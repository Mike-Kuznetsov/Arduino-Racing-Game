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A0AE" w14:textId="77777777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  <w:bookmarkStart w:id="0" w:name="_Hlk121303537"/>
      <w:bookmarkEnd w:id="0"/>
    </w:p>
    <w:p w14:paraId="353569F2" w14:textId="77777777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</w:p>
    <w:p w14:paraId="00808C74" w14:textId="77777777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</w:p>
    <w:p w14:paraId="600CB023" w14:textId="4BA47DF2" w:rsidR="00B27A5B" w:rsidRDefault="00B27A5B" w:rsidP="00B27A5B">
      <w:pPr>
        <w:jc w:val="center"/>
        <w:rPr>
          <w:b/>
          <w:bCs/>
          <w:sz w:val="96"/>
          <w:szCs w:val="96"/>
          <w:lang w:val="en-US"/>
        </w:rPr>
      </w:pPr>
      <w:r w:rsidRPr="001A1902">
        <w:rPr>
          <w:b/>
          <w:bCs/>
          <w:sz w:val="96"/>
          <w:szCs w:val="96"/>
          <w:lang w:val="en-US"/>
        </w:rPr>
        <w:t>Arduino Racing Game</w:t>
      </w:r>
    </w:p>
    <w:p w14:paraId="61CE28D9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</w:rPr>
        <w:t>Гоночная</w:t>
      </w:r>
      <w:r w:rsidRPr="00B27A5B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игра</w:t>
      </w:r>
      <w:r w:rsidRPr="00B27A5B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на</w:t>
      </w:r>
      <w:r w:rsidRPr="00B27A5B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>Arduino</w:t>
      </w:r>
    </w:p>
    <w:p w14:paraId="3D01E985" w14:textId="5E98E1F4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2A21471A" w14:textId="59B1803E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0991B586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0D68613F" w14:textId="35ED97D8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76E6FBDA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78675DC3" w14:textId="77777777" w:rsidR="00B27A5B" w:rsidRDefault="00B27A5B" w:rsidP="00B27A5B">
      <w:pPr>
        <w:jc w:val="center"/>
        <w:rPr>
          <w:sz w:val="72"/>
          <w:szCs w:val="72"/>
          <w:lang w:val="en-US"/>
        </w:rPr>
      </w:pPr>
    </w:p>
    <w:p w14:paraId="287D562B" w14:textId="77777777" w:rsidR="008D1DAC" w:rsidRPr="00746B81" w:rsidRDefault="0055635F" w:rsidP="008322CB">
      <w:pPr>
        <w:pStyle w:val="ae"/>
      </w:pPr>
      <w:r w:rsidRPr="00746B81">
        <w:lastRenderedPageBreak/>
        <w:t>СОДЕРЖАНИЕ</w:t>
      </w:r>
      <w:r>
        <w:t xml:space="preserve"> </w:t>
      </w:r>
    </w:p>
    <w:p w14:paraId="2FFDA3AA" w14:textId="555C4EAD" w:rsidR="00726826" w:rsidRPr="00726826" w:rsidRDefault="00726826">
      <w:pPr>
        <w:pStyle w:val="14"/>
        <w:rPr>
          <w:rFonts w:asciiTheme="minorHAnsi" w:eastAsiaTheme="minorEastAsia" w:hAnsiTheme="minorHAnsi" w:cstheme="minorBidi"/>
          <w:b w:val="0"/>
          <w:bCs/>
          <w:sz w:val="22"/>
          <w:szCs w:val="22"/>
          <w:lang w:eastAsia="ru-RU"/>
        </w:rPr>
      </w:pPr>
      <w:r w:rsidRPr="00726826">
        <w:rPr>
          <w:b w:val="0"/>
          <w:bCs/>
        </w:rPr>
        <w:t xml:space="preserve">1 </w:t>
      </w:r>
      <w:r>
        <w:rPr>
          <w:b w:val="0"/>
          <w:bCs/>
        </w:rPr>
        <w:t>Цель проекта</w:t>
      </w:r>
      <w:r w:rsidRPr="00945FFA">
        <w:rPr>
          <w:b w:val="0"/>
          <w:bCs/>
          <w:webHidden/>
        </w:rPr>
        <w:tab/>
      </w:r>
      <w:r w:rsidRPr="00945FFA">
        <w:rPr>
          <w:b w:val="0"/>
          <w:bCs/>
          <w:webHidden/>
        </w:rPr>
        <w:fldChar w:fldCharType="begin"/>
      </w:r>
      <w:r w:rsidRPr="00945FFA">
        <w:rPr>
          <w:b w:val="0"/>
          <w:bCs/>
          <w:webHidden/>
        </w:rPr>
        <w:instrText xml:space="preserve"> PAGEREF _Toc116889383 \h </w:instrText>
      </w:r>
      <w:r w:rsidRPr="00945FFA">
        <w:rPr>
          <w:b w:val="0"/>
          <w:bCs/>
          <w:webHidden/>
        </w:rPr>
      </w:r>
      <w:r w:rsidRPr="00945FFA">
        <w:rPr>
          <w:b w:val="0"/>
          <w:bCs/>
          <w:webHidden/>
        </w:rPr>
        <w:fldChar w:fldCharType="separate"/>
      </w:r>
      <w:r w:rsidRPr="00945FFA">
        <w:rPr>
          <w:b w:val="0"/>
          <w:bCs/>
          <w:webHidden/>
        </w:rPr>
        <w:t>3</w:t>
      </w:r>
      <w:r w:rsidRPr="00945FFA">
        <w:rPr>
          <w:b w:val="0"/>
          <w:bCs/>
          <w:webHidden/>
        </w:rPr>
        <w:fldChar w:fldCharType="end"/>
      </w:r>
    </w:p>
    <w:p w14:paraId="5331D40F" w14:textId="276DFD6F" w:rsidR="00FE72C1" w:rsidRPr="00945FFA" w:rsidRDefault="00C11716">
      <w:pPr>
        <w:pStyle w:val="14"/>
        <w:rPr>
          <w:rFonts w:asciiTheme="minorHAnsi" w:eastAsiaTheme="minorEastAsia" w:hAnsiTheme="minorHAnsi" w:cstheme="minorBidi"/>
          <w:b w:val="0"/>
          <w:bCs/>
          <w:sz w:val="22"/>
          <w:szCs w:val="22"/>
          <w:lang w:eastAsia="ru-RU"/>
        </w:rPr>
      </w:pPr>
      <w:r>
        <w:t>2</w:t>
      </w:r>
      <w:r w:rsidR="00B7239A">
        <w:rPr>
          <w:lang w:val="en-US"/>
        </w:rPr>
        <w:fldChar w:fldCharType="begin"/>
      </w:r>
      <w:r w:rsidR="00B7239A" w:rsidRPr="00877704">
        <w:instrText xml:space="preserve"> </w:instrText>
      </w:r>
      <w:r w:rsidR="00B7239A">
        <w:rPr>
          <w:lang w:val="en-US"/>
        </w:rPr>
        <w:instrText>TOC</w:instrText>
      </w:r>
      <w:r w:rsidR="00B7239A" w:rsidRPr="00877704">
        <w:instrText xml:space="preserve"> \</w:instrText>
      </w:r>
      <w:r w:rsidR="00B7239A">
        <w:rPr>
          <w:lang w:val="en-US"/>
        </w:rPr>
        <w:instrText>o</w:instrText>
      </w:r>
      <w:r w:rsidR="00B7239A" w:rsidRPr="00877704">
        <w:instrText xml:space="preserve"> "2-3" \</w:instrText>
      </w:r>
      <w:r w:rsidR="00B7239A">
        <w:rPr>
          <w:lang w:val="en-US"/>
        </w:rPr>
        <w:instrText xml:space="preserve">h \z \t "Заголовок 1;1;Приложение;1;Раздел документа;1" </w:instrText>
      </w:r>
      <w:r w:rsidR="00B7239A">
        <w:rPr>
          <w:lang w:val="en-US"/>
        </w:rPr>
        <w:fldChar w:fldCharType="separate"/>
      </w:r>
      <w:hyperlink w:anchor="_Toc116889383" w:history="1">
        <w:r w:rsidR="00FE72C1" w:rsidRPr="00945FFA">
          <w:rPr>
            <w:rStyle w:val="af9"/>
            <w:b w:val="0"/>
            <w:bCs/>
          </w:rPr>
          <w:t xml:space="preserve"> </w:t>
        </w:r>
        <w:r w:rsidR="00D26B1A" w:rsidRPr="00945FFA">
          <w:rPr>
            <w:rStyle w:val="af9"/>
            <w:b w:val="0"/>
            <w:bCs/>
          </w:rPr>
          <w:t>Геймплей</w:t>
        </w:r>
        <w:r w:rsidR="00FE72C1" w:rsidRPr="00945FFA">
          <w:rPr>
            <w:b w:val="0"/>
            <w:bCs/>
            <w:webHidden/>
          </w:rPr>
          <w:tab/>
        </w:r>
        <w:r w:rsidR="00FE72C1" w:rsidRPr="00945FFA">
          <w:rPr>
            <w:b w:val="0"/>
            <w:bCs/>
            <w:webHidden/>
          </w:rPr>
          <w:fldChar w:fldCharType="begin"/>
        </w:r>
        <w:r w:rsidR="00FE72C1" w:rsidRPr="00945FFA">
          <w:rPr>
            <w:b w:val="0"/>
            <w:bCs/>
            <w:webHidden/>
          </w:rPr>
          <w:instrText xml:space="preserve"> PAGEREF _Toc116889383 \h </w:instrText>
        </w:r>
        <w:r w:rsidR="00FE72C1" w:rsidRPr="00945FFA">
          <w:rPr>
            <w:b w:val="0"/>
            <w:bCs/>
            <w:webHidden/>
          </w:rPr>
        </w:r>
        <w:r w:rsidR="00FE72C1" w:rsidRPr="00945FFA">
          <w:rPr>
            <w:b w:val="0"/>
            <w:bCs/>
            <w:webHidden/>
          </w:rPr>
          <w:fldChar w:fldCharType="separate"/>
        </w:r>
        <w:r w:rsidR="00FE72C1" w:rsidRPr="00945FFA">
          <w:rPr>
            <w:b w:val="0"/>
            <w:bCs/>
            <w:webHidden/>
          </w:rPr>
          <w:t>3</w:t>
        </w:r>
        <w:r w:rsidR="00FE72C1" w:rsidRPr="00945FFA">
          <w:rPr>
            <w:b w:val="0"/>
            <w:bCs/>
            <w:webHidden/>
          </w:rPr>
          <w:fldChar w:fldCharType="end"/>
        </w:r>
      </w:hyperlink>
    </w:p>
    <w:p w14:paraId="39A1186B" w14:textId="401F5BE6" w:rsidR="00FE72C1" w:rsidRDefault="00AD5422">
      <w:pPr>
        <w:pStyle w:val="23"/>
      </w:pPr>
      <w:hyperlink w:anchor="_Toc116889384" w:history="1">
        <w:r w:rsidR="00C11716">
          <w:rPr>
            <w:rStyle w:val="af9"/>
          </w:rPr>
          <w:t>3</w:t>
        </w:r>
        <w:r w:rsidR="00FE72C1" w:rsidRPr="0044068B">
          <w:rPr>
            <w:rStyle w:val="af9"/>
          </w:rPr>
          <w:t xml:space="preserve"> </w:t>
        </w:r>
        <w:r w:rsidR="00945FFA">
          <w:rPr>
            <w:rStyle w:val="af9"/>
          </w:rPr>
          <w:t>Необходимые компоненты</w:t>
        </w:r>
        <w:r w:rsidR="00FE72C1">
          <w:rPr>
            <w:webHidden/>
          </w:rPr>
          <w:tab/>
        </w:r>
        <w:r w:rsidR="00FE72C1">
          <w:rPr>
            <w:webHidden/>
          </w:rPr>
          <w:fldChar w:fldCharType="begin"/>
        </w:r>
        <w:r w:rsidR="00FE72C1">
          <w:rPr>
            <w:webHidden/>
          </w:rPr>
          <w:instrText xml:space="preserve"> PAGEREF _Toc116889384 \h </w:instrText>
        </w:r>
        <w:r w:rsidR="00FE72C1">
          <w:rPr>
            <w:webHidden/>
          </w:rPr>
        </w:r>
        <w:r w:rsidR="00FE72C1">
          <w:rPr>
            <w:webHidden/>
          </w:rPr>
          <w:fldChar w:fldCharType="separate"/>
        </w:r>
        <w:r w:rsidR="00FE72C1">
          <w:rPr>
            <w:webHidden/>
          </w:rPr>
          <w:t>3</w:t>
        </w:r>
        <w:r w:rsidR="00FE72C1">
          <w:rPr>
            <w:webHidden/>
          </w:rPr>
          <w:fldChar w:fldCharType="end"/>
        </w:r>
      </w:hyperlink>
    </w:p>
    <w:p w14:paraId="00C1CEBD" w14:textId="6714724D" w:rsidR="00945FFA" w:rsidRDefault="00AD5422" w:rsidP="00945FFA">
      <w:pPr>
        <w:pStyle w:val="23"/>
      </w:pPr>
      <w:hyperlink w:anchor="_Toc116889384" w:history="1">
        <w:r w:rsidR="00C11716">
          <w:rPr>
            <w:rStyle w:val="af9"/>
          </w:rPr>
          <w:t>4</w:t>
        </w:r>
        <w:r w:rsidR="00945FFA">
          <w:rPr>
            <w:rStyle w:val="af9"/>
          </w:rPr>
          <w:t xml:space="preserve"> </w:t>
        </w:r>
        <w:r w:rsidR="00467C55">
          <w:rPr>
            <w:rStyle w:val="af9"/>
          </w:rPr>
          <w:t>Процесс сборки</w:t>
        </w:r>
        <w:r w:rsidR="00945FFA">
          <w:rPr>
            <w:webHidden/>
          </w:rPr>
          <w:tab/>
        </w:r>
        <w:r w:rsidR="00C11716">
          <w:rPr>
            <w:webHidden/>
          </w:rPr>
          <w:t>4</w:t>
        </w:r>
      </w:hyperlink>
    </w:p>
    <w:p w14:paraId="4B70A185" w14:textId="4D502D58" w:rsidR="003562C7" w:rsidRDefault="00AD5422" w:rsidP="003562C7">
      <w:pPr>
        <w:pStyle w:val="23"/>
      </w:pPr>
      <w:hyperlink w:anchor="_Toc116889384" w:history="1">
        <w:r w:rsidR="00C11716">
          <w:rPr>
            <w:rStyle w:val="af9"/>
          </w:rPr>
          <w:t>5</w:t>
        </w:r>
        <w:r w:rsidR="003562C7">
          <w:rPr>
            <w:rStyle w:val="af9"/>
          </w:rPr>
          <w:t xml:space="preserve"> Программа</w:t>
        </w:r>
        <w:r w:rsidR="003562C7">
          <w:rPr>
            <w:webHidden/>
          </w:rPr>
          <w:tab/>
        </w:r>
        <w:r w:rsidR="002C3C12">
          <w:rPr>
            <w:webHidden/>
          </w:rPr>
          <w:t>7</w:t>
        </w:r>
      </w:hyperlink>
    </w:p>
    <w:p w14:paraId="075C07BC" w14:textId="5FB37C28" w:rsidR="00F049B5" w:rsidRDefault="00AD5422" w:rsidP="00F049B5">
      <w:pPr>
        <w:pStyle w:val="2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16889384" w:history="1">
        <w:r w:rsidR="00C11716">
          <w:rPr>
            <w:rStyle w:val="af9"/>
          </w:rPr>
          <w:t>6</w:t>
        </w:r>
        <w:r w:rsidR="00F049B5">
          <w:rPr>
            <w:rStyle w:val="af9"/>
          </w:rPr>
          <w:t xml:space="preserve"> Итоги</w:t>
        </w:r>
        <w:r w:rsidR="00F049B5">
          <w:rPr>
            <w:webHidden/>
          </w:rPr>
          <w:tab/>
          <w:t>17</w:t>
        </w:r>
      </w:hyperlink>
    </w:p>
    <w:p w14:paraId="0185DC2B" w14:textId="77777777" w:rsidR="00F049B5" w:rsidRPr="00F049B5" w:rsidRDefault="00F049B5" w:rsidP="00F049B5">
      <w:pPr>
        <w:pStyle w:val="32"/>
        <w:rPr>
          <w:rFonts w:eastAsiaTheme="minorEastAsia"/>
        </w:rPr>
      </w:pPr>
    </w:p>
    <w:p w14:paraId="4D583185" w14:textId="77777777" w:rsidR="003562C7" w:rsidRPr="003562C7" w:rsidRDefault="003562C7" w:rsidP="003562C7">
      <w:pPr>
        <w:pStyle w:val="32"/>
        <w:rPr>
          <w:rFonts w:eastAsiaTheme="minorEastAsia"/>
        </w:rPr>
      </w:pPr>
    </w:p>
    <w:p w14:paraId="6C4DD3C3" w14:textId="77777777" w:rsidR="00945FFA" w:rsidRPr="00945FFA" w:rsidRDefault="00945FFA" w:rsidP="00945FFA">
      <w:pPr>
        <w:pStyle w:val="32"/>
        <w:rPr>
          <w:rFonts w:eastAsiaTheme="minorEastAsia"/>
        </w:rPr>
      </w:pPr>
    </w:p>
    <w:p w14:paraId="068AE694" w14:textId="45D338AB" w:rsidR="008D1DAC" w:rsidRDefault="00B7239A" w:rsidP="008D1DAC">
      <w:pPr>
        <w:pStyle w:val="ab"/>
      </w:pPr>
      <w:r>
        <w:rPr>
          <w:lang w:val="en-US"/>
        </w:rPr>
        <w:fldChar w:fldCharType="end"/>
      </w:r>
    </w:p>
    <w:p w14:paraId="19BC5FD0" w14:textId="77777777" w:rsidR="00B77208" w:rsidRDefault="00B77208" w:rsidP="008D1DAC">
      <w:pPr>
        <w:pStyle w:val="ab"/>
      </w:pPr>
    </w:p>
    <w:p w14:paraId="6AB460D4" w14:textId="77777777" w:rsidR="00B77208" w:rsidRDefault="00B77208" w:rsidP="008D1DAC">
      <w:pPr>
        <w:pStyle w:val="ab"/>
      </w:pPr>
    </w:p>
    <w:p w14:paraId="24F39167" w14:textId="11C2172D" w:rsidR="00B77208" w:rsidRDefault="00B77208" w:rsidP="008D1DAC">
      <w:pPr>
        <w:pStyle w:val="ab"/>
      </w:pPr>
    </w:p>
    <w:p w14:paraId="5DFFC8ED" w14:textId="38CC130D" w:rsidR="00945FFA" w:rsidRDefault="00945FFA" w:rsidP="008D1DAC">
      <w:pPr>
        <w:pStyle w:val="ab"/>
      </w:pPr>
    </w:p>
    <w:p w14:paraId="0803A33B" w14:textId="0E99C92E" w:rsidR="00945FFA" w:rsidRDefault="00945FFA" w:rsidP="008D1DAC">
      <w:pPr>
        <w:pStyle w:val="ab"/>
      </w:pPr>
    </w:p>
    <w:p w14:paraId="3CC7ACC6" w14:textId="533BF135" w:rsidR="00945FFA" w:rsidRDefault="00945FFA" w:rsidP="008D1DAC">
      <w:pPr>
        <w:pStyle w:val="ab"/>
      </w:pPr>
    </w:p>
    <w:p w14:paraId="3DA170D2" w14:textId="7571F7B6" w:rsidR="00945FFA" w:rsidRDefault="00945FFA" w:rsidP="008D1DAC">
      <w:pPr>
        <w:pStyle w:val="ab"/>
      </w:pPr>
    </w:p>
    <w:p w14:paraId="3038EFA3" w14:textId="134E170F" w:rsidR="00945FFA" w:rsidRDefault="00945FFA" w:rsidP="008D1DAC">
      <w:pPr>
        <w:pStyle w:val="ab"/>
      </w:pPr>
    </w:p>
    <w:p w14:paraId="35D761EF" w14:textId="22D4CC3E" w:rsidR="00945FFA" w:rsidRDefault="00945FFA" w:rsidP="008D1DAC">
      <w:pPr>
        <w:pStyle w:val="ab"/>
      </w:pPr>
    </w:p>
    <w:p w14:paraId="58AC25C3" w14:textId="5F318F5E" w:rsidR="00945FFA" w:rsidRDefault="00945FFA" w:rsidP="008D1DAC">
      <w:pPr>
        <w:pStyle w:val="ab"/>
      </w:pPr>
    </w:p>
    <w:p w14:paraId="0B55E7B6" w14:textId="79A6ED6E" w:rsidR="00945FFA" w:rsidRDefault="00945FFA" w:rsidP="008D1DAC">
      <w:pPr>
        <w:pStyle w:val="ab"/>
      </w:pPr>
    </w:p>
    <w:p w14:paraId="13EF9DA2" w14:textId="6A7F0F50" w:rsidR="00945FFA" w:rsidRDefault="00945FFA" w:rsidP="008D1DAC">
      <w:pPr>
        <w:pStyle w:val="ab"/>
      </w:pPr>
    </w:p>
    <w:p w14:paraId="277B6A7F" w14:textId="44B15C55" w:rsidR="00945FFA" w:rsidRDefault="00945FFA" w:rsidP="008D1DAC">
      <w:pPr>
        <w:pStyle w:val="ab"/>
      </w:pPr>
    </w:p>
    <w:p w14:paraId="63300CAE" w14:textId="45636D51" w:rsidR="00945FFA" w:rsidRDefault="00945FFA" w:rsidP="008D1DAC">
      <w:pPr>
        <w:pStyle w:val="ab"/>
      </w:pPr>
    </w:p>
    <w:p w14:paraId="12658ACE" w14:textId="5C8AB429" w:rsidR="00945FFA" w:rsidRDefault="00945FFA" w:rsidP="008D1DAC">
      <w:pPr>
        <w:pStyle w:val="ab"/>
      </w:pPr>
    </w:p>
    <w:p w14:paraId="502E72FE" w14:textId="20FE5BE8" w:rsidR="00945FFA" w:rsidRDefault="00945FFA" w:rsidP="008D1DAC">
      <w:pPr>
        <w:pStyle w:val="ab"/>
      </w:pPr>
    </w:p>
    <w:p w14:paraId="162943B1" w14:textId="5C926B60" w:rsidR="00726826" w:rsidRDefault="00726826" w:rsidP="00726826">
      <w:pPr>
        <w:pStyle w:val="aff4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проекта</w:t>
      </w:r>
    </w:p>
    <w:p w14:paraId="275C3765" w14:textId="1E5A493D" w:rsidR="00726826" w:rsidRPr="00726826" w:rsidRDefault="00726826" w:rsidP="00726826">
      <w:pPr>
        <w:ind w:left="624"/>
        <w:rPr>
          <w:b/>
          <w:bCs/>
          <w:sz w:val="28"/>
          <w:szCs w:val="28"/>
        </w:rPr>
      </w:pPr>
    </w:p>
    <w:p w14:paraId="2F22000B" w14:textId="1170D077" w:rsidR="00726826" w:rsidRPr="00945FFA" w:rsidRDefault="00726826" w:rsidP="00726826">
      <w:pPr>
        <w:pStyle w:val="aff4"/>
        <w:ind w:left="984"/>
        <w:jc w:val="both"/>
        <w:rPr>
          <w:sz w:val="28"/>
          <w:szCs w:val="28"/>
        </w:rPr>
      </w:pPr>
      <w:r>
        <w:rPr>
          <w:sz w:val="28"/>
          <w:szCs w:val="28"/>
        </w:rPr>
        <w:t>Создать интересную и уникальную игру для развлечения, повысив свои навыки</w:t>
      </w:r>
      <w:r w:rsidRPr="00945FFA">
        <w:rPr>
          <w:sz w:val="28"/>
          <w:szCs w:val="28"/>
        </w:rPr>
        <w:t>.</w:t>
      </w:r>
    </w:p>
    <w:p w14:paraId="6DB4BF0B" w14:textId="46687B57" w:rsidR="000F330B" w:rsidRDefault="000F330B" w:rsidP="0001316F">
      <w:pPr>
        <w:pStyle w:val="ab"/>
        <w:ind w:firstLine="0"/>
      </w:pPr>
    </w:p>
    <w:p w14:paraId="5C71B88E" w14:textId="3C58A051" w:rsidR="00945FFA" w:rsidRPr="00945FFA" w:rsidRDefault="00945FFA" w:rsidP="00945FFA">
      <w:pPr>
        <w:pStyle w:val="aff4"/>
        <w:numPr>
          <w:ilvl w:val="0"/>
          <w:numId w:val="22"/>
        </w:numPr>
        <w:rPr>
          <w:b/>
          <w:bCs/>
          <w:sz w:val="28"/>
          <w:szCs w:val="28"/>
        </w:rPr>
      </w:pPr>
      <w:r w:rsidRPr="00945FFA">
        <w:rPr>
          <w:b/>
          <w:bCs/>
          <w:sz w:val="28"/>
          <w:szCs w:val="28"/>
        </w:rPr>
        <w:t>Геймплей</w:t>
      </w:r>
    </w:p>
    <w:p w14:paraId="2F0B0EF4" w14:textId="77777777" w:rsidR="00945FFA" w:rsidRPr="00945FFA" w:rsidRDefault="00945FFA" w:rsidP="00945FFA">
      <w:pPr>
        <w:pStyle w:val="aff4"/>
        <w:ind w:left="984"/>
        <w:rPr>
          <w:b/>
          <w:bCs/>
          <w:sz w:val="32"/>
          <w:szCs w:val="32"/>
        </w:rPr>
      </w:pPr>
    </w:p>
    <w:p w14:paraId="14E17428" w14:textId="0905DD1D" w:rsidR="00170720" w:rsidRPr="000F56A8" w:rsidRDefault="00D26B1A" w:rsidP="00945FFA">
      <w:pPr>
        <w:pStyle w:val="aff4"/>
        <w:ind w:left="984"/>
        <w:rPr>
          <w:sz w:val="28"/>
          <w:szCs w:val="28"/>
        </w:rPr>
      </w:pPr>
      <w:r w:rsidRPr="00945FFA">
        <w:rPr>
          <w:sz w:val="28"/>
          <w:szCs w:val="28"/>
        </w:rPr>
        <w:t>Игрок управляет машино</w:t>
      </w:r>
      <w:r w:rsidR="003233AC">
        <w:rPr>
          <w:sz w:val="28"/>
          <w:szCs w:val="28"/>
        </w:rPr>
        <w:t>й</w:t>
      </w:r>
      <w:r w:rsidRPr="00945FFA">
        <w:rPr>
          <w:sz w:val="28"/>
          <w:szCs w:val="28"/>
        </w:rPr>
        <w:t>, на машину движутся препятствия, которые игроку необходимо объезжать. Есть несколько разных уровней сложности и возможность посмотреть рекорды.</w:t>
      </w:r>
      <w:r w:rsidR="000F56A8" w:rsidRPr="000F56A8">
        <w:rPr>
          <w:sz w:val="28"/>
          <w:szCs w:val="28"/>
        </w:rPr>
        <w:t xml:space="preserve"> </w:t>
      </w:r>
      <w:r w:rsidR="000F56A8">
        <w:rPr>
          <w:sz w:val="28"/>
          <w:szCs w:val="28"/>
        </w:rPr>
        <w:t>Видео геймплея</w:t>
      </w:r>
      <w:r w:rsidR="000F56A8" w:rsidRPr="000F56A8">
        <w:rPr>
          <w:sz w:val="28"/>
          <w:szCs w:val="28"/>
        </w:rPr>
        <w:t xml:space="preserve">: </w:t>
      </w:r>
      <w:hyperlink r:id="rId8" w:history="1">
        <w:r w:rsidR="00655C3A" w:rsidRPr="00655C3A">
          <w:rPr>
            <w:rStyle w:val="af9"/>
          </w:rPr>
          <w:t>https://www.youtube.com/watch?v=zKWT0bUBfUk</w:t>
        </w:r>
      </w:hyperlink>
    </w:p>
    <w:p w14:paraId="2065429D" w14:textId="67B94D03" w:rsidR="00260479" w:rsidRDefault="00260479" w:rsidP="00260479">
      <w:pPr>
        <w:rPr>
          <w:sz w:val="28"/>
          <w:szCs w:val="28"/>
        </w:rPr>
      </w:pPr>
    </w:p>
    <w:p w14:paraId="4ACC4CF9" w14:textId="55D62CA6" w:rsidR="00260479" w:rsidRPr="00945FFA" w:rsidRDefault="00945FFA" w:rsidP="0026047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205CA9">
        <w:rPr>
          <w:b/>
          <w:bCs/>
          <w:sz w:val="28"/>
          <w:szCs w:val="28"/>
        </w:rPr>
        <w:t>3</w:t>
      </w:r>
      <w:r w:rsidRPr="00945FFA">
        <w:rPr>
          <w:b/>
          <w:bCs/>
          <w:sz w:val="28"/>
          <w:szCs w:val="28"/>
        </w:rPr>
        <w:t>. Необходимые компоненты</w:t>
      </w:r>
      <w:bookmarkStart w:id="1" w:name="_GoBack"/>
      <w:bookmarkEnd w:id="1"/>
    </w:p>
    <w:p w14:paraId="30450C77" w14:textId="77777777" w:rsidR="00260479" w:rsidRPr="00260479" w:rsidRDefault="00260479" w:rsidP="00260479">
      <w:pPr>
        <w:rPr>
          <w:sz w:val="28"/>
          <w:szCs w:val="28"/>
        </w:rPr>
      </w:pPr>
    </w:p>
    <w:p w14:paraId="32277886" w14:textId="31A46D77" w:rsidR="00B77208" w:rsidRPr="00945FFA" w:rsidRDefault="00945FFA" w:rsidP="00945FFA">
      <w:pPr>
        <w:pStyle w:val="ab"/>
        <w:numPr>
          <w:ilvl w:val="0"/>
          <w:numId w:val="23"/>
        </w:numPr>
      </w:pPr>
      <w:r>
        <w:rPr>
          <w:lang w:val="en-US"/>
        </w:rPr>
        <w:t>Arduino Nan</w:t>
      </w:r>
      <w:r w:rsidR="00B901C5">
        <w:rPr>
          <w:lang w:val="en-US"/>
        </w:rPr>
        <w:t>o</w:t>
      </w:r>
      <w:r>
        <w:t>.</w:t>
      </w:r>
    </w:p>
    <w:p w14:paraId="4DD25134" w14:textId="326A81F9" w:rsidR="00945FFA" w:rsidRDefault="00945FFA" w:rsidP="00945FFA">
      <w:pPr>
        <w:pStyle w:val="ab"/>
        <w:numPr>
          <w:ilvl w:val="0"/>
          <w:numId w:val="23"/>
        </w:numPr>
      </w:pPr>
      <w:r>
        <w:t>Экран 16х2.</w:t>
      </w:r>
    </w:p>
    <w:p w14:paraId="17CB83A8" w14:textId="3B090353" w:rsidR="00945FFA" w:rsidRPr="00945FFA" w:rsidRDefault="00945FFA" w:rsidP="00945FFA">
      <w:pPr>
        <w:pStyle w:val="ab"/>
        <w:numPr>
          <w:ilvl w:val="0"/>
          <w:numId w:val="23"/>
        </w:numPr>
      </w:pPr>
      <w:r>
        <w:t>Джойстик.</w:t>
      </w:r>
    </w:p>
    <w:p w14:paraId="2D9414AD" w14:textId="63D16722" w:rsidR="00945FFA" w:rsidRPr="00945FFA" w:rsidRDefault="00945FFA" w:rsidP="00945FFA">
      <w:pPr>
        <w:pStyle w:val="ab"/>
        <w:numPr>
          <w:ilvl w:val="0"/>
          <w:numId w:val="23"/>
        </w:numPr>
      </w:pPr>
      <w:r>
        <w:t>Батарейный отсек.</w:t>
      </w:r>
    </w:p>
    <w:p w14:paraId="3BFFBE3F" w14:textId="131C003F" w:rsidR="00945FFA" w:rsidRPr="00945FFA" w:rsidRDefault="003D0F30" w:rsidP="00945FFA">
      <w:pPr>
        <w:pStyle w:val="ab"/>
        <w:numPr>
          <w:ilvl w:val="0"/>
          <w:numId w:val="23"/>
        </w:numPr>
      </w:pPr>
      <w:r>
        <w:t>8</w:t>
      </w:r>
      <w:r w:rsidR="00945FFA">
        <w:t xml:space="preserve"> соединительных провод</w:t>
      </w:r>
      <w:r>
        <w:t>о</w:t>
      </w:r>
      <w:r w:rsidR="00B901C5">
        <w:t>в</w:t>
      </w:r>
      <w:r w:rsidR="00945FFA">
        <w:t>.</w:t>
      </w:r>
    </w:p>
    <w:p w14:paraId="7C291D5C" w14:textId="074D7946" w:rsidR="00945FFA" w:rsidRDefault="00945FFA" w:rsidP="00945FFA">
      <w:pPr>
        <w:pStyle w:val="ab"/>
        <w:numPr>
          <w:ilvl w:val="0"/>
          <w:numId w:val="23"/>
        </w:numPr>
      </w:pPr>
      <w:r>
        <w:t>Штатив для телефона.</w:t>
      </w:r>
    </w:p>
    <w:p w14:paraId="4A0D5B47" w14:textId="2CB65001" w:rsidR="00945FFA" w:rsidRDefault="00945FFA" w:rsidP="00945FFA">
      <w:pPr>
        <w:pStyle w:val="ab"/>
        <w:numPr>
          <w:ilvl w:val="0"/>
          <w:numId w:val="23"/>
        </w:numPr>
      </w:pPr>
      <w:r>
        <w:t>Антистатический пакет.</w:t>
      </w:r>
    </w:p>
    <w:p w14:paraId="11AB8165" w14:textId="41476975" w:rsidR="00945FFA" w:rsidRPr="00945FFA" w:rsidRDefault="00945FFA" w:rsidP="00945FFA">
      <w:pPr>
        <w:pStyle w:val="ab"/>
        <w:numPr>
          <w:ilvl w:val="0"/>
          <w:numId w:val="23"/>
        </w:numPr>
      </w:pPr>
      <w:r>
        <w:t>2 винта</w:t>
      </w:r>
      <w:r>
        <w:rPr>
          <w:lang w:val="en-US"/>
        </w:rPr>
        <w:t>/</w:t>
      </w:r>
      <w:r>
        <w:t>самореза.</w:t>
      </w:r>
    </w:p>
    <w:p w14:paraId="1A16BF87" w14:textId="3822A602" w:rsidR="00945FFA" w:rsidRDefault="00945FFA" w:rsidP="00945FFA">
      <w:pPr>
        <w:pStyle w:val="ab"/>
        <w:numPr>
          <w:ilvl w:val="0"/>
          <w:numId w:val="23"/>
        </w:numPr>
      </w:pPr>
      <w:r>
        <w:t>Изолента.</w:t>
      </w:r>
    </w:p>
    <w:p w14:paraId="24476AE7" w14:textId="636971F5" w:rsidR="00945FFA" w:rsidRDefault="00945FFA" w:rsidP="00945FFA">
      <w:pPr>
        <w:pStyle w:val="ab"/>
        <w:numPr>
          <w:ilvl w:val="0"/>
          <w:numId w:val="23"/>
        </w:numPr>
      </w:pPr>
      <w:r>
        <w:t xml:space="preserve"> Термоклей.</w:t>
      </w:r>
    </w:p>
    <w:p w14:paraId="5F45A82E" w14:textId="4D58C9C3" w:rsidR="00945FFA" w:rsidRDefault="00945FFA" w:rsidP="00945FFA">
      <w:pPr>
        <w:pStyle w:val="ab"/>
        <w:ind w:left="1500" w:firstLine="0"/>
      </w:pPr>
    </w:p>
    <w:p w14:paraId="62411355" w14:textId="758F8761" w:rsidR="00205CA9" w:rsidRDefault="00205CA9" w:rsidP="00945FFA">
      <w:pPr>
        <w:pStyle w:val="ab"/>
        <w:ind w:left="1500" w:firstLine="0"/>
      </w:pPr>
    </w:p>
    <w:p w14:paraId="1E499CD6" w14:textId="09127651" w:rsidR="00205CA9" w:rsidRDefault="00205CA9" w:rsidP="00945FFA">
      <w:pPr>
        <w:pStyle w:val="ab"/>
        <w:ind w:left="1500" w:firstLine="0"/>
      </w:pPr>
    </w:p>
    <w:p w14:paraId="2451BA39" w14:textId="6E61EA68" w:rsidR="00205CA9" w:rsidRDefault="00205CA9" w:rsidP="00945FFA">
      <w:pPr>
        <w:pStyle w:val="ab"/>
        <w:ind w:left="1500" w:firstLine="0"/>
      </w:pPr>
    </w:p>
    <w:p w14:paraId="3D6A7F7C" w14:textId="39A97A82" w:rsidR="00205CA9" w:rsidRDefault="00205CA9" w:rsidP="00945FFA">
      <w:pPr>
        <w:pStyle w:val="ab"/>
        <w:ind w:left="1500" w:firstLine="0"/>
      </w:pPr>
    </w:p>
    <w:p w14:paraId="35CDAB7D" w14:textId="2E38A138" w:rsidR="00205CA9" w:rsidRDefault="00205CA9" w:rsidP="00945FFA">
      <w:pPr>
        <w:pStyle w:val="ab"/>
        <w:ind w:left="1500" w:firstLine="0"/>
      </w:pPr>
    </w:p>
    <w:p w14:paraId="4D8DADC5" w14:textId="4F5042E5" w:rsidR="00205CA9" w:rsidRDefault="00205CA9" w:rsidP="00945FFA">
      <w:pPr>
        <w:pStyle w:val="ab"/>
        <w:ind w:left="1500" w:firstLine="0"/>
      </w:pPr>
    </w:p>
    <w:p w14:paraId="0AA92431" w14:textId="15DE2007" w:rsidR="00205CA9" w:rsidRDefault="00205CA9" w:rsidP="00945FFA">
      <w:pPr>
        <w:pStyle w:val="ab"/>
        <w:ind w:left="1500" w:firstLine="0"/>
      </w:pPr>
    </w:p>
    <w:p w14:paraId="6769F0B4" w14:textId="6AA047B9" w:rsidR="00945FFA" w:rsidRPr="00945FFA" w:rsidRDefault="00945FFA" w:rsidP="00945FFA">
      <w:pPr>
        <w:rPr>
          <w:b/>
          <w:bCs/>
          <w:sz w:val="28"/>
          <w:szCs w:val="28"/>
        </w:rPr>
      </w:pPr>
    </w:p>
    <w:p w14:paraId="4108BF19" w14:textId="542FB985" w:rsidR="00205CA9" w:rsidRPr="000F56A8" w:rsidRDefault="00205CA9" w:rsidP="000F56A8">
      <w:pPr>
        <w:pStyle w:val="ab"/>
        <w:numPr>
          <w:ilvl w:val="0"/>
          <w:numId w:val="33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Процесс сборки</w:t>
      </w:r>
    </w:p>
    <w:p w14:paraId="23CA75D4" w14:textId="77777777" w:rsidR="000F330B" w:rsidRDefault="000F330B" w:rsidP="00467C55">
      <w:pPr>
        <w:pStyle w:val="ab"/>
        <w:numPr>
          <w:ilvl w:val="0"/>
          <w:numId w:val="24"/>
        </w:numPr>
      </w:pPr>
      <w:r>
        <w:t xml:space="preserve">Джойстик. </w:t>
      </w:r>
    </w:p>
    <w:p w14:paraId="1AD430EC" w14:textId="03E84356" w:rsidR="00467C55" w:rsidRDefault="003D0F30" w:rsidP="003233AC">
      <w:pPr>
        <w:pStyle w:val="ab"/>
        <w:ind w:left="1416" w:firstLine="0"/>
      </w:pPr>
      <w:r>
        <w:t>Берём штатив, и присоединяем к нему джойстик с помощью двух винтов</w:t>
      </w:r>
      <w:r w:rsidR="003233AC" w:rsidRPr="003233AC">
        <w:t xml:space="preserve"> </w:t>
      </w:r>
      <w:r w:rsidR="003233AC">
        <w:t>или саморезов</w:t>
      </w:r>
      <w:r>
        <w:t xml:space="preserve">. </w:t>
      </w:r>
      <w:r w:rsidR="006308F1">
        <w:t>Чтобы было проще, можно шуруповертом заранее сделать отверстия в пластике.</w:t>
      </w:r>
    </w:p>
    <w:p w14:paraId="59BF77B9" w14:textId="5DD1AAEE" w:rsidR="00076411" w:rsidRDefault="005B6B9D" w:rsidP="00166D42">
      <w:pPr>
        <w:pStyle w:val="ab"/>
        <w:ind w:firstLine="0"/>
        <w:jc w:val="center"/>
      </w:pPr>
      <w:r>
        <w:tab/>
      </w:r>
      <w:r>
        <w:rPr>
          <w:noProof/>
        </w:rPr>
        <w:drawing>
          <wp:inline distT="0" distB="0" distL="0" distR="0" wp14:anchorId="3FD06979" wp14:editId="0B8C6493">
            <wp:extent cx="218122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7AB53" wp14:editId="417532CC">
            <wp:extent cx="2181225" cy="2181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53DD" w14:textId="77777777" w:rsidR="00166D42" w:rsidRDefault="00166D42" w:rsidP="00166D42">
      <w:pPr>
        <w:pStyle w:val="ab"/>
        <w:ind w:firstLine="0"/>
        <w:jc w:val="center"/>
      </w:pPr>
    </w:p>
    <w:p w14:paraId="021A96E4" w14:textId="77777777" w:rsidR="000F330B" w:rsidRDefault="000F330B" w:rsidP="00467C55">
      <w:pPr>
        <w:pStyle w:val="ab"/>
        <w:numPr>
          <w:ilvl w:val="0"/>
          <w:numId w:val="24"/>
        </w:numPr>
      </w:pPr>
      <w:r>
        <w:t>Экран.</w:t>
      </w:r>
    </w:p>
    <w:p w14:paraId="6B7CA7D8" w14:textId="56B0CA2C" w:rsidR="000F330B" w:rsidRDefault="000F330B" w:rsidP="00076411">
      <w:pPr>
        <w:pStyle w:val="ab"/>
        <w:ind w:left="1494" w:firstLine="0"/>
      </w:pPr>
      <w:r>
        <w:t xml:space="preserve">Разворачиваем прищепку штатива чтобы задняя часть смотрела на нас. Экран сюда походит по размерам как влитой, разве что может потребоваться немного подрезать пластик чтобы влезли контакты </w:t>
      </w:r>
      <w:proofErr w:type="spellStart"/>
      <w:r>
        <w:rPr>
          <w:lang w:val="en-US"/>
        </w:rPr>
        <w:t>i</w:t>
      </w:r>
      <w:proofErr w:type="spellEnd"/>
      <w:r w:rsidRPr="000F330B">
        <w:t>2</w:t>
      </w:r>
      <w:r>
        <w:rPr>
          <w:lang w:val="en-US"/>
        </w:rPr>
        <w:t>c</w:t>
      </w:r>
      <w:r w:rsidRPr="000F330B">
        <w:t xml:space="preserve"> </w:t>
      </w:r>
      <w:r>
        <w:t>модуля. Резать пластик удобно гравером, но можно использовать и пилу, паяльник, дрель или шуруповерт.</w:t>
      </w:r>
      <w:r w:rsidR="00076411">
        <w:t xml:space="preserve"> </w:t>
      </w:r>
      <w:r>
        <w:t>Приклеиваем экран с обратной стороны на термоклей, чтобы не отвалился.</w:t>
      </w:r>
    </w:p>
    <w:p w14:paraId="5748E342" w14:textId="1671E69E" w:rsidR="00117AE6" w:rsidRDefault="00FB57A3" w:rsidP="00117AE6">
      <w:pPr>
        <w:pStyle w:val="ab"/>
        <w:jc w:val="center"/>
      </w:pPr>
      <w:r>
        <w:tab/>
      </w:r>
      <w:r>
        <w:tab/>
      </w:r>
      <w:r w:rsidR="00117AE6">
        <w:rPr>
          <w:noProof/>
        </w:rPr>
        <w:drawing>
          <wp:inline distT="0" distB="0" distL="0" distR="0" wp14:anchorId="7DAB34CD" wp14:editId="4B128AE4">
            <wp:extent cx="230505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AE6">
        <w:rPr>
          <w:noProof/>
        </w:rPr>
        <w:drawing>
          <wp:inline distT="0" distB="0" distL="0" distR="0" wp14:anchorId="5457343A" wp14:editId="44FD53E8">
            <wp:extent cx="2305735" cy="2305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39" cy="230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803F" w14:textId="03B233AE" w:rsidR="000F56A8" w:rsidRDefault="000F56A8" w:rsidP="00DA5942">
      <w:pPr>
        <w:pStyle w:val="ab"/>
        <w:ind w:firstLine="0"/>
      </w:pPr>
    </w:p>
    <w:p w14:paraId="66755195" w14:textId="77777777" w:rsidR="00DA5942" w:rsidRDefault="00DA5942" w:rsidP="00DA5942">
      <w:pPr>
        <w:pStyle w:val="ab"/>
        <w:ind w:firstLine="0"/>
      </w:pPr>
    </w:p>
    <w:p w14:paraId="0BD5C3F2" w14:textId="77777777" w:rsidR="00076411" w:rsidRDefault="00076411" w:rsidP="00467C55">
      <w:pPr>
        <w:pStyle w:val="ab"/>
        <w:numPr>
          <w:ilvl w:val="0"/>
          <w:numId w:val="24"/>
        </w:numPr>
      </w:pPr>
      <w:r>
        <w:lastRenderedPageBreak/>
        <w:t>Батарейный отсек.</w:t>
      </w:r>
    </w:p>
    <w:p w14:paraId="1C63280F" w14:textId="14D4E846" w:rsidR="00E06B44" w:rsidRDefault="00076411" w:rsidP="00E06B44">
      <w:pPr>
        <w:pStyle w:val="ab"/>
        <w:ind w:left="1494" w:firstLine="0"/>
      </w:pPr>
      <w:r>
        <w:t>Лучше использовать батарейны</w:t>
      </w:r>
      <w:r w:rsidR="00DF38B4">
        <w:t>й</w:t>
      </w:r>
      <w:r>
        <w:t xml:space="preserve"> отсек со встроенным переключателем.</w:t>
      </w:r>
      <w:r w:rsidR="00DF38B4">
        <w:t xml:space="preserve"> Если его нет – ничего страшного, можно будет выключать игру доставанием батарейки. Также лучше использовать отсек для батареек типа ААА, а не типа АА, так как они легче</w:t>
      </w:r>
      <w:r w:rsidR="00FB57A3">
        <w:t>, но и менять их нужно чаще</w:t>
      </w:r>
      <w:r w:rsidR="00DF38B4">
        <w:t>.</w:t>
      </w:r>
      <w:r w:rsidR="00E06B44">
        <w:t xml:space="preserve"> Еще можно приклеить батарейный отсек к корпусу штатива, но я не увидел в этом необходимости.</w:t>
      </w:r>
    </w:p>
    <w:p w14:paraId="05482C54" w14:textId="232D533A" w:rsidR="000F330B" w:rsidRDefault="00DF38B4" w:rsidP="00076411">
      <w:pPr>
        <w:pStyle w:val="ab"/>
        <w:ind w:left="1494" w:firstLine="0"/>
      </w:pPr>
      <w:r>
        <w:t>В магазине не было отсека на 4 батарейки, поэтому мне пришлось купить два отсека на 2 батарейки АА и соединить их. Я приклеил их универсальным клеем к куску фанеры нужного размера и припаял плюс одного отсека к минусу другого. Теперь они как один отсек.</w:t>
      </w:r>
      <w:r w:rsidR="00FB57A3">
        <w:t xml:space="preserve"> </w:t>
      </w:r>
    </w:p>
    <w:p w14:paraId="7CABC6CE" w14:textId="3B84B90D" w:rsidR="00E06B44" w:rsidRDefault="00EC58E3" w:rsidP="002C3C12">
      <w:pPr>
        <w:pStyle w:val="ab"/>
        <w:ind w:left="1494" w:firstLine="0"/>
        <w:jc w:val="center"/>
      </w:pPr>
      <w:r>
        <w:rPr>
          <w:noProof/>
        </w:rPr>
        <w:drawing>
          <wp:inline distT="0" distB="0" distL="0" distR="0" wp14:anchorId="489413DA" wp14:editId="093D20FC">
            <wp:extent cx="20097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A07">
        <w:rPr>
          <w:noProof/>
        </w:rPr>
        <w:drawing>
          <wp:inline distT="0" distB="0" distL="0" distR="0" wp14:anchorId="09A5404C" wp14:editId="3DB761CF">
            <wp:extent cx="200977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1643" w14:textId="3A4173A0" w:rsidR="00CF0FD4" w:rsidRDefault="00E06B44" w:rsidP="00E06B44">
      <w:pPr>
        <w:pStyle w:val="ab"/>
        <w:ind w:left="1494" w:firstLine="0"/>
      </w:pPr>
      <w:r>
        <w:t xml:space="preserve">Также я сделал два выреза в фанере для переключателей. У штатива сверху была резиновая </w:t>
      </w:r>
      <w:r w:rsidRPr="00E06B44">
        <w:t>“</w:t>
      </w:r>
      <w:proofErr w:type="spellStart"/>
      <w:r>
        <w:t>пимпочка</w:t>
      </w:r>
      <w:proofErr w:type="spellEnd"/>
      <w:r w:rsidRPr="00E06B44">
        <w:t>”</w:t>
      </w:r>
      <w:r>
        <w:t>, потянув за которую можно растягивать прищепку. Нам прищепку растягивать не требуется, поэтому я нашёл ей другое применение – приклеил её к одному из переключателей, чтобы было легче включать и выключать игру. Еще я сделал отверстие в фанере и батарейном отсеке чтобы можно было регулировать яркость экрана потенциометром, не снимая при этом батарейный отсек</w:t>
      </w:r>
      <w:r w:rsidR="00CF0FD4">
        <w:t xml:space="preserve">. </w:t>
      </w:r>
    </w:p>
    <w:p w14:paraId="0D702413" w14:textId="3DCF92D6" w:rsidR="00E06B44" w:rsidRPr="00E06B44" w:rsidRDefault="00CF0FD4" w:rsidP="00026AC4">
      <w:pPr>
        <w:pStyle w:val="ab"/>
        <w:ind w:left="1494" w:firstLine="0"/>
        <w:jc w:val="center"/>
      </w:pPr>
      <w:r>
        <w:rPr>
          <w:noProof/>
        </w:rPr>
        <w:drawing>
          <wp:inline distT="0" distB="0" distL="0" distR="0" wp14:anchorId="68E1FC15" wp14:editId="5DD37B11">
            <wp:extent cx="2066307" cy="2066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4" cy="20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70EA" w14:textId="77777777" w:rsidR="00BD1C01" w:rsidRPr="00BD1C01" w:rsidRDefault="00BD1C01" w:rsidP="00BD1C01">
      <w:pPr>
        <w:pStyle w:val="ab"/>
        <w:numPr>
          <w:ilvl w:val="0"/>
          <w:numId w:val="24"/>
        </w:numPr>
      </w:pPr>
      <w:r>
        <w:rPr>
          <w:lang w:val="en-US"/>
        </w:rPr>
        <w:lastRenderedPageBreak/>
        <w:t>Arduino</w:t>
      </w:r>
    </w:p>
    <w:p w14:paraId="29B78465" w14:textId="25C741F6" w:rsidR="00DF38B4" w:rsidRDefault="00BD1C01" w:rsidP="00BD1C01">
      <w:pPr>
        <w:pStyle w:val="ab"/>
        <w:ind w:left="1494" w:firstLine="0"/>
        <w:rPr>
          <w:lang w:val="en-US"/>
        </w:rPr>
      </w:pPr>
      <w:r>
        <w:t xml:space="preserve">Берем </w:t>
      </w:r>
      <w:r>
        <w:rPr>
          <w:lang w:val="en-US"/>
        </w:rPr>
        <w:t>Arduino</w:t>
      </w:r>
      <w:r w:rsidRPr="00BD1C01">
        <w:t xml:space="preserve"> </w:t>
      </w:r>
      <w:r>
        <w:t>и припаиваем провода к ней</w:t>
      </w:r>
      <w:r w:rsidRPr="00BD1C01">
        <w:t xml:space="preserve"> </w:t>
      </w:r>
      <w:r>
        <w:t>согласно схеме.</w:t>
      </w:r>
      <w:r w:rsidR="004D5F29">
        <w:t xml:space="preserve"> Прошиваем программу в </w:t>
      </w:r>
      <w:r w:rsidR="004D5F29">
        <w:rPr>
          <w:lang w:val="en-US"/>
        </w:rPr>
        <w:t>Arduino.</w:t>
      </w:r>
    </w:p>
    <w:p w14:paraId="683A44B2" w14:textId="1DA6CA43" w:rsidR="00EC69C5" w:rsidRDefault="00EC69C5" w:rsidP="00EC69C5">
      <w:pPr>
        <w:pStyle w:val="ab"/>
        <w:ind w:left="1494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63BA8" wp14:editId="31D215BF">
            <wp:extent cx="4152900" cy="34139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21" cy="34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39F9" w14:textId="545BFF22" w:rsidR="004D5F29" w:rsidRDefault="004D5F29" w:rsidP="004D5F29">
      <w:pPr>
        <w:pStyle w:val="ab"/>
        <w:numPr>
          <w:ilvl w:val="0"/>
          <w:numId w:val="24"/>
        </w:numPr>
      </w:pPr>
      <w:r>
        <w:t>Финиш</w:t>
      </w:r>
    </w:p>
    <w:p w14:paraId="0E3F342E" w14:textId="55565738" w:rsidR="004D5F29" w:rsidRDefault="004D5F29" w:rsidP="004D5F29">
      <w:pPr>
        <w:pStyle w:val="ab"/>
        <w:ind w:left="1494" w:firstLine="0"/>
      </w:pPr>
      <w:r>
        <w:t xml:space="preserve">Если всё работает корректно, то можем заканчивать сборку и наслаждаться результатом. Заворачиваем </w:t>
      </w:r>
      <w:r>
        <w:rPr>
          <w:lang w:val="en-US"/>
        </w:rPr>
        <w:t>Arduino</w:t>
      </w:r>
      <w:r w:rsidRPr="004D5F29">
        <w:t xml:space="preserve"> </w:t>
      </w:r>
      <w:r>
        <w:t xml:space="preserve">в отрезанный под </w:t>
      </w:r>
      <w:r w:rsidR="00014C92">
        <w:t xml:space="preserve">её размер </w:t>
      </w:r>
      <w:r>
        <w:t>кусок антистатического пакета и заматываем изолентой.</w:t>
      </w:r>
    </w:p>
    <w:p w14:paraId="6C5CD8E1" w14:textId="4A792D2F" w:rsidR="00014C92" w:rsidRDefault="00014C92" w:rsidP="004D5F29">
      <w:pPr>
        <w:pStyle w:val="ab"/>
        <w:ind w:left="1494" w:firstLine="0"/>
      </w:pPr>
      <w:r>
        <w:t xml:space="preserve">Помещаем её между ножками штатива и заматываем изолентой ножки чтобы они не разъезжались в стороны. </w:t>
      </w:r>
      <w:r w:rsidR="00EC69C5">
        <w:t xml:space="preserve">Ножки бывают разных цветов, и лучше использовать изоленту того же цвета. </w:t>
      </w:r>
      <w:r>
        <w:t>Игра готова.</w:t>
      </w:r>
    </w:p>
    <w:p w14:paraId="7D458687" w14:textId="671EF5F6" w:rsidR="008B56D4" w:rsidRDefault="008B56D4" w:rsidP="00EC69C5">
      <w:pPr>
        <w:pStyle w:val="ab"/>
        <w:ind w:left="1494" w:firstLine="0"/>
        <w:jc w:val="center"/>
      </w:pPr>
      <w:r>
        <w:rPr>
          <w:noProof/>
        </w:rPr>
        <w:drawing>
          <wp:inline distT="0" distB="0" distL="0" distR="0" wp14:anchorId="56AA5B8C" wp14:editId="1D36B619">
            <wp:extent cx="4498385" cy="253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67" cy="25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D189" w14:textId="77777777" w:rsidR="009A76EB" w:rsidRDefault="009A76EB" w:rsidP="00EC69C5">
      <w:pPr>
        <w:pStyle w:val="ab"/>
        <w:ind w:left="1494" w:firstLine="0"/>
        <w:jc w:val="center"/>
      </w:pPr>
    </w:p>
    <w:p w14:paraId="0707B91D" w14:textId="6AE3FCDD" w:rsidR="006A45BB" w:rsidRDefault="006A45BB" w:rsidP="006A45BB">
      <w:pPr>
        <w:rPr>
          <w:b/>
          <w:bCs/>
          <w:sz w:val="28"/>
          <w:szCs w:val="28"/>
        </w:rPr>
      </w:pPr>
      <w:r w:rsidRPr="00945FFA">
        <w:rPr>
          <w:sz w:val="28"/>
          <w:szCs w:val="28"/>
        </w:rPr>
        <w:tab/>
      </w:r>
      <w:bookmarkStart w:id="2" w:name="_Hlk121314074"/>
      <w:r w:rsidR="00205CA9">
        <w:rPr>
          <w:b/>
          <w:bCs/>
          <w:sz w:val="28"/>
          <w:szCs w:val="28"/>
        </w:rPr>
        <w:t>5</w:t>
      </w:r>
      <w:r w:rsidRPr="00945FF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Программа</w:t>
      </w:r>
      <w:bookmarkEnd w:id="2"/>
    </w:p>
    <w:p w14:paraId="18A4FABB" w14:textId="77777777" w:rsidR="002C0A08" w:rsidRDefault="002C0A08" w:rsidP="002C0A08">
      <w:pPr>
        <w:rPr>
          <w:b/>
          <w:bCs/>
          <w:sz w:val="28"/>
          <w:szCs w:val="28"/>
        </w:rPr>
      </w:pPr>
    </w:p>
    <w:p w14:paraId="4C7FEBEB" w14:textId="16FE8337" w:rsidR="00D94BBC" w:rsidRDefault="00D94BBC" w:rsidP="002C0A08">
      <w:pPr>
        <w:jc w:val="center"/>
        <w:rPr>
          <w:sz w:val="28"/>
          <w:szCs w:val="28"/>
        </w:rPr>
      </w:pPr>
      <w:r w:rsidRPr="00D94BBC">
        <w:rPr>
          <w:sz w:val="28"/>
          <w:szCs w:val="28"/>
        </w:rPr>
        <w:t>Импорт библиотек и инициализация глобальных переменных</w:t>
      </w:r>
    </w:p>
    <w:p w14:paraId="64BC014A" w14:textId="3E456D30" w:rsidR="001773F9" w:rsidRPr="001773F9" w:rsidRDefault="001773F9" w:rsidP="001773F9">
      <w:pPr>
        <w:pStyle w:val="listing"/>
        <w:rPr>
          <w:lang w:val="ru-RU"/>
        </w:rPr>
      </w:pPr>
      <w:r w:rsidRPr="001773F9">
        <w:rPr>
          <w:lang w:val="ru-RU"/>
        </w:rPr>
        <w:tab/>
        <w:t>#</w:t>
      </w:r>
      <w:r w:rsidRPr="001773F9">
        <w:t>include</w:t>
      </w:r>
      <w:r w:rsidRPr="001773F9">
        <w:rPr>
          <w:lang w:val="ru-RU"/>
        </w:rPr>
        <w:t xml:space="preserve"> &lt;</w:t>
      </w:r>
      <w:r w:rsidRPr="001773F9">
        <w:t>EEPROM</w:t>
      </w:r>
      <w:r w:rsidRPr="001773F9">
        <w:rPr>
          <w:lang w:val="ru-RU"/>
        </w:rPr>
        <w:t>.</w:t>
      </w:r>
      <w:r w:rsidRPr="001773F9">
        <w:t>h</w:t>
      </w:r>
      <w:r w:rsidRPr="001773F9">
        <w:rPr>
          <w:lang w:val="ru-RU"/>
        </w:rPr>
        <w:t xml:space="preserve">&gt; // </w:t>
      </w:r>
      <w:r>
        <w:rPr>
          <w:lang w:val="ru-RU"/>
        </w:rPr>
        <w:t>Библиотека</w:t>
      </w:r>
      <w:r w:rsidRPr="001773F9">
        <w:rPr>
          <w:lang w:val="ru-RU"/>
        </w:rPr>
        <w:t xml:space="preserve"> </w:t>
      </w:r>
      <w:r>
        <w:rPr>
          <w:lang w:val="ru-RU"/>
        </w:rPr>
        <w:t>для работы с памятью</w:t>
      </w:r>
    </w:p>
    <w:p w14:paraId="4B280CAA" w14:textId="35660E76" w:rsidR="001773F9" w:rsidRPr="001773F9" w:rsidRDefault="001773F9" w:rsidP="001773F9">
      <w:pPr>
        <w:pStyle w:val="listing"/>
        <w:rPr>
          <w:lang w:val="ru-RU"/>
        </w:rPr>
      </w:pPr>
      <w:r w:rsidRPr="001773F9">
        <w:rPr>
          <w:lang w:val="ru-RU"/>
        </w:rPr>
        <w:t>#</w:t>
      </w:r>
      <w:r>
        <w:t>include</w:t>
      </w:r>
      <w:r w:rsidRPr="001773F9">
        <w:rPr>
          <w:lang w:val="ru-RU"/>
        </w:rPr>
        <w:t xml:space="preserve"> &lt;</w:t>
      </w:r>
      <w:r>
        <w:t>Wire</w:t>
      </w:r>
      <w:r w:rsidRPr="001773F9">
        <w:rPr>
          <w:lang w:val="ru-RU"/>
        </w:rPr>
        <w:t>.</w:t>
      </w:r>
      <w:r>
        <w:t>h</w:t>
      </w:r>
      <w:r w:rsidRPr="001773F9">
        <w:rPr>
          <w:lang w:val="ru-RU"/>
        </w:rPr>
        <w:t xml:space="preserve">&gt; // </w:t>
      </w:r>
      <w:r>
        <w:rPr>
          <w:lang w:val="ru-RU"/>
        </w:rPr>
        <w:t>Библиотека</w:t>
      </w:r>
      <w:r w:rsidRPr="001773F9">
        <w:rPr>
          <w:lang w:val="ru-RU"/>
        </w:rPr>
        <w:t xml:space="preserve"> </w:t>
      </w:r>
      <w:r>
        <w:rPr>
          <w:lang w:val="ru-RU"/>
        </w:rPr>
        <w:t xml:space="preserve">для работы с </w:t>
      </w:r>
      <w:r>
        <w:t>i</w:t>
      </w:r>
      <w:r w:rsidRPr="001773F9">
        <w:rPr>
          <w:lang w:val="ru-RU"/>
        </w:rPr>
        <w:t>2</w:t>
      </w:r>
      <w:r>
        <w:t>c</w:t>
      </w:r>
    </w:p>
    <w:p w14:paraId="5A7AB2AB" w14:textId="3D05EC6D" w:rsidR="001773F9" w:rsidRPr="001773F9" w:rsidRDefault="001773F9" w:rsidP="001773F9">
      <w:pPr>
        <w:pStyle w:val="listing"/>
        <w:rPr>
          <w:lang w:val="ru-RU"/>
        </w:rPr>
      </w:pPr>
      <w:r w:rsidRPr="001773F9">
        <w:rPr>
          <w:lang w:val="ru-RU"/>
        </w:rPr>
        <w:t>#</w:t>
      </w:r>
      <w:r>
        <w:t>include</w:t>
      </w:r>
      <w:r w:rsidRPr="001773F9">
        <w:rPr>
          <w:lang w:val="ru-RU"/>
        </w:rPr>
        <w:t xml:space="preserve"> &lt;</w:t>
      </w:r>
      <w:r>
        <w:t>LiquidCrystal</w:t>
      </w:r>
      <w:r w:rsidRPr="001773F9">
        <w:rPr>
          <w:lang w:val="ru-RU"/>
        </w:rPr>
        <w:t>_</w:t>
      </w:r>
      <w:r>
        <w:t>I</w:t>
      </w:r>
      <w:r w:rsidRPr="001773F9">
        <w:rPr>
          <w:lang w:val="ru-RU"/>
        </w:rPr>
        <w:t>2</w:t>
      </w:r>
      <w:r>
        <w:t>C</w:t>
      </w:r>
      <w:r w:rsidRPr="001773F9">
        <w:rPr>
          <w:lang w:val="ru-RU"/>
        </w:rPr>
        <w:t>.</w:t>
      </w:r>
      <w:r>
        <w:t>h</w:t>
      </w:r>
      <w:r w:rsidRPr="001773F9">
        <w:rPr>
          <w:lang w:val="ru-RU"/>
        </w:rPr>
        <w:t xml:space="preserve">&gt; // </w:t>
      </w:r>
      <w:r>
        <w:rPr>
          <w:lang w:val="ru-RU"/>
        </w:rPr>
        <w:t>Библиотека</w:t>
      </w:r>
      <w:r w:rsidRPr="001773F9">
        <w:rPr>
          <w:lang w:val="ru-RU"/>
        </w:rPr>
        <w:t xml:space="preserve"> </w:t>
      </w:r>
      <w:r>
        <w:rPr>
          <w:lang w:val="ru-RU"/>
        </w:rPr>
        <w:t>для</w:t>
      </w:r>
      <w:r w:rsidRPr="001773F9">
        <w:rPr>
          <w:lang w:val="ru-RU"/>
        </w:rPr>
        <w:t xml:space="preserve"> </w:t>
      </w:r>
      <w:r>
        <w:rPr>
          <w:lang w:val="ru-RU"/>
        </w:rPr>
        <w:t>работы с дисплеем</w:t>
      </w:r>
    </w:p>
    <w:p w14:paraId="30252CF4" w14:textId="6541129E" w:rsidR="001773F9" w:rsidRPr="001773F9" w:rsidRDefault="001773F9" w:rsidP="001773F9">
      <w:pPr>
        <w:pStyle w:val="listing"/>
        <w:rPr>
          <w:lang w:val="ru-RU"/>
        </w:rPr>
      </w:pPr>
      <w:r>
        <w:t>LiquidCrystal</w:t>
      </w:r>
      <w:r w:rsidRPr="001773F9">
        <w:rPr>
          <w:lang w:val="ru-RU"/>
        </w:rPr>
        <w:t>_</w:t>
      </w:r>
      <w:r>
        <w:t>I</w:t>
      </w:r>
      <w:r w:rsidRPr="001773F9">
        <w:rPr>
          <w:lang w:val="ru-RU"/>
        </w:rPr>
        <w:t>2</w:t>
      </w:r>
      <w:r>
        <w:t>C</w:t>
      </w:r>
      <w:r w:rsidRPr="001773F9">
        <w:rPr>
          <w:lang w:val="ru-RU"/>
        </w:rPr>
        <w:t xml:space="preserve"> </w:t>
      </w:r>
      <w:r>
        <w:t>lcd</w:t>
      </w:r>
      <w:r w:rsidRPr="001773F9">
        <w:rPr>
          <w:lang w:val="ru-RU"/>
        </w:rPr>
        <w:t>(0</w:t>
      </w:r>
      <w:r>
        <w:t>x</w:t>
      </w:r>
      <w:r w:rsidRPr="001773F9">
        <w:rPr>
          <w:lang w:val="ru-RU"/>
        </w:rPr>
        <w:t xml:space="preserve">27, 16, 2); // </w:t>
      </w:r>
      <w:r>
        <w:rPr>
          <w:lang w:val="ru-RU"/>
        </w:rPr>
        <w:t>Инициализация дисплея</w:t>
      </w:r>
    </w:p>
    <w:p w14:paraId="1D3A5686" w14:textId="5158BBCC" w:rsidR="001773F9" w:rsidRPr="001773F9" w:rsidRDefault="001773F9" w:rsidP="001773F9">
      <w:pPr>
        <w:pStyle w:val="listing"/>
        <w:rPr>
          <w:lang w:val="ru-RU"/>
        </w:rPr>
      </w:pPr>
      <w:r>
        <w:t>uint</w:t>
      </w:r>
      <w:r w:rsidRPr="001773F9">
        <w:rPr>
          <w:lang w:val="ru-RU"/>
        </w:rPr>
        <w:t>8_</w:t>
      </w:r>
      <w:r>
        <w:t>t</w:t>
      </w:r>
      <w:r w:rsidRPr="001773F9">
        <w:rPr>
          <w:lang w:val="ru-RU"/>
        </w:rPr>
        <w:t xml:space="preserve"> </w:t>
      </w:r>
      <w:r>
        <w:t>b</w:t>
      </w:r>
      <w:r w:rsidRPr="001773F9">
        <w:rPr>
          <w:lang w:val="ru-RU"/>
        </w:rPr>
        <w:t>[8]={0</w:t>
      </w:r>
      <w:r>
        <w:t>x</w:t>
      </w:r>
      <w:r w:rsidRPr="001773F9">
        <w:rPr>
          <w:lang w:val="ru-RU"/>
        </w:rPr>
        <w:t>1</w:t>
      </w:r>
      <w:r>
        <w:t>f</w:t>
      </w:r>
      <w:r w:rsidRPr="001773F9">
        <w:rPr>
          <w:lang w:val="ru-RU"/>
        </w:rPr>
        <w:t>, 0</w:t>
      </w:r>
      <w:r>
        <w:t>x</w:t>
      </w:r>
      <w:r w:rsidRPr="001773F9">
        <w:rPr>
          <w:lang w:val="ru-RU"/>
        </w:rPr>
        <w:t>19, 0</w:t>
      </w:r>
      <w:r>
        <w:t>x</w:t>
      </w:r>
      <w:r w:rsidRPr="001773F9">
        <w:rPr>
          <w:lang w:val="ru-RU"/>
        </w:rPr>
        <w:t>15, 0</w:t>
      </w:r>
      <w:r>
        <w:t>x</w:t>
      </w:r>
      <w:r w:rsidRPr="001773F9">
        <w:rPr>
          <w:lang w:val="ru-RU"/>
        </w:rPr>
        <w:t>13, 0</w:t>
      </w:r>
      <w:r>
        <w:t>x</w:t>
      </w:r>
      <w:r w:rsidRPr="001773F9">
        <w:rPr>
          <w:lang w:val="ru-RU"/>
        </w:rPr>
        <w:t>19, 0</w:t>
      </w:r>
      <w:r>
        <w:t>x</w:t>
      </w:r>
      <w:r w:rsidRPr="001773F9">
        <w:rPr>
          <w:lang w:val="ru-RU"/>
        </w:rPr>
        <w:t>15, 0</w:t>
      </w:r>
      <w:r>
        <w:t>x</w:t>
      </w:r>
      <w:r w:rsidRPr="001773F9">
        <w:rPr>
          <w:lang w:val="ru-RU"/>
        </w:rPr>
        <w:t>13, 0</w:t>
      </w:r>
      <w:r>
        <w:t>x</w:t>
      </w:r>
      <w:r w:rsidRPr="001773F9">
        <w:rPr>
          <w:lang w:val="ru-RU"/>
        </w:rPr>
        <w:t>1</w:t>
      </w:r>
      <w:r>
        <w:t>f</w:t>
      </w:r>
      <w:r w:rsidRPr="001773F9">
        <w:rPr>
          <w:lang w:val="ru-RU"/>
        </w:rPr>
        <w:t xml:space="preserve">}; // </w:t>
      </w:r>
      <w:r>
        <w:rPr>
          <w:lang w:val="ru-RU"/>
        </w:rPr>
        <w:t>Графическая модель препятствия</w:t>
      </w:r>
    </w:p>
    <w:p w14:paraId="621609E6" w14:textId="2EEB5037" w:rsidR="001773F9" w:rsidRPr="001773F9" w:rsidRDefault="001773F9" w:rsidP="001773F9">
      <w:pPr>
        <w:pStyle w:val="listing"/>
        <w:rPr>
          <w:lang w:val="ru-RU"/>
        </w:rPr>
      </w:pPr>
      <w:r>
        <w:t>uint</w:t>
      </w:r>
      <w:r w:rsidRPr="001773F9">
        <w:rPr>
          <w:lang w:val="ru-RU"/>
        </w:rPr>
        <w:t>8_</w:t>
      </w:r>
      <w:r>
        <w:t>t</w:t>
      </w:r>
      <w:r w:rsidRPr="001773F9">
        <w:rPr>
          <w:lang w:val="ru-RU"/>
        </w:rPr>
        <w:t xml:space="preserve"> </w:t>
      </w:r>
      <w:r>
        <w:t>Coords</w:t>
      </w:r>
      <w:r w:rsidRPr="001773F9">
        <w:rPr>
          <w:lang w:val="ru-RU"/>
        </w:rPr>
        <w:t xml:space="preserve">[16]; // </w:t>
      </w:r>
      <w:r>
        <w:rPr>
          <w:lang w:val="ru-RU"/>
        </w:rPr>
        <w:t>В</w:t>
      </w:r>
      <w:r w:rsidRPr="001773F9">
        <w:rPr>
          <w:lang w:val="ru-RU"/>
        </w:rPr>
        <w:t xml:space="preserve"> </w:t>
      </w:r>
      <w:r>
        <w:rPr>
          <w:lang w:val="ru-RU"/>
        </w:rPr>
        <w:t>этом</w:t>
      </w:r>
      <w:r w:rsidRPr="001773F9">
        <w:rPr>
          <w:lang w:val="ru-RU"/>
        </w:rPr>
        <w:t xml:space="preserve"> </w:t>
      </w:r>
      <w:r>
        <w:rPr>
          <w:lang w:val="ru-RU"/>
        </w:rPr>
        <w:t>массиве</w:t>
      </w:r>
      <w:r w:rsidRPr="001773F9">
        <w:rPr>
          <w:lang w:val="ru-RU"/>
        </w:rPr>
        <w:t xml:space="preserve"> </w:t>
      </w:r>
      <w:r>
        <w:rPr>
          <w:lang w:val="ru-RU"/>
        </w:rPr>
        <w:t>хранится</w:t>
      </w:r>
      <w:r w:rsidRPr="001773F9">
        <w:rPr>
          <w:lang w:val="ru-RU"/>
        </w:rPr>
        <w:t xml:space="preserve"> </w:t>
      </w:r>
      <w:r>
        <w:rPr>
          <w:lang w:val="ru-RU"/>
        </w:rPr>
        <w:t>информация</w:t>
      </w:r>
      <w:r w:rsidRPr="001773F9">
        <w:rPr>
          <w:lang w:val="ru-RU"/>
        </w:rPr>
        <w:t xml:space="preserve"> </w:t>
      </w:r>
      <w:r>
        <w:rPr>
          <w:lang w:val="ru-RU"/>
        </w:rPr>
        <w:t>о</w:t>
      </w:r>
      <w:r w:rsidRPr="001773F9">
        <w:rPr>
          <w:lang w:val="ru-RU"/>
        </w:rPr>
        <w:t xml:space="preserve"> </w:t>
      </w:r>
      <w:r>
        <w:rPr>
          <w:lang w:val="ru-RU"/>
        </w:rPr>
        <w:t>местонахождении</w:t>
      </w:r>
      <w:r w:rsidRPr="001773F9">
        <w:rPr>
          <w:lang w:val="ru-RU"/>
        </w:rPr>
        <w:t xml:space="preserve"> </w:t>
      </w:r>
      <w:r>
        <w:rPr>
          <w:lang w:val="ru-RU"/>
        </w:rPr>
        <w:t>препятствий, 0 – нет препятствия, 1 – есть слева, 2 – есть справа</w:t>
      </w:r>
    </w:p>
    <w:p w14:paraId="0286B7BE" w14:textId="6AFBE78F" w:rsidR="001773F9" w:rsidRPr="001773F9" w:rsidRDefault="001773F9" w:rsidP="001773F9">
      <w:pPr>
        <w:pStyle w:val="listing"/>
        <w:rPr>
          <w:lang w:val="ru-RU"/>
        </w:rPr>
      </w:pPr>
      <w:r>
        <w:t>int</w:t>
      </w:r>
      <w:r w:rsidRPr="001773F9">
        <w:rPr>
          <w:lang w:val="ru-RU"/>
        </w:rPr>
        <w:t xml:space="preserve"> </w:t>
      </w:r>
      <w:r>
        <w:t>last</w:t>
      </w:r>
      <w:r w:rsidRPr="001773F9">
        <w:rPr>
          <w:lang w:val="ru-RU"/>
        </w:rPr>
        <w:t xml:space="preserve">=0; // </w:t>
      </w:r>
      <w:r>
        <w:rPr>
          <w:lang w:val="ru-RU"/>
        </w:rPr>
        <w:t>Последнее положение препятствия, переменная нужна чтобы предотвратить спавн препятствия сразу после следующего чтобы дать игроку возможность проехать между ними</w:t>
      </w:r>
    </w:p>
    <w:p w14:paraId="054398D1" w14:textId="1089E975" w:rsidR="001773F9" w:rsidRPr="001773F9" w:rsidRDefault="001773F9" w:rsidP="001773F9">
      <w:pPr>
        <w:pStyle w:val="listing"/>
        <w:rPr>
          <w:lang w:val="ru-RU"/>
        </w:rPr>
      </w:pPr>
      <w:r>
        <w:t>int</w:t>
      </w:r>
      <w:r w:rsidRPr="001773F9">
        <w:rPr>
          <w:lang w:val="ru-RU"/>
        </w:rPr>
        <w:t xml:space="preserve"> </w:t>
      </w:r>
      <w:r>
        <w:t>last</w:t>
      </w:r>
      <w:r w:rsidRPr="001773F9">
        <w:rPr>
          <w:lang w:val="ru-RU"/>
        </w:rPr>
        <w:t xml:space="preserve">2=0; // </w:t>
      </w:r>
      <w:r>
        <w:rPr>
          <w:lang w:val="ru-RU"/>
        </w:rPr>
        <w:t>Эта переменная означает количество свободного места</w:t>
      </w:r>
    </w:p>
    <w:p w14:paraId="0D4A4487" w14:textId="0A15BB14" w:rsidR="001773F9" w:rsidRDefault="001773F9" w:rsidP="001773F9">
      <w:pPr>
        <w:pStyle w:val="listing"/>
      </w:pPr>
      <w:r>
        <w:t xml:space="preserve">unsigned long int points=0; // </w:t>
      </w:r>
      <w:r>
        <w:rPr>
          <w:lang w:val="ru-RU"/>
        </w:rPr>
        <w:t>Счетчик</w:t>
      </w:r>
      <w:r w:rsidRPr="001773F9">
        <w:t xml:space="preserve"> </w:t>
      </w:r>
      <w:r>
        <w:rPr>
          <w:lang w:val="ru-RU"/>
        </w:rPr>
        <w:t>очков</w:t>
      </w:r>
      <w:r w:rsidRPr="001773F9">
        <w:t xml:space="preserve"> </w:t>
      </w:r>
      <w:r>
        <w:rPr>
          <w:lang w:val="ru-RU"/>
        </w:rPr>
        <w:t>игрока</w:t>
      </w:r>
    </w:p>
    <w:p w14:paraId="753394CB" w14:textId="0C82D139" w:rsidR="001773F9" w:rsidRPr="001773F9" w:rsidRDefault="001773F9" w:rsidP="001773F9">
      <w:pPr>
        <w:pStyle w:val="listing"/>
        <w:rPr>
          <w:lang w:val="ru-RU"/>
        </w:rPr>
      </w:pPr>
      <w:r>
        <w:t>int</w:t>
      </w:r>
      <w:r w:rsidRPr="001773F9">
        <w:rPr>
          <w:lang w:val="ru-RU"/>
        </w:rPr>
        <w:t xml:space="preserve"> </w:t>
      </w:r>
      <w:r>
        <w:t>i</w:t>
      </w:r>
      <w:r w:rsidRPr="001773F9">
        <w:rPr>
          <w:lang w:val="ru-RU"/>
        </w:rPr>
        <w:t>,</w:t>
      </w:r>
      <w:r>
        <w:t>j</w:t>
      </w:r>
      <w:r w:rsidRPr="001773F9">
        <w:rPr>
          <w:lang w:val="ru-RU"/>
        </w:rPr>
        <w:t>,</w:t>
      </w:r>
      <w:r>
        <w:t>c</w:t>
      </w:r>
      <w:r w:rsidRPr="001773F9">
        <w:rPr>
          <w:lang w:val="ru-RU"/>
        </w:rPr>
        <w:t xml:space="preserve">; // </w:t>
      </w:r>
      <w:r>
        <w:rPr>
          <w:lang w:val="ru-RU"/>
        </w:rPr>
        <w:t>В</w:t>
      </w:r>
      <w:r w:rsidRPr="001773F9">
        <w:rPr>
          <w:lang w:val="ru-RU"/>
        </w:rPr>
        <w:t xml:space="preserve"> </w:t>
      </w:r>
      <w:r>
        <w:rPr>
          <w:lang w:val="ru-RU"/>
        </w:rPr>
        <w:t>переменной с храниться информация о том где заспавнится препятствие, 0 – нигде, 1 – слева, 2 -</w:t>
      </w:r>
    </w:p>
    <w:p w14:paraId="56E035AC" w14:textId="0B9A7D5D" w:rsidR="001773F9" w:rsidRPr="001773F9" w:rsidRDefault="001773F9" w:rsidP="001773F9">
      <w:pPr>
        <w:pStyle w:val="listing"/>
        <w:rPr>
          <w:lang w:val="ru-RU"/>
        </w:rPr>
      </w:pPr>
      <w:r>
        <w:t>uint</w:t>
      </w:r>
      <w:r w:rsidRPr="001773F9">
        <w:rPr>
          <w:lang w:val="ru-RU"/>
        </w:rPr>
        <w:t>8_</w:t>
      </w:r>
      <w:r>
        <w:t>t</w:t>
      </w:r>
      <w:r w:rsidRPr="001773F9">
        <w:rPr>
          <w:lang w:val="ru-RU"/>
        </w:rPr>
        <w:t xml:space="preserve"> </w:t>
      </w:r>
      <w:r>
        <w:t>pos</w:t>
      </w:r>
      <w:r w:rsidRPr="001773F9">
        <w:rPr>
          <w:lang w:val="ru-RU"/>
        </w:rPr>
        <w:t xml:space="preserve">=0; // </w:t>
      </w:r>
      <w:r>
        <w:rPr>
          <w:lang w:val="ru-RU"/>
        </w:rPr>
        <w:t>Текущая позиция машины, 0 – слева, 1 - справа</w:t>
      </w:r>
    </w:p>
    <w:p w14:paraId="7277D914" w14:textId="5BCEF7DC" w:rsidR="001773F9" w:rsidRPr="00D5247D" w:rsidRDefault="001773F9" w:rsidP="001773F9">
      <w:pPr>
        <w:pStyle w:val="listing"/>
        <w:rPr>
          <w:lang w:val="ru-RU"/>
        </w:rPr>
      </w:pPr>
      <w:r>
        <w:t>uint</w:t>
      </w:r>
      <w:r w:rsidRPr="00D5247D">
        <w:rPr>
          <w:lang w:val="ru-RU"/>
        </w:rPr>
        <w:t>8_</w:t>
      </w:r>
      <w:r>
        <w:t>t</w:t>
      </w:r>
      <w:r w:rsidRPr="00D5247D">
        <w:rPr>
          <w:lang w:val="ru-RU"/>
        </w:rPr>
        <w:t xml:space="preserve"> </w:t>
      </w:r>
      <w:r>
        <w:t>car</w:t>
      </w:r>
      <w:r w:rsidRPr="00D5247D">
        <w:rPr>
          <w:lang w:val="ru-RU"/>
        </w:rPr>
        <w:t>1[8]={0</w:t>
      </w:r>
      <w:r>
        <w:t>x</w:t>
      </w:r>
      <w:r w:rsidRPr="00D5247D">
        <w:rPr>
          <w:lang w:val="ru-RU"/>
        </w:rPr>
        <w:t>18,0</w:t>
      </w:r>
      <w:r>
        <w:t>x</w:t>
      </w:r>
      <w:r w:rsidRPr="00D5247D">
        <w:rPr>
          <w:lang w:val="ru-RU"/>
        </w:rPr>
        <w:t>1</w:t>
      </w:r>
      <w:r>
        <w:t>e</w:t>
      </w:r>
      <w:r w:rsidRPr="00D5247D">
        <w:rPr>
          <w:lang w:val="ru-RU"/>
        </w:rPr>
        <w:t>,0</w:t>
      </w:r>
      <w:r>
        <w:t>x</w:t>
      </w:r>
      <w:r w:rsidRPr="00D5247D">
        <w:rPr>
          <w:lang w:val="ru-RU"/>
        </w:rPr>
        <w:t>5,0</w:t>
      </w:r>
      <w:r>
        <w:t>x</w:t>
      </w:r>
      <w:r w:rsidRPr="00D5247D">
        <w:rPr>
          <w:lang w:val="ru-RU"/>
        </w:rPr>
        <w:t>19,0</w:t>
      </w:r>
      <w:r>
        <w:t>x</w:t>
      </w:r>
      <w:r w:rsidRPr="00D5247D">
        <w:rPr>
          <w:lang w:val="ru-RU"/>
        </w:rPr>
        <w:t>19,0</w:t>
      </w:r>
      <w:r>
        <w:t>x</w:t>
      </w:r>
      <w:r w:rsidRPr="00D5247D">
        <w:rPr>
          <w:lang w:val="ru-RU"/>
        </w:rPr>
        <w:t>5,0</w:t>
      </w:r>
      <w:r>
        <w:t>x</w:t>
      </w:r>
      <w:r w:rsidRPr="00D5247D">
        <w:rPr>
          <w:lang w:val="ru-RU"/>
        </w:rPr>
        <w:t>1</w:t>
      </w:r>
      <w:r>
        <w:t>e</w:t>
      </w:r>
      <w:r w:rsidRPr="00D5247D">
        <w:rPr>
          <w:lang w:val="ru-RU"/>
        </w:rPr>
        <w:t>,0</w:t>
      </w:r>
      <w:r>
        <w:t>x</w:t>
      </w:r>
      <w:r w:rsidRPr="00D5247D">
        <w:rPr>
          <w:lang w:val="ru-RU"/>
        </w:rPr>
        <w:t xml:space="preserve">18}; // </w:t>
      </w:r>
      <w:r w:rsidR="00D5247D">
        <w:rPr>
          <w:lang w:val="ru-RU"/>
        </w:rPr>
        <w:t>Графическая модель передней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части</w:t>
      </w:r>
    </w:p>
    <w:p w14:paraId="7ACFCD0C" w14:textId="4F430CE7" w:rsidR="001773F9" w:rsidRPr="00D5247D" w:rsidRDefault="001773F9" w:rsidP="001773F9">
      <w:pPr>
        <w:pStyle w:val="listing"/>
        <w:rPr>
          <w:lang w:val="ru-RU"/>
        </w:rPr>
      </w:pPr>
      <w:r>
        <w:t>uint</w:t>
      </w:r>
      <w:r w:rsidRPr="00D5247D">
        <w:rPr>
          <w:lang w:val="ru-RU"/>
        </w:rPr>
        <w:t>8_</w:t>
      </w:r>
      <w:r>
        <w:t>t</w:t>
      </w:r>
      <w:r w:rsidRPr="00D5247D">
        <w:rPr>
          <w:lang w:val="ru-RU"/>
        </w:rPr>
        <w:t xml:space="preserve"> </w:t>
      </w:r>
      <w:r>
        <w:t>car</w:t>
      </w:r>
      <w:r w:rsidRPr="00D5247D">
        <w:rPr>
          <w:lang w:val="ru-RU"/>
        </w:rPr>
        <w:t>2[8]={0</w:t>
      </w:r>
      <w:r>
        <w:t>xc</w:t>
      </w:r>
      <w:r w:rsidRPr="00D5247D">
        <w:rPr>
          <w:lang w:val="ru-RU"/>
        </w:rPr>
        <w:t>,0</w:t>
      </w:r>
      <w:r>
        <w:t>xf</w:t>
      </w:r>
      <w:r w:rsidRPr="00D5247D">
        <w:rPr>
          <w:lang w:val="ru-RU"/>
        </w:rPr>
        <w:t>,0</w:t>
      </w:r>
      <w:r>
        <w:t>x</w:t>
      </w:r>
      <w:r w:rsidRPr="00D5247D">
        <w:rPr>
          <w:lang w:val="ru-RU"/>
        </w:rPr>
        <w:t>14,0</w:t>
      </w:r>
      <w:r>
        <w:t>x</w:t>
      </w:r>
      <w:r w:rsidRPr="00D5247D">
        <w:rPr>
          <w:lang w:val="ru-RU"/>
        </w:rPr>
        <w:t>13,0</w:t>
      </w:r>
      <w:r>
        <w:t>x</w:t>
      </w:r>
      <w:r w:rsidRPr="00D5247D">
        <w:rPr>
          <w:lang w:val="ru-RU"/>
        </w:rPr>
        <w:t>13,0</w:t>
      </w:r>
      <w:r>
        <w:t>x</w:t>
      </w:r>
      <w:r w:rsidRPr="00D5247D">
        <w:rPr>
          <w:lang w:val="ru-RU"/>
        </w:rPr>
        <w:t>14,0</w:t>
      </w:r>
      <w:r>
        <w:t>xf</w:t>
      </w:r>
      <w:r w:rsidRPr="00D5247D">
        <w:rPr>
          <w:lang w:val="ru-RU"/>
        </w:rPr>
        <w:t>,0</w:t>
      </w:r>
      <w:r>
        <w:t>xc</w:t>
      </w:r>
      <w:r w:rsidRPr="00D5247D">
        <w:rPr>
          <w:lang w:val="ru-RU"/>
        </w:rPr>
        <w:t xml:space="preserve">}; // </w:t>
      </w:r>
      <w:r w:rsidR="00D5247D">
        <w:rPr>
          <w:lang w:val="ru-RU"/>
        </w:rPr>
        <w:t>Графическая модель задней части машины</w:t>
      </w:r>
    </w:p>
    <w:p w14:paraId="10FA3E12" w14:textId="75D19D10" w:rsidR="001773F9" w:rsidRPr="00D5247D" w:rsidRDefault="001773F9" w:rsidP="001773F9">
      <w:pPr>
        <w:pStyle w:val="listing"/>
        <w:rPr>
          <w:lang w:val="ru-RU"/>
        </w:rPr>
      </w:pPr>
      <w:r>
        <w:t>unsigned</w:t>
      </w:r>
      <w:r w:rsidRPr="00D5247D">
        <w:rPr>
          <w:lang w:val="ru-RU"/>
        </w:rPr>
        <w:t xml:space="preserve"> </w:t>
      </w:r>
      <w:r>
        <w:t>long</w:t>
      </w:r>
      <w:r w:rsidRPr="00D5247D">
        <w:rPr>
          <w:lang w:val="ru-RU"/>
        </w:rPr>
        <w:t xml:space="preserve"> </w:t>
      </w:r>
      <w:r>
        <w:t>int</w:t>
      </w:r>
      <w:r w:rsidRPr="00D5247D">
        <w:rPr>
          <w:lang w:val="ru-RU"/>
        </w:rPr>
        <w:t xml:space="preserve"> </w:t>
      </w:r>
      <w:r>
        <w:t>e</w:t>
      </w:r>
      <w:r w:rsidRPr="00D5247D">
        <w:rPr>
          <w:lang w:val="ru-RU"/>
        </w:rPr>
        <w:t xml:space="preserve">; // </w:t>
      </w:r>
      <w:r w:rsidR="00D5247D">
        <w:rPr>
          <w:lang w:val="ru-RU"/>
        </w:rPr>
        <w:t>Последнее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 xml:space="preserve">сохраненное значение переменной </w:t>
      </w:r>
      <w:r w:rsidR="00D5247D">
        <w:t>millis</w:t>
      </w:r>
      <w:r w:rsidR="00D5247D" w:rsidRPr="00D5247D">
        <w:rPr>
          <w:lang w:val="ru-RU"/>
        </w:rPr>
        <w:t>()</w:t>
      </w:r>
    </w:p>
    <w:p w14:paraId="6B2C03FD" w14:textId="6262BC86" w:rsidR="001773F9" w:rsidRPr="00D5247D" w:rsidRDefault="001773F9" w:rsidP="001773F9">
      <w:pPr>
        <w:pStyle w:val="listing"/>
        <w:rPr>
          <w:lang w:val="ru-RU"/>
        </w:rPr>
      </w:pPr>
      <w:r>
        <w:t>int</w:t>
      </w:r>
      <w:r w:rsidRPr="00D5247D">
        <w:rPr>
          <w:lang w:val="ru-RU"/>
        </w:rPr>
        <w:t xml:space="preserve"> </w:t>
      </w:r>
      <w:r>
        <w:t>velocity</w:t>
      </w:r>
      <w:r w:rsidRPr="00D5247D">
        <w:rPr>
          <w:lang w:val="ru-RU"/>
        </w:rPr>
        <w:t>,</w:t>
      </w:r>
      <w:r w:rsidR="00D5247D" w:rsidRPr="00D5247D">
        <w:rPr>
          <w:lang w:val="ru-RU"/>
        </w:rPr>
        <w:t xml:space="preserve"> </w:t>
      </w:r>
      <w:r>
        <w:t>sectors</w:t>
      </w:r>
      <w:r w:rsidRPr="00D5247D">
        <w:rPr>
          <w:lang w:val="ru-RU"/>
        </w:rPr>
        <w:t xml:space="preserve">; // </w:t>
      </w:r>
      <w:r w:rsidR="00D5247D">
        <w:rPr>
          <w:lang w:val="ru-RU"/>
        </w:rPr>
        <w:t>Эти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параметры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 xml:space="preserve">зависят от сложности, </w:t>
      </w:r>
      <w:r w:rsidR="00D5247D">
        <w:t>velocity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–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 xml:space="preserve">скорость, </w:t>
      </w:r>
      <w:r w:rsidR="00D5247D">
        <w:t>sectors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–</w:t>
      </w:r>
      <w:r w:rsidR="00D5247D" w:rsidRPr="00D5247D">
        <w:rPr>
          <w:lang w:val="ru-RU"/>
        </w:rPr>
        <w:t xml:space="preserve"> </w:t>
      </w:r>
      <w:r w:rsidR="00D5247D">
        <w:rPr>
          <w:lang w:val="ru-RU"/>
        </w:rPr>
        <w:t>минимальное расстояние между двумя препятствиями</w:t>
      </w:r>
    </w:p>
    <w:p w14:paraId="4409283E" w14:textId="09C0EA89" w:rsidR="00AB4979" w:rsidRPr="004329B5" w:rsidRDefault="001773F9" w:rsidP="004329B5">
      <w:pPr>
        <w:pStyle w:val="listing"/>
        <w:rPr>
          <w:sz w:val="28"/>
          <w:szCs w:val="28"/>
        </w:rPr>
      </w:pPr>
      <w:r>
        <w:t xml:space="preserve">int dif; // </w:t>
      </w:r>
      <w:r w:rsidR="00D5247D">
        <w:rPr>
          <w:lang w:val="ru-RU"/>
        </w:rPr>
        <w:t>Сложность</w:t>
      </w:r>
    </w:p>
    <w:p w14:paraId="0C4119AC" w14:textId="7F92F423" w:rsidR="00D94BBC" w:rsidRPr="001773F9" w:rsidRDefault="00AB4979" w:rsidP="001773F9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Функция, обновляющая положение машины на дисплее</w:t>
      </w:r>
    </w:p>
    <w:p w14:paraId="025D764C" w14:textId="1BA40CFD" w:rsidR="00AB4979" w:rsidRDefault="00A56D81" w:rsidP="00AB4979">
      <w:pPr>
        <w:pStyle w:val="listing"/>
      </w:pPr>
      <w:r w:rsidRPr="00AB4979">
        <w:rPr>
          <w:lang w:val="ru-RU"/>
        </w:rPr>
        <w:tab/>
      </w:r>
      <w:r w:rsidR="00AB4979">
        <w:t xml:space="preserve">void printcar(){ </w:t>
      </w:r>
    </w:p>
    <w:p w14:paraId="568FFDDA" w14:textId="77777777" w:rsidR="00AB4979" w:rsidRDefault="00AB4979" w:rsidP="00AB4979">
      <w:pPr>
        <w:pStyle w:val="listing"/>
      </w:pPr>
      <w:r>
        <w:t xml:space="preserve">  if (pos==0){</w:t>
      </w:r>
    </w:p>
    <w:p w14:paraId="6D0A6F88" w14:textId="77777777" w:rsidR="00AB4979" w:rsidRDefault="00AB4979" w:rsidP="00AB4979">
      <w:pPr>
        <w:pStyle w:val="listing"/>
      </w:pPr>
      <w:r>
        <w:t xml:space="preserve">    lcd.setCursor(1,0);</w:t>
      </w:r>
    </w:p>
    <w:p w14:paraId="4465B55C" w14:textId="77777777" w:rsidR="00AB4979" w:rsidRDefault="00AB4979" w:rsidP="00AB4979">
      <w:pPr>
        <w:pStyle w:val="listing"/>
      </w:pPr>
      <w:r>
        <w:t xml:space="preserve">    lcd.write(1);</w:t>
      </w:r>
    </w:p>
    <w:p w14:paraId="0CEB5521" w14:textId="77777777" w:rsidR="00AB4979" w:rsidRDefault="00AB4979" w:rsidP="00AB4979">
      <w:pPr>
        <w:pStyle w:val="listing"/>
      </w:pPr>
      <w:r>
        <w:t xml:space="preserve">    lcd.setCursor(0,0);</w:t>
      </w:r>
    </w:p>
    <w:p w14:paraId="3B2D8A23" w14:textId="77777777" w:rsidR="00AB4979" w:rsidRDefault="00AB4979" w:rsidP="00AB4979">
      <w:pPr>
        <w:pStyle w:val="listing"/>
      </w:pPr>
      <w:r>
        <w:t xml:space="preserve">    lcd.write(2);</w:t>
      </w:r>
    </w:p>
    <w:p w14:paraId="5D192E90" w14:textId="77777777" w:rsidR="00AB4979" w:rsidRDefault="00AB4979" w:rsidP="00AB4979">
      <w:pPr>
        <w:pStyle w:val="listing"/>
      </w:pPr>
      <w:r>
        <w:t xml:space="preserve">    lcd.setCursor(0,1);</w:t>
      </w:r>
    </w:p>
    <w:p w14:paraId="2A1C3FF4" w14:textId="77777777" w:rsidR="00AB4979" w:rsidRDefault="00AB4979" w:rsidP="00AB4979">
      <w:pPr>
        <w:pStyle w:val="listing"/>
      </w:pPr>
      <w:r>
        <w:t xml:space="preserve">    lcd.print(" ");</w:t>
      </w:r>
    </w:p>
    <w:p w14:paraId="18CE2DDD" w14:textId="77777777" w:rsidR="00AB4979" w:rsidRDefault="00AB4979" w:rsidP="00AB4979">
      <w:pPr>
        <w:pStyle w:val="listing"/>
      </w:pPr>
      <w:r>
        <w:t xml:space="preserve">    lcd.setCursor(1,1);</w:t>
      </w:r>
    </w:p>
    <w:p w14:paraId="38C22FEF" w14:textId="77777777" w:rsidR="00AB4979" w:rsidRDefault="00AB4979" w:rsidP="00AB4979">
      <w:pPr>
        <w:pStyle w:val="listing"/>
      </w:pPr>
      <w:r>
        <w:t xml:space="preserve">    lcd.print(" ");</w:t>
      </w:r>
    </w:p>
    <w:p w14:paraId="0CB5A397" w14:textId="77777777" w:rsidR="00AB4979" w:rsidRDefault="00AB4979" w:rsidP="00AB4979">
      <w:pPr>
        <w:pStyle w:val="listing"/>
      </w:pPr>
      <w:r>
        <w:t xml:space="preserve">  }</w:t>
      </w:r>
    </w:p>
    <w:p w14:paraId="2F51A170" w14:textId="77777777" w:rsidR="00AB4979" w:rsidRDefault="00AB4979" w:rsidP="00AB4979">
      <w:pPr>
        <w:pStyle w:val="listing"/>
      </w:pPr>
      <w:r>
        <w:t xml:space="preserve">  else{</w:t>
      </w:r>
    </w:p>
    <w:p w14:paraId="69AB0766" w14:textId="77777777" w:rsidR="00AB4979" w:rsidRDefault="00AB4979" w:rsidP="00AB4979">
      <w:pPr>
        <w:pStyle w:val="listing"/>
      </w:pPr>
      <w:r>
        <w:t xml:space="preserve">    lcd.setCursor(1,1);</w:t>
      </w:r>
    </w:p>
    <w:p w14:paraId="6147B95B" w14:textId="77777777" w:rsidR="00AB4979" w:rsidRDefault="00AB4979" w:rsidP="00AB4979">
      <w:pPr>
        <w:pStyle w:val="listing"/>
      </w:pPr>
      <w:r>
        <w:t xml:space="preserve">    lcd.write(1);</w:t>
      </w:r>
    </w:p>
    <w:p w14:paraId="179EC814" w14:textId="77777777" w:rsidR="00AB4979" w:rsidRDefault="00AB4979" w:rsidP="00AB4979">
      <w:pPr>
        <w:pStyle w:val="listing"/>
      </w:pPr>
      <w:r>
        <w:t xml:space="preserve">    lcd.setCursor(0,1);</w:t>
      </w:r>
    </w:p>
    <w:p w14:paraId="416E6FF2" w14:textId="77777777" w:rsidR="00AB4979" w:rsidRDefault="00AB4979" w:rsidP="00AB4979">
      <w:pPr>
        <w:pStyle w:val="listing"/>
      </w:pPr>
      <w:r>
        <w:t xml:space="preserve">    lcd.write(2);</w:t>
      </w:r>
    </w:p>
    <w:p w14:paraId="44C97819" w14:textId="77777777" w:rsidR="00AB4979" w:rsidRDefault="00AB4979" w:rsidP="00AB4979">
      <w:pPr>
        <w:pStyle w:val="listing"/>
      </w:pPr>
      <w:r>
        <w:t xml:space="preserve">    lcd.setCursor(0,0);</w:t>
      </w:r>
    </w:p>
    <w:p w14:paraId="0011211E" w14:textId="77777777" w:rsidR="00AB4979" w:rsidRDefault="00AB4979" w:rsidP="00AB4979">
      <w:pPr>
        <w:pStyle w:val="listing"/>
      </w:pPr>
      <w:r>
        <w:t xml:space="preserve">    lcd.print(" ");</w:t>
      </w:r>
    </w:p>
    <w:p w14:paraId="2C301AB2" w14:textId="77777777" w:rsidR="00AB4979" w:rsidRDefault="00AB4979" w:rsidP="00AB4979">
      <w:pPr>
        <w:pStyle w:val="listing"/>
      </w:pPr>
      <w:r>
        <w:t xml:space="preserve">    lcd.setCursor(1,0);</w:t>
      </w:r>
    </w:p>
    <w:p w14:paraId="4C7CEB3E" w14:textId="77777777" w:rsidR="00AB4979" w:rsidRDefault="00AB4979" w:rsidP="00AB4979">
      <w:pPr>
        <w:pStyle w:val="listing"/>
      </w:pPr>
      <w:r>
        <w:t xml:space="preserve">    lcd.print(" ");</w:t>
      </w:r>
    </w:p>
    <w:p w14:paraId="6F59830F" w14:textId="013E947C" w:rsidR="00AB4979" w:rsidRDefault="00AB4979" w:rsidP="00AB4979">
      <w:pPr>
        <w:pStyle w:val="listing"/>
      </w:pPr>
      <w:r>
        <w:t xml:space="preserve">  }</w:t>
      </w:r>
    </w:p>
    <w:p w14:paraId="1EA0A783" w14:textId="0020F729" w:rsidR="002D6CA6" w:rsidRPr="002D6CA6" w:rsidRDefault="00E11AF2" w:rsidP="002D6CA6">
      <w:pPr>
        <w:pStyle w:val="listing"/>
      </w:pPr>
      <w:r>
        <w:t>}</w:t>
      </w:r>
    </w:p>
    <w:p w14:paraId="0F04F87F" w14:textId="77777777" w:rsidR="004329B5" w:rsidRDefault="004329B5" w:rsidP="00104EFC">
      <w:pPr>
        <w:jc w:val="center"/>
        <w:rPr>
          <w:sz w:val="28"/>
          <w:szCs w:val="28"/>
        </w:rPr>
      </w:pPr>
    </w:p>
    <w:p w14:paraId="27DF518E" w14:textId="77777777" w:rsidR="004329B5" w:rsidRDefault="004329B5" w:rsidP="00104EFC">
      <w:pPr>
        <w:jc w:val="center"/>
        <w:rPr>
          <w:sz w:val="28"/>
          <w:szCs w:val="28"/>
        </w:rPr>
      </w:pPr>
    </w:p>
    <w:p w14:paraId="2278C9B0" w14:textId="77777777" w:rsidR="004329B5" w:rsidRDefault="004329B5" w:rsidP="00104EFC">
      <w:pPr>
        <w:jc w:val="center"/>
        <w:rPr>
          <w:sz w:val="28"/>
          <w:szCs w:val="28"/>
        </w:rPr>
      </w:pPr>
    </w:p>
    <w:p w14:paraId="7B161843" w14:textId="77777777" w:rsidR="004329B5" w:rsidRDefault="004329B5" w:rsidP="00104EFC">
      <w:pPr>
        <w:jc w:val="center"/>
        <w:rPr>
          <w:sz w:val="28"/>
          <w:szCs w:val="28"/>
        </w:rPr>
      </w:pPr>
    </w:p>
    <w:p w14:paraId="36DCC4F9" w14:textId="77777777" w:rsidR="004329B5" w:rsidRDefault="004329B5" w:rsidP="00104EFC">
      <w:pPr>
        <w:jc w:val="center"/>
        <w:rPr>
          <w:sz w:val="28"/>
          <w:szCs w:val="28"/>
        </w:rPr>
      </w:pPr>
    </w:p>
    <w:p w14:paraId="38BD109F" w14:textId="77777777" w:rsidR="004329B5" w:rsidRDefault="004329B5" w:rsidP="00104EFC">
      <w:pPr>
        <w:jc w:val="center"/>
        <w:rPr>
          <w:sz w:val="28"/>
          <w:szCs w:val="28"/>
        </w:rPr>
      </w:pPr>
    </w:p>
    <w:p w14:paraId="78BFC1A0" w14:textId="77777777" w:rsidR="004329B5" w:rsidRDefault="004329B5" w:rsidP="00104EFC">
      <w:pPr>
        <w:jc w:val="center"/>
        <w:rPr>
          <w:sz w:val="28"/>
          <w:szCs w:val="28"/>
        </w:rPr>
      </w:pPr>
    </w:p>
    <w:p w14:paraId="082301C9" w14:textId="77777777" w:rsidR="001172D3" w:rsidRPr="00104EFC" w:rsidRDefault="00104EFC" w:rsidP="001172D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Функция, срабатывающая при изменении положения джойстика. Она проверяет есть ли препятствие на полосе, на которую игрок хочет перестроится. </w:t>
      </w:r>
      <w:r w:rsidR="001172D3">
        <w:rPr>
          <w:sz w:val="28"/>
          <w:szCs w:val="28"/>
        </w:rPr>
        <w:t xml:space="preserve">Если есть, то возвращает 0 и игра окончена. Если нет, вызывает функцию </w:t>
      </w:r>
      <w:proofErr w:type="spellStart"/>
      <w:r w:rsidR="001172D3">
        <w:rPr>
          <w:sz w:val="28"/>
          <w:szCs w:val="28"/>
          <w:lang w:val="en-US"/>
        </w:rPr>
        <w:t>printcar</w:t>
      </w:r>
      <w:proofErr w:type="spellEnd"/>
      <w:r w:rsidR="001172D3" w:rsidRPr="00104EFC">
        <w:rPr>
          <w:sz w:val="28"/>
          <w:szCs w:val="28"/>
        </w:rPr>
        <w:t>.</w:t>
      </w:r>
    </w:p>
    <w:p w14:paraId="69C9307B" w14:textId="0C09C6C2" w:rsidR="00104EFC" w:rsidRPr="001773F9" w:rsidRDefault="001172D3" w:rsidP="001172D3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Функция, перемещающая все объекты на 1 клетку ближе к игроку</w:t>
      </w:r>
    </w:p>
    <w:p w14:paraId="6C3FC075" w14:textId="61F4E5D8" w:rsidR="00104EFC" w:rsidRPr="00104EFC" w:rsidRDefault="00104EFC" w:rsidP="00104EFC">
      <w:pPr>
        <w:pStyle w:val="listing"/>
      </w:pPr>
      <w:r w:rsidRPr="00104EFC">
        <w:t>int turn(){</w:t>
      </w:r>
    </w:p>
    <w:p w14:paraId="64C72A35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t xml:space="preserve">  </w:t>
      </w:r>
      <w:r w:rsidRPr="00104EFC">
        <w:rPr>
          <w:lang w:val="ru-RU"/>
        </w:rPr>
        <w:t>if (analogRead(A1)&gt;640){</w:t>
      </w:r>
    </w:p>
    <w:p w14:paraId="47AB2E10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if (pos==0){</w:t>
      </w:r>
    </w:p>
    <w:p w14:paraId="0D12EA7E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if (pos==0){</w:t>
      </w:r>
    </w:p>
    <w:p w14:paraId="29BA8C9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((Coords[0]==2)||(Coords[1]==2)){</w:t>
      </w:r>
    </w:p>
    <w:p w14:paraId="74B11649" w14:textId="45D9B2AA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48B0D1A6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4267B322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1F4FF36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else{</w:t>
      </w:r>
    </w:p>
    <w:p w14:paraId="593A486E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((Coords[0]==1)||(Coords[1]==1)){</w:t>
      </w:r>
    </w:p>
    <w:p w14:paraId="2BF987C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1EDA41F2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3620AF4A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1EF18393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pos=1;</w:t>
      </w:r>
    </w:p>
    <w:p w14:paraId="3251622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printcar();  </w:t>
      </w:r>
    </w:p>
    <w:p w14:paraId="772EBA58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}      </w:t>
      </w:r>
    </w:p>
    <w:p w14:paraId="56AFB5C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}  </w:t>
      </w:r>
    </w:p>
    <w:p w14:paraId="2DDE9925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else if(analogRead(A1)&lt;384){</w:t>
      </w:r>
    </w:p>
    <w:p w14:paraId="4FA5FD3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if (pos==1){</w:t>
      </w:r>
    </w:p>
    <w:p w14:paraId="2DEF88C9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if (pos==0){</w:t>
      </w:r>
    </w:p>
    <w:p w14:paraId="595F5924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((Coords[0]==2)||(Coords[1]==2)){</w:t>
      </w:r>
    </w:p>
    <w:p w14:paraId="39EB96EA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1E096AD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6A55BB03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75F43F4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else{</w:t>
      </w:r>
    </w:p>
    <w:p w14:paraId="362D4550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if ((Coords[0]==1)||(Coords[1]==1)){</w:t>
      </w:r>
    </w:p>
    <w:p w14:paraId="01C8EDE6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  return 0;</w:t>
      </w:r>
    </w:p>
    <w:p w14:paraId="145B503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  }</w:t>
      </w:r>
    </w:p>
    <w:p w14:paraId="0E224381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}</w:t>
      </w:r>
    </w:p>
    <w:p w14:paraId="53846256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pos=0;</w:t>
      </w:r>
    </w:p>
    <w:p w14:paraId="18BD591B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    printcar();</w:t>
      </w:r>
    </w:p>
    <w:p w14:paraId="33102ECF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  }      </w:t>
      </w:r>
    </w:p>
    <w:p w14:paraId="0EE0986A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}</w:t>
      </w:r>
    </w:p>
    <w:p w14:paraId="5943CC7C" w14:textId="77777777" w:rsidR="00104EFC" w:rsidRPr="00104EFC" w:rsidRDefault="00104EFC" w:rsidP="00104EFC">
      <w:pPr>
        <w:pStyle w:val="listing"/>
        <w:rPr>
          <w:lang w:val="ru-RU"/>
        </w:rPr>
      </w:pPr>
      <w:r w:rsidRPr="00104EFC">
        <w:rPr>
          <w:lang w:val="ru-RU"/>
        </w:rPr>
        <w:t xml:space="preserve">  return 1;</w:t>
      </w:r>
    </w:p>
    <w:p w14:paraId="0E39AB11" w14:textId="678832FB" w:rsidR="00104EFC" w:rsidRPr="00104EFC" w:rsidRDefault="00104EFC" w:rsidP="00104EFC">
      <w:pPr>
        <w:pStyle w:val="listing"/>
        <w:rPr>
          <w:sz w:val="28"/>
          <w:szCs w:val="28"/>
          <w:lang w:val="ru-RU"/>
        </w:rPr>
      </w:pPr>
      <w:r w:rsidRPr="00104EFC">
        <w:rPr>
          <w:lang w:val="ru-RU"/>
        </w:rPr>
        <w:t>}</w:t>
      </w:r>
    </w:p>
    <w:p w14:paraId="5AC50F03" w14:textId="6E1AAD48" w:rsidR="00104EFC" w:rsidRDefault="00104EFC" w:rsidP="00104EFC">
      <w:pPr>
        <w:jc w:val="center"/>
        <w:rPr>
          <w:sz w:val="28"/>
          <w:szCs w:val="28"/>
        </w:rPr>
      </w:pPr>
    </w:p>
    <w:p w14:paraId="7531C275" w14:textId="0808B513" w:rsidR="001172D3" w:rsidRDefault="001172D3" w:rsidP="00104EFC">
      <w:pPr>
        <w:jc w:val="center"/>
        <w:rPr>
          <w:sz w:val="28"/>
          <w:szCs w:val="28"/>
        </w:rPr>
      </w:pPr>
    </w:p>
    <w:p w14:paraId="51173BEC" w14:textId="03629D8C" w:rsidR="001172D3" w:rsidRDefault="001172D3" w:rsidP="00104EFC">
      <w:pPr>
        <w:jc w:val="center"/>
        <w:rPr>
          <w:sz w:val="28"/>
          <w:szCs w:val="28"/>
        </w:rPr>
      </w:pPr>
    </w:p>
    <w:p w14:paraId="7942C6B1" w14:textId="11CD7568" w:rsidR="001172D3" w:rsidRDefault="001172D3" w:rsidP="00104EFC">
      <w:pPr>
        <w:jc w:val="center"/>
        <w:rPr>
          <w:sz w:val="28"/>
          <w:szCs w:val="28"/>
        </w:rPr>
      </w:pPr>
    </w:p>
    <w:p w14:paraId="121DC910" w14:textId="1BB719B8" w:rsidR="001172D3" w:rsidRDefault="001172D3" w:rsidP="00104EFC">
      <w:pPr>
        <w:jc w:val="center"/>
        <w:rPr>
          <w:sz w:val="28"/>
          <w:szCs w:val="28"/>
        </w:rPr>
      </w:pPr>
    </w:p>
    <w:p w14:paraId="5A627671" w14:textId="0E66BBA6" w:rsidR="001172D3" w:rsidRDefault="001172D3" w:rsidP="00104EFC">
      <w:pPr>
        <w:jc w:val="center"/>
        <w:rPr>
          <w:sz w:val="28"/>
          <w:szCs w:val="28"/>
        </w:rPr>
      </w:pPr>
    </w:p>
    <w:p w14:paraId="163986AE" w14:textId="37F07D9B" w:rsidR="001172D3" w:rsidRDefault="001172D3" w:rsidP="00104EFC">
      <w:pPr>
        <w:jc w:val="center"/>
        <w:rPr>
          <w:sz w:val="28"/>
          <w:szCs w:val="28"/>
        </w:rPr>
      </w:pPr>
    </w:p>
    <w:p w14:paraId="200F6639" w14:textId="09D1540E" w:rsidR="001172D3" w:rsidRDefault="001172D3" w:rsidP="00104EFC">
      <w:pPr>
        <w:jc w:val="center"/>
        <w:rPr>
          <w:sz w:val="28"/>
          <w:szCs w:val="28"/>
        </w:rPr>
      </w:pPr>
    </w:p>
    <w:p w14:paraId="3E924B2B" w14:textId="0D5A7F4D" w:rsidR="001172D3" w:rsidRDefault="001172D3" w:rsidP="00104EFC">
      <w:pPr>
        <w:jc w:val="center"/>
        <w:rPr>
          <w:sz w:val="28"/>
          <w:szCs w:val="28"/>
        </w:rPr>
      </w:pPr>
    </w:p>
    <w:p w14:paraId="63D255CF" w14:textId="1732BFD1" w:rsidR="001172D3" w:rsidRDefault="001172D3" w:rsidP="00104EFC">
      <w:pPr>
        <w:jc w:val="center"/>
        <w:rPr>
          <w:sz w:val="28"/>
          <w:szCs w:val="28"/>
        </w:rPr>
      </w:pPr>
    </w:p>
    <w:p w14:paraId="10F571B2" w14:textId="3317790E" w:rsidR="001172D3" w:rsidRDefault="001172D3" w:rsidP="00104EFC">
      <w:pPr>
        <w:jc w:val="center"/>
        <w:rPr>
          <w:sz w:val="28"/>
          <w:szCs w:val="28"/>
        </w:rPr>
      </w:pPr>
    </w:p>
    <w:p w14:paraId="268BDB30" w14:textId="5E6496C1" w:rsidR="001172D3" w:rsidRDefault="001172D3" w:rsidP="00104EFC">
      <w:pPr>
        <w:jc w:val="center"/>
        <w:rPr>
          <w:sz w:val="28"/>
          <w:szCs w:val="28"/>
        </w:rPr>
      </w:pPr>
    </w:p>
    <w:p w14:paraId="53F84D8B" w14:textId="77C3A8C1" w:rsidR="001172D3" w:rsidRDefault="001172D3" w:rsidP="00104EFC">
      <w:pPr>
        <w:jc w:val="center"/>
        <w:rPr>
          <w:sz w:val="28"/>
          <w:szCs w:val="28"/>
        </w:rPr>
      </w:pPr>
    </w:p>
    <w:p w14:paraId="282DFD75" w14:textId="07614966" w:rsidR="001172D3" w:rsidRDefault="001172D3" w:rsidP="00104EFC">
      <w:pPr>
        <w:jc w:val="center"/>
        <w:rPr>
          <w:sz w:val="28"/>
          <w:szCs w:val="28"/>
        </w:rPr>
      </w:pPr>
    </w:p>
    <w:p w14:paraId="3A498401" w14:textId="77777777" w:rsidR="001172D3" w:rsidRDefault="001172D3" w:rsidP="00104EFC">
      <w:pPr>
        <w:jc w:val="center"/>
        <w:rPr>
          <w:sz w:val="28"/>
          <w:szCs w:val="28"/>
        </w:rPr>
      </w:pPr>
    </w:p>
    <w:p w14:paraId="12902756" w14:textId="29A1517B" w:rsidR="001172D3" w:rsidRPr="001172D3" w:rsidRDefault="001172D3" w:rsidP="001172D3">
      <w:pPr>
        <w:pStyle w:val="aff0"/>
        <w:jc w:val="center"/>
        <w:rPr>
          <w:rFonts w:ascii="Times New Roman" w:hAnsi="Times New Roman" w:cs="Times New Roman"/>
        </w:rPr>
      </w:pPr>
      <w:r w:rsidRPr="001172D3">
        <w:rPr>
          <w:rFonts w:ascii="Times New Roman" w:hAnsi="Times New Roman" w:cs="Times New Roman"/>
        </w:rPr>
        <w:lastRenderedPageBreak/>
        <w:t>Эта функция вызывается каждый такт и перемещает все препятствия на 1 клетку</w:t>
      </w:r>
    </w:p>
    <w:p w14:paraId="01BEDF7B" w14:textId="77777777" w:rsidR="001172D3" w:rsidRPr="001172D3" w:rsidRDefault="001172D3" w:rsidP="00CB6FD5">
      <w:pPr>
        <w:pStyle w:val="listing"/>
        <w:rPr>
          <w:lang w:val="ru-RU"/>
        </w:rPr>
      </w:pPr>
    </w:p>
    <w:p w14:paraId="63DE28C3" w14:textId="391BFCD2" w:rsidR="00CB6FD5" w:rsidRDefault="00CB6FD5" w:rsidP="00CB6FD5">
      <w:pPr>
        <w:pStyle w:val="listing"/>
      </w:pPr>
      <w:r>
        <w:t xml:space="preserve">void moving(){ </w:t>
      </w:r>
    </w:p>
    <w:p w14:paraId="5CCEB91A" w14:textId="77777777" w:rsidR="00CB6FD5" w:rsidRDefault="00CB6FD5" w:rsidP="00CB6FD5">
      <w:pPr>
        <w:pStyle w:val="listing"/>
      </w:pPr>
      <w:r>
        <w:t xml:space="preserve">  for (i=0;i&lt;3;i++){</w:t>
      </w:r>
    </w:p>
    <w:p w14:paraId="019FF0C4" w14:textId="77777777" w:rsidR="00CB6FD5" w:rsidRDefault="00CB6FD5" w:rsidP="00CB6FD5">
      <w:pPr>
        <w:pStyle w:val="listing"/>
      </w:pPr>
      <w:r>
        <w:t xml:space="preserve">    if (pos==0){</w:t>
      </w:r>
    </w:p>
    <w:p w14:paraId="6FE44C44" w14:textId="77777777" w:rsidR="00CB6FD5" w:rsidRDefault="00CB6FD5" w:rsidP="00CB6FD5">
      <w:pPr>
        <w:pStyle w:val="listing"/>
      </w:pPr>
      <w:r>
        <w:t xml:space="preserve">      if (Coords[i]!=Coords[i+1]){</w:t>
      </w:r>
    </w:p>
    <w:p w14:paraId="244ECE55" w14:textId="77777777" w:rsidR="00CB6FD5" w:rsidRDefault="00CB6FD5" w:rsidP="00CB6FD5">
      <w:pPr>
        <w:pStyle w:val="listing"/>
      </w:pPr>
      <w:r>
        <w:t xml:space="preserve">        Coords[i]=Coords[i+1];</w:t>
      </w:r>
    </w:p>
    <w:p w14:paraId="7E4E5B08" w14:textId="77777777" w:rsidR="00CB6FD5" w:rsidRDefault="00CB6FD5" w:rsidP="00CB6FD5">
      <w:pPr>
        <w:pStyle w:val="listing"/>
      </w:pPr>
      <w:r>
        <w:t xml:space="preserve">        if (Coords[i]==1){</w:t>
      </w:r>
    </w:p>
    <w:p w14:paraId="1F073F0A" w14:textId="77777777" w:rsidR="00CB6FD5" w:rsidRDefault="00CB6FD5" w:rsidP="00CB6FD5">
      <w:pPr>
        <w:pStyle w:val="listing"/>
      </w:pPr>
      <w:r>
        <w:t xml:space="preserve">          lcd.setCursor(i,1);</w:t>
      </w:r>
    </w:p>
    <w:p w14:paraId="740A234B" w14:textId="77777777" w:rsidR="00CB6FD5" w:rsidRDefault="00CB6FD5" w:rsidP="00CB6FD5">
      <w:pPr>
        <w:pStyle w:val="listing"/>
      </w:pPr>
      <w:r>
        <w:t xml:space="preserve">          lcd.print(" ");</w:t>
      </w:r>
    </w:p>
    <w:p w14:paraId="43F8EB15" w14:textId="77777777" w:rsidR="00CB6FD5" w:rsidRDefault="00CB6FD5" w:rsidP="00CB6FD5">
      <w:pPr>
        <w:pStyle w:val="listing"/>
      </w:pPr>
      <w:r>
        <w:t xml:space="preserve">        }</w:t>
      </w:r>
    </w:p>
    <w:p w14:paraId="3F5F61C4" w14:textId="77777777" w:rsidR="00CB6FD5" w:rsidRDefault="00CB6FD5" w:rsidP="00CB6FD5">
      <w:pPr>
        <w:pStyle w:val="listing"/>
      </w:pPr>
      <w:r>
        <w:t xml:space="preserve">        else if (Coords[i]==2){</w:t>
      </w:r>
    </w:p>
    <w:p w14:paraId="49366D93" w14:textId="77777777" w:rsidR="00CB6FD5" w:rsidRDefault="00CB6FD5" w:rsidP="00CB6FD5">
      <w:pPr>
        <w:pStyle w:val="listing"/>
      </w:pPr>
      <w:r>
        <w:t xml:space="preserve">          lcd.setCursor(i,1);</w:t>
      </w:r>
    </w:p>
    <w:p w14:paraId="48168448" w14:textId="77777777" w:rsidR="00CB6FD5" w:rsidRDefault="00CB6FD5" w:rsidP="00CB6FD5">
      <w:pPr>
        <w:pStyle w:val="listing"/>
      </w:pPr>
      <w:r>
        <w:t xml:space="preserve">          lcd.write(0);</w:t>
      </w:r>
    </w:p>
    <w:p w14:paraId="22DD9CDE" w14:textId="77777777" w:rsidR="00CB6FD5" w:rsidRDefault="00CB6FD5" w:rsidP="00CB6FD5">
      <w:pPr>
        <w:pStyle w:val="listing"/>
      </w:pPr>
      <w:r>
        <w:t xml:space="preserve">        }</w:t>
      </w:r>
    </w:p>
    <w:p w14:paraId="2AD7BAE7" w14:textId="77777777" w:rsidR="00CB6FD5" w:rsidRDefault="00CB6FD5" w:rsidP="00CB6FD5">
      <w:pPr>
        <w:pStyle w:val="listing"/>
      </w:pPr>
      <w:r>
        <w:t xml:space="preserve">        else{</w:t>
      </w:r>
    </w:p>
    <w:p w14:paraId="312A09FC" w14:textId="77777777" w:rsidR="00CB6FD5" w:rsidRDefault="00CB6FD5" w:rsidP="00CB6FD5">
      <w:pPr>
        <w:pStyle w:val="listing"/>
      </w:pPr>
      <w:r>
        <w:t xml:space="preserve">          lcd.setCursor(i,1);</w:t>
      </w:r>
    </w:p>
    <w:p w14:paraId="34CDC8C3" w14:textId="77777777" w:rsidR="00CB6FD5" w:rsidRDefault="00CB6FD5" w:rsidP="00CB6FD5">
      <w:pPr>
        <w:pStyle w:val="listing"/>
      </w:pPr>
      <w:r>
        <w:t xml:space="preserve">          lcd.print(" ");</w:t>
      </w:r>
    </w:p>
    <w:p w14:paraId="559BADDD" w14:textId="77777777" w:rsidR="00CB6FD5" w:rsidRDefault="00CB6FD5" w:rsidP="00CB6FD5">
      <w:pPr>
        <w:pStyle w:val="listing"/>
      </w:pPr>
      <w:r>
        <w:t xml:space="preserve">        }</w:t>
      </w:r>
    </w:p>
    <w:p w14:paraId="5069ECFF" w14:textId="77777777" w:rsidR="00CB6FD5" w:rsidRDefault="00CB6FD5" w:rsidP="00CB6FD5">
      <w:pPr>
        <w:pStyle w:val="listing"/>
      </w:pPr>
      <w:r>
        <w:t xml:space="preserve">      }</w:t>
      </w:r>
    </w:p>
    <w:p w14:paraId="0AB5DA31" w14:textId="77777777" w:rsidR="00CB6FD5" w:rsidRDefault="00CB6FD5" w:rsidP="00CB6FD5">
      <w:pPr>
        <w:pStyle w:val="listing"/>
      </w:pPr>
      <w:r>
        <w:t xml:space="preserve">        </w:t>
      </w:r>
    </w:p>
    <w:p w14:paraId="7D803E52" w14:textId="77777777" w:rsidR="00CB6FD5" w:rsidRDefault="00CB6FD5" w:rsidP="00CB6FD5">
      <w:pPr>
        <w:pStyle w:val="listing"/>
      </w:pPr>
      <w:r>
        <w:t xml:space="preserve">    }</w:t>
      </w:r>
    </w:p>
    <w:p w14:paraId="3BE3DCA8" w14:textId="77777777" w:rsidR="00CB6FD5" w:rsidRDefault="00CB6FD5" w:rsidP="00CB6FD5">
      <w:pPr>
        <w:pStyle w:val="listing"/>
      </w:pPr>
      <w:r>
        <w:t xml:space="preserve">    else{</w:t>
      </w:r>
    </w:p>
    <w:p w14:paraId="2F94DF17" w14:textId="77777777" w:rsidR="00CB6FD5" w:rsidRDefault="00CB6FD5" w:rsidP="00CB6FD5">
      <w:pPr>
        <w:pStyle w:val="listing"/>
      </w:pPr>
      <w:r>
        <w:t xml:space="preserve">      if (Coords[i]!=Coords[i+1]){</w:t>
      </w:r>
    </w:p>
    <w:p w14:paraId="7D3F48D2" w14:textId="77777777" w:rsidR="00CB6FD5" w:rsidRDefault="00CB6FD5" w:rsidP="00CB6FD5">
      <w:pPr>
        <w:pStyle w:val="listing"/>
      </w:pPr>
      <w:r>
        <w:t xml:space="preserve">        Coords[i]=Coords[i+1];</w:t>
      </w:r>
    </w:p>
    <w:p w14:paraId="7FD9ADD3" w14:textId="77777777" w:rsidR="00CB6FD5" w:rsidRDefault="00CB6FD5" w:rsidP="00CB6FD5">
      <w:pPr>
        <w:pStyle w:val="listing"/>
      </w:pPr>
      <w:r>
        <w:t xml:space="preserve">        if (Coords[i]==1){</w:t>
      </w:r>
    </w:p>
    <w:p w14:paraId="5CEE7C80" w14:textId="77777777" w:rsidR="00CB6FD5" w:rsidRDefault="00CB6FD5" w:rsidP="00CB6FD5">
      <w:pPr>
        <w:pStyle w:val="listing"/>
      </w:pPr>
      <w:r>
        <w:t xml:space="preserve">          lcd.setCursor(i,0);</w:t>
      </w:r>
    </w:p>
    <w:p w14:paraId="442B164A" w14:textId="77777777" w:rsidR="00CB6FD5" w:rsidRDefault="00CB6FD5" w:rsidP="00CB6FD5">
      <w:pPr>
        <w:pStyle w:val="listing"/>
      </w:pPr>
      <w:r>
        <w:t xml:space="preserve">          lcd.write(0);</w:t>
      </w:r>
    </w:p>
    <w:p w14:paraId="4402DBEA" w14:textId="77777777" w:rsidR="00CB6FD5" w:rsidRDefault="00CB6FD5" w:rsidP="00CB6FD5">
      <w:pPr>
        <w:pStyle w:val="listing"/>
      </w:pPr>
      <w:r>
        <w:t xml:space="preserve">        }</w:t>
      </w:r>
    </w:p>
    <w:p w14:paraId="3CBB8157" w14:textId="77777777" w:rsidR="00CB6FD5" w:rsidRDefault="00CB6FD5" w:rsidP="00CB6FD5">
      <w:pPr>
        <w:pStyle w:val="listing"/>
      </w:pPr>
      <w:r>
        <w:t xml:space="preserve">        else if (Coords[i]==2){</w:t>
      </w:r>
    </w:p>
    <w:p w14:paraId="005DBE93" w14:textId="77777777" w:rsidR="00CB6FD5" w:rsidRDefault="00CB6FD5" w:rsidP="00CB6FD5">
      <w:pPr>
        <w:pStyle w:val="listing"/>
      </w:pPr>
      <w:r>
        <w:t xml:space="preserve">          lcd.setCursor(i,0);</w:t>
      </w:r>
    </w:p>
    <w:p w14:paraId="2764CA52" w14:textId="77777777" w:rsidR="00CB6FD5" w:rsidRDefault="00CB6FD5" w:rsidP="00CB6FD5">
      <w:pPr>
        <w:pStyle w:val="listing"/>
      </w:pPr>
      <w:r>
        <w:t xml:space="preserve">          lcd.print(" ");</w:t>
      </w:r>
    </w:p>
    <w:p w14:paraId="60B2791D" w14:textId="77777777" w:rsidR="00CB6FD5" w:rsidRDefault="00CB6FD5" w:rsidP="00CB6FD5">
      <w:pPr>
        <w:pStyle w:val="listing"/>
      </w:pPr>
      <w:r>
        <w:t xml:space="preserve">        }</w:t>
      </w:r>
    </w:p>
    <w:p w14:paraId="39DD4725" w14:textId="77777777" w:rsidR="00CB6FD5" w:rsidRDefault="00CB6FD5" w:rsidP="00CB6FD5">
      <w:pPr>
        <w:pStyle w:val="listing"/>
      </w:pPr>
      <w:r>
        <w:t xml:space="preserve">        else{</w:t>
      </w:r>
    </w:p>
    <w:p w14:paraId="78FF28B6" w14:textId="77777777" w:rsidR="00CB6FD5" w:rsidRDefault="00CB6FD5" w:rsidP="00CB6FD5">
      <w:pPr>
        <w:pStyle w:val="listing"/>
      </w:pPr>
      <w:r>
        <w:t xml:space="preserve">          lcd.setCursor(i,0);</w:t>
      </w:r>
    </w:p>
    <w:p w14:paraId="6FC9B8E3" w14:textId="77777777" w:rsidR="00CB6FD5" w:rsidRDefault="00CB6FD5" w:rsidP="00CB6FD5">
      <w:pPr>
        <w:pStyle w:val="listing"/>
      </w:pPr>
      <w:r>
        <w:t xml:space="preserve">          lcd.print(" ");</w:t>
      </w:r>
    </w:p>
    <w:p w14:paraId="28C6D686" w14:textId="77777777" w:rsidR="00CB6FD5" w:rsidRDefault="00CB6FD5" w:rsidP="00CB6FD5">
      <w:pPr>
        <w:pStyle w:val="listing"/>
      </w:pPr>
      <w:r>
        <w:t xml:space="preserve">        }</w:t>
      </w:r>
    </w:p>
    <w:p w14:paraId="6F20A878" w14:textId="77777777" w:rsidR="00CB6FD5" w:rsidRDefault="00CB6FD5" w:rsidP="00CB6FD5">
      <w:pPr>
        <w:pStyle w:val="listing"/>
      </w:pPr>
      <w:r>
        <w:t xml:space="preserve">      }  </w:t>
      </w:r>
    </w:p>
    <w:p w14:paraId="52EC02F9" w14:textId="77777777" w:rsidR="00CB6FD5" w:rsidRDefault="00CB6FD5" w:rsidP="00CB6FD5">
      <w:pPr>
        <w:pStyle w:val="listing"/>
      </w:pPr>
      <w:r>
        <w:t xml:space="preserve">    }</w:t>
      </w:r>
    </w:p>
    <w:p w14:paraId="433ADC34" w14:textId="77777777" w:rsidR="00CB6FD5" w:rsidRDefault="00CB6FD5" w:rsidP="00CB6FD5">
      <w:pPr>
        <w:pStyle w:val="listing"/>
      </w:pPr>
      <w:r>
        <w:t xml:space="preserve">  }</w:t>
      </w:r>
    </w:p>
    <w:p w14:paraId="441E9740" w14:textId="77777777" w:rsidR="00CB6FD5" w:rsidRDefault="00CB6FD5" w:rsidP="00CB6FD5">
      <w:pPr>
        <w:pStyle w:val="listing"/>
      </w:pPr>
      <w:r>
        <w:t xml:space="preserve">  for (i=2;i&lt;15;i++){</w:t>
      </w:r>
    </w:p>
    <w:p w14:paraId="649D3C5A" w14:textId="77777777" w:rsidR="00CB6FD5" w:rsidRDefault="00CB6FD5" w:rsidP="00CB6FD5">
      <w:pPr>
        <w:pStyle w:val="listing"/>
      </w:pPr>
      <w:r>
        <w:t xml:space="preserve">    if (Coords[i]!=Coords[i+1]){</w:t>
      </w:r>
    </w:p>
    <w:p w14:paraId="7F213B2F" w14:textId="77777777" w:rsidR="00CB6FD5" w:rsidRDefault="00CB6FD5" w:rsidP="00CB6FD5">
      <w:pPr>
        <w:pStyle w:val="listing"/>
      </w:pPr>
      <w:r>
        <w:t xml:space="preserve">      Coords[i]=Coords[i+1];</w:t>
      </w:r>
    </w:p>
    <w:p w14:paraId="38E868E5" w14:textId="77777777" w:rsidR="00CB6FD5" w:rsidRDefault="00CB6FD5" w:rsidP="00CB6FD5">
      <w:pPr>
        <w:pStyle w:val="listing"/>
      </w:pPr>
      <w:r>
        <w:t xml:space="preserve">      if (Coords[i]==1){</w:t>
      </w:r>
    </w:p>
    <w:p w14:paraId="470CE58B" w14:textId="77777777" w:rsidR="00CB6FD5" w:rsidRDefault="00CB6FD5" w:rsidP="00CB6FD5">
      <w:pPr>
        <w:pStyle w:val="listing"/>
      </w:pPr>
      <w:r>
        <w:t xml:space="preserve">        lcd.setCursor(i,0);</w:t>
      </w:r>
    </w:p>
    <w:p w14:paraId="54CEE2DB" w14:textId="77777777" w:rsidR="00CB6FD5" w:rsidRDefault="00CB6FD5" w:rsidP="00CB6FD5">
      <w:pPr>
        <w:pStyle w:val="listing"/>
      </w:pPr>
      <w:r>
        <w:t xml:space="preserve">        lcd.write(0);</w:t>
      </w:r>
    </w:p>
    <w:p w14:paraId="1FE1D1D7" w14:textId="77777777" w:rsidR="00CB6FD5" w:rsidRDefault="00CB6FD5" w:rsidP="00CB6FD5">
      <w:pPr>
        <w:pStyle w:val="listing"/>
      </w:pPr>
      <w:r>
        <w:t xml:space="preserve">        lcd.setCursor(i,1);</w:t>
      </w:r>
    </w:p>
    <w:p w14:paraId="353BD642" w14:textId="77777777" w:rsidR="00CB6FD5" w:rsidRDefault="00CB6FD5" w:rsidP="00CB6FD5">
      <w:pPr>
        <w:pStyle w:val="listing"/>
      </w:pPr>
      <w:r>
        <w:t xml:space="preserve">        lcd.print(" ");</w:t>
      </w:r>
    </w:p>
    <w:p w14:paraId="539781CF" w14:textId="77777777" w:rsidR="00CB6FD5" w:rsidRDefault="00CB6FD5" w:rsidP="00CB6FD5">
      <w:pPr>
        <w:pStyle w:val="listing"/>
      </w:pPr>
      <w:r>
        <w:t xml:space="preserve">      }</w:t>
      </w:r>
    </w:p>
    <w:p w14:paraId="765BC840" w14:textId="77777777" w:rsidR="00CB6FD5" w:rsidRDefault="00CB6FD5" w:rsidP="00CB6FD5">
      <w:pPr>
        <w:pStyle w:val="listing"/>
      </w:pPr>
      <w:r>
        <w:t xml:space="preserve">      else if (Coords[i]==2){</w:t>
      </w:r>
    </w:p>
    <w:p w14:paraId="3A1E283A" w14:textId="77777777" w:rsidR="00CB6FD5" w:rsidRDefault="00CB6FD5" w:rsidP="00CB6FD5">
      <w:pPr>
        <w:pStyle w:val="listing"/>
      </w:pPr>
      <w:r>
        <w:t xml:space="preserve">        lcd.setCursor(i,1);</w:t>
      </w:r>
    </w:p>
    <w:p w14:paraId="31F9FEFB" w14:textId="77777777" w:rsidR="00CB6FD5" w:rsidRDefault="00CB6FD5" w:rsidP="00CB6FD5">
      <w:pPr>
        <w:pStyle w:val="listing"/>
      </w:pPr>
      <w:r>
        <w:t xml:space="preserve">        lcd.write(0);</w:t>
      </w:r>
    </w:p>
    <w:p w14:paraId="5EB7A8B7" w14:textId="77777777" w:rsidR="00CB6FD5" w:rsidRDefault="00CB6FD5" w:rsidP="00CB6FD5">
      <w:pPr>
        <w:pStyle w:val="listing"/>
      </w:pPr>
      <w:r>
        <w:t xml:space="preserve">        lcd.setCursor(i,0);</w:t>
      </w:r>
    </w:p>
    <w:p w14:paraId="46D063E6" w14:textId="77777777" w:rsidR="00CB6FD5" w:rsidRDefault="00CB6FD5" w:rsidP="00CB6FD5">
      <w:pPr>
        <w:pStyle w:val="listing"/>
      </w:pPr>
      <w:r>
        <w:t xml:space="preserve">        lcd.print(" ");</w:t>
      </w:r>
    </w:p>
    <w:p w14:paraId="43954C37" w14:textId="77777777" w:rsidR="00CB6FD5" w:rsidRDefault="00CB6FD5" w:rsidP="00CB6FD5">
      <w:pPr>
        <w:pStyle w:val="listing"/>
      </w:pPr>
      <w:r>
        <w:t xml:space="preserve">      }</w:t>
      </w:r>
    </w:p>
    <w:p w14:paraId="5199B5C4" w14:textId="77777777" w:rsidR="00CB6FD5" w:rsidRDefault="00CB6FD5" w:rsidP="00CB6FD5">
      <w:pPr>
        <w:pStyle w:val="listing"/>
      </w:pPr>
      <w:r>
        <w:t xml:space="preserve">      else{</w:t>
      </w:r>
    </w:p>
    <w:p w14:paraId="10DF0D9A" w14:textId="77777777" w:rsidR="00CB6FD5" w:rsidRDefault="00CB6FD5" w:rsidP="00CB6FD5">
      <w:pPr>
        <w:pStyle w:val="listing"/>
      </w:pPr>
      <w:r>
        <w:t xml:space="preserve">        lcd.setCursor(i,0);</w:t>
      </w:r>
    </w:p>
    <w:p w14:paraId="581987EA" w14:textId="77777777" w:rsidR="00CB6FD5" w:rsidRDefault="00CB6FD5" w:rsidP="00CB6FD5">
      <w:pPr>
        <w:pStyle w:val="listing"/>
      </w:pPr>
      <w:r>
        <w:t xml:space="preserve">        lcd.print(" ");</w:t>
      </w:r>
    </w:p>
    <w:p w14:paraId="667FF3F9" w14:textId="77777777" w:rsidR="00CB6FD5" w:rsidRDefault="00CB6FD5" w:rsidP="00CB6FD5">
      <w:pPr>
        <w:pStyle w:val="listing"/>
      </w:pPr>
      <w:r>
        <w:t xml:space="preserve">        lcd.setCursor(i,1);</w:t>
      </w:r>
    </w:p>
    <w:p w14:paraId="55BF7ABC" w14:textId="77777777" w:rsidR="00CB6FD5" w:rsidRDefault="00CB6FD5" w:rsidP="00CB6FD5">
      <w:pPr>
        <w:pStyle w:val="listing"/>
      </w:pPr>
      <w:r>
        <w:t xml:space="preserve">        lcd.print(" ");</w:t>
      </w:r>
    </w:p>
    <w:p w14:paraId="2DD471FD" w14:textId="77777777" w:rsidR="00CB6FD5" w:rsidRDefault="00CB6FD5" w:rsidP="00CB6FD5">
      <w:pPr>
        <w:pStyle w:val="listing"/>
      </w:pPr>
      <w:r>
        <w:t xml:space="preserve">      }</w:t>
      </w:r>
    </w:p>
    <w:p w14:paraId="4A25BBC5" w14:textId="77777777" w:rsidR="00CB6FD5" w:rsidRDefault="00CB6FD5" w:rsidP="00CB6FD5">
      <w:pPr>
        <w:pStyle w:val="listing"/>
      </w:pPr>
      <w:r>
        <w:t xml:space="preserve">    }  </w:t>
      </w:r>
    </w:p>
    <w:p w14:paraId="24A14BA3" w14:textId="77777777" w:rsidR="00CB6FD5" w:rsidRDefault="00CB6FD5" w:rsidP="00CB6FD5">
      <w:pPr>
        <w:pStyle w:val="listing"/>
      </w:pPr>
      <w:r>
        <w:t xml:space="preserve">  }</w:t>
      </w:r>
    </w:p>
    <w:p w14:paraId="6757A81C" w14:textId="335A23D2" w:rsidR="00691D83" w:rsidRPr="00CE3454" w:rsidRDefault="00CB6FD5" w:rsidP="00CE3454">
      <w:pPr>
        <w:pStyle w:val="listing"/>
        <w:rPr>
          <w:lang w:val="ru-RU"/>
        </w:rPr>
      </w:pPr>
      <w:r w:rsidRPr="00CB6FD5">
        <w:rPr>
          <w:lang w:val="ru-RU"/>
        </w:rPr>
        <w:t>}</w:t>
      </w:r>
    </w:p>
    <w:p w14:paraId="0627CC26" w14:textId="192F9D67" w:rsidR="00833EB7" w:rsidRDefault="008D0F9E" w:rsidP="00833EB7">
      <w:pPr>
        <w:jc w:val="center"/>
        <w:rPr>
          <w:sz w:val="28"/>
          <w:szCs w:val="28"/>
        </w:rPr>
      </w:pPr>
      <w:r w:rsidRPr="008D0F9E">
        <w:rPr>
          <w:sz w:val="28"/>
          <w:szCs w:val="28"/>
        </w:rPr>
        <w:lastRenderedPageBreak/>
        <w:t xml:space="preserve">Если препятствие </w:t>
      </w:r>
      <w:proofErr w:type="spellStart"/>
      <w:r w:rsidRPr="008D0F9E">
        <w:rPr>
          <w:sz w:val="28"/>
          <w:szCs w:val="28"/>
        </w:rPr>
        <w:t>заспавнится</w:t>
      </w:r>
      <w:proofErr w:type="spellEnd"/>
      <w:r w:rsidRPr="008D0F9E">
        <w:rPr>
          <w:sz w:val="28"/>
          <w:szCs w:val="28"/>
        </w:rPr>
        <w:t xml:space="preserve"> на другой стороне сразу после предыдущего препятствия, то получится </w:t>
      </w:r>
      <w:proofErr w:type="gramStart"/>
      <w:r w:rsidRPr="008D0F9E">
        <w:rPr>
          <w:sz w:val="28"/>
          <w:szCs w:val="28"/>
        </w:rPr>
        <w:t>ситуация</w:t>
      </w:r>
      <w:proofErr w:type="gramEnd"/>
      <w:r w:rsidRPr="008D0F9E">
        <w:rPr>
          <w:sz w:val="28"/>
          <w:szCs w:val="28"/>
        </w:rPr>
        <w:t xml:space="preserve"> в которой у игрока заблокируется проезд. В этой ситуации вызывается </w:t>
      </w:r>
      <w:r>
        <w:rPr>
          <w:sz w:val="28"/>
          <w:szCs w:val="28"/>
        </w:rPr>
        <w:t xml:space="preserve">эта функция </w:t>
      </w:r>
      <w:r w:rsidRPr="008D0F9E">
        <w:rPr>
          <w:sz w:val="28"/>
          <w:szCs w:val="28"/>
        </w:rPr>
        <w:t xml:space="preserve">и передвигает все объекты вперед перед </w:t>
      </w:r>
      <w:proofErr w:type="gramStart"/>
      <w:r w:rsidRPr="008D0F9E">
        <w:rPr>
          <w:sz w:val="28"/>
          <w:szCs w:val="28"/>
        </w:rPr>
        <w:t>тем</w:t>
      </w:r>
      <w:proofErr w:type="gramEnd"/>
      <w:r w:rsidRPr="008D0F9E">
        <w:rPr>
          <w:sz w:val="28"/>
          <w:szCs w:val="28"/>
        </w:rPr>
        <w:t xml:space="preserve"> как отобразить следующий блок. </w:t>
      </w:r>
    </w:p>
    <w:p w14:paraId="79E46B77" w14:textId="3BE22E90" w:rsidR="00691D83" w:rsidRPr="008D0F9E" w:rsidRDefault="00691D83" w:rsidP="00691D83">
      <w:pPr>
        <w:pStyle w:val="listing"/>
        <w:rPr>
          <w:lang w:val="ru-RU"/>
        </w:rPr>
      </w:pPr>
      <w:r>
        <w:t>int</w:t>
      </w:r>
      <w:r w:rsidRPr="008D0F9E">
        <w:rPr>
          <w:lang w:val="ru-RU"/>
        </w:rPr>
        <w:t xml:space="preserve"> </w:t>
      </w:r>
      <w:r>
        <w:t>movingwithoutrand</w:t>
      </w:r>
      <w:r w:rsidRPr="008D0F9E">
        <w:rPr>
          <w:lang w:val="ru-RU"/>
        </w:rPr>
        <w:t>(){</w:t>
      </w:r>
    </w:p>
    <w:p w14:paraId="351D99E2" w14:textId="77777777" w:rsidR="00691D83" w:rsidRDefault="00691D83" w:rsidP="00691D83">
      <w:pPr>
        <w:pStyle w:val="listing"/>
      </w:pPr>
      <w:r w:rsidRPr="00BD164E">
        <w:t xml:space="preserve">  </w:t>
      </w:r>
      <w:r>
        <w:t>for (j=0;j&lt;sectors;j++){</w:t>
      </w:r>
    </w:p>
    <w:p w14:paraId="4BA5406D" w14:textId="77777777" w:rsidR="00691D83" w:rsidRDefault="00691D83" w:rsidP="00691D83">
      <w:pPr>
        <w:pStyle w:val="listing"/>
      </w:pPr>
      <w:r>
        <w:t xml:space="preserve">      if (pos+1==Coords[2]){</w:t>
      </w:r>
    </w:p>
    <w:p w14:paraId="1DA580D3" w14:textId="77777777" w:rsidR="00691D83" w:rsidRDefault="00691D83" w:rsidP="00691D83">
      <w:pPr>
        <w:pStyle w:val="listing"/>
      </w:pPr>
      <w:r>
        <w:t xml:space="preserve">        return 0;</w:t>
      </w:r>
    </w:p>
    <w:p w14:paraId="714BCF5A" w14:textId="77777777" w:rsidR="00691D83" w:rsidRDefault="00691D83" w:rsidP="00691D83">
      <w:pPr>
        <w:pStyle w:val="listing"/>
      </w:pPr>
      <w:r>
        <w:t xml:space="preserve">      }</w:t>
      </w:r>
    </w:p>
    <w:p w14:paraId="045EB273" w14:textId="77777777" w:rsidR="00691D83" w:rsidRDefault="00691D83" w:rsidP="00691D83">
      <w:pPr>
        <w:pStyle w:val="listing"/>
      </w:pPr>
      <w:r>
        <w:t xml:space="preserve">      moving();</w:t>
      </w:r>
    </w:p>
    <w:p w14:paraId="3FF097E8" w14:textId="77777777" w:rsidR="00691D83" w:rsidRDefault="00691D83" w:rsidP="00691D83">
      <w:pPr>
        <w:pStyle w:val="listing"/>
      </w:pPr>
      <w:r>
        <w:t xml:space="preserve">      Coords[15]=0;</w:t>
      </w:r>
    </w:p>
    <w:p w14:paraId="0C00669E" w14:textId="77777777" w:rsidR="00691D83" w:rsidRDefault="00691D83" w:rsidP="00691D83">
      <w:pPr>
        <w:pStyle w:val="listing"/>
      </w:pPr>
      <w:r>
        <w:t xml:space="preserve">      lcd.setCursor(15,0);</w:t>
      </w:r>
    </w:p>
    <w:p w14:paraId="066D6BE2" w14:textId="77777777" w:rsidR="00691D83" w:rsidRDefault="00691D83" w:rsidP="00691D83">
      <w:pPr>
        <w:pStyle w:val="listing"/>
      </w:pPr>
      <w:r>
        <w:t xml:space="preserve">      lcd.print(" ");</w:t>
      </w:r>
    </w:p>
    <w:p w14:paraId="2ED05E39" w14:textId="77777777" w:rsidR="00691D83" w:rsidRDefault="00691D83" w:rsidP="00691D83">
      <w:pPr>
        <w:pStyle w:val="listing"/>
      </w:pPr>
      <w:r>
        <w:t xml:space="preserve">      lcd.setCursor(15,1);</w:t>
      </w:r>
    </w:p>
    <w:p w14:paraId="0ABB6F20" w14:textId="77777777" w:rsidR="00691D83" w:rsidRDefault="00691D83" w:rsidP="00691D83">
      <w:pPr>
        <w:pStyle w:val="listing"/>
      </w:pPr>
      <w:r>
        <w:t xml:space="preserve">      lcd.print(" ");</w:t>
      </w:r>
    </w:p>
    <w:p w14:paraId="53A2DDDD" w14:textId="77777777" w:rsidR="00691D83" w:rsidRDefault="00691D83" w:rsidP="00691D83">
      <w:pPr>
        <w:pStyle w:val="listing"/>
      </w:pPr>
      <w:r>
        <w:t xml:space="preserve">      if (turn()==0){</w:t>
      </w:r>
    </w:p>
    <w:p w14:paraId="2A264CD1" w14:textId="77777777" w:rsidR="00691D83" w:rsidRDefault="00691D83" w:rsidP="00691D83">
      <w:pPr>
        <w:pStyle w:val="listing"/>
      </w:pPr>
      <w:r>
        <w:t xml:space="preserve">        return 0;</w:t>
      </w:r>
    </w:p>
    <w:p w14:paraId="1A5DA620" w14:textId="77777777" w:rsidR="00691D83" w:rsidRDefault="00691D83" w:rsidP="00691D83">
      <w:pPr>
        <w:pStyle w:val="listing"/>
      </w:pPr>
      <w:r>
        <w:t xml:space="preserve">      }</w:t>
      </w:r>
    </w:p>
    <w:p w14:paraId="15BAD5F2" w14:textId="77777777" w:rsidR="00691D83" w:rsidRDefault="00691D83" w:rsidP="00691D83">
      <w:pPr>
        <w:pStyle w:val="listing"/>
      </w:pPr>
      <w:r>
        <w:t xml:space="preserve">      points++;</w:t>
      </w:r>
    </w:p>
    <w:p w14:paraId="3BAE60DB" w14:textId="77777777" w:rsidR="00691D83" w:rsidRDefault="00691D83" w:rsidP="00691D83">
      <w:pPr>
        <w:pStyle w:val="listing"/>
      </w:pPr>
      <w:r>
        <w:t xml:space="preserve">      e=millis();</w:t>
      </w:r>
    </w:p>
    <w:p w14:paraId="2BC69763" w14:textId="77777777" w:rsidR="00691D83" w:rsidRDefault="00691D83" w:rsidP="00691D83">
      <w:pPr>
        <w:pStyle w:val="listing"/>
      </w:pPr>
      <w:r>
        <w:t xml:space="preserve">      while(millis()-e&lt;velocity){</w:t>
      </w:r>
    </w:p>
    <w:p w14:paraId="7CAA8508" w14:textId="77777777" w:rsidR="00691D83" w:rsidRDefault="00691D83" w:rsidP="00691D83">
      <w:pPr>
        <w:pStyle w:val="listing"/>
      </w:pPr>
      <w:r>
        <w:t xml:space="preserve">        if (turn()==0){</w:t>
      </w:r>
    </w:p>
    <w:p w14:paraId="34BE7C78" w14:textId="77777777" w:rsidR="00691D83" w:rsidRDefault="00691D83" w:rsidP="00691D83">
      <w:pPr>
        <w:pStyle w:val="listing"/>
      </w:pPr>
      <w:r>
        <w:t xml:space="preserve">          return 0;</w:t>
      </w:r>
    </w:p>
    <w:p w14:paraId="0AB9C51D" w14:textId="77777777" w:rsidR="00691D83" w:rsidRDefault="00691D83" w:rsidP="00691D83">
      <w:pPr>
        <w:pStyle w:val="listing"/>
      </w:pPr>
      <w:r>
        <w:t xml:space="preserve">        }  </w:t>
      </w:r>
    </w:p>
    <w:p w14:paraId="13CBA1E2" w14:textId="77777777" w:rsidR="00691D83" w:rsidRDefault="00691D83" w:rsidP="00691D83">
      <w:pPr>
        <w:pStyle w:val="listing"/>
      </w:pPr>
      <w:r>
        <w:t xml:space="preserve">      }</w:t>
      </w:r>
    </w:p>
    <w:p w14:paraId="060E255C" w14:textId="77777777" w:rsidR="00691D83" w:rsidRDefault="00691D83" w:rsidP="00691D83">
      <w:pPr>
        <w:pStyle w:val="listing"/>
      </w:pPr>
      <w:r>
        <w:t xml:space="preserve">      </w:t>
      </w:r>
    </w:p>
    <w:p w14:paraId="67BBEE1F" w14:textId="77777777" w:rsidR="00691D83" w:rsidRDefault="00691D83" w:rsidP="00691D83">
      <w:pPr>
        <w:pStyle w:val="listing"/>
      </w:pPr>
      <w:r>
        <w:t xml:space="preserve">  } </w:t>
      </w:r>
    </w:p>
    <w:p w14:paraId="2FAB01D7" w14:textId="77777777" w:rsidR="00691D83" w:rsidRDefault="00691D83" w:rsidP="00691D83">
      <w:pPr>
        <w:pStyle w:val="listing"/>
      </w:pPr>
      <w:r>
        <w:t xml:space="preserve">  return 1; </w:t>
      </w:r>
    </w:p>
    <w:p w14:paraId="3FD3060C" w14:textId="359880F2" w:rsidR="00833EB7" w:rsidRPr="00D5247D" w:rsidRDefault="00691D83" w:rsidP="00691D83">
      <w:pPr>
        <w:pStyle w:val="listing"/>
        <w:rPr>
          <w:lang w:val="ru-RU"/>
        </w:rPr>
      </w:pPr>
      <w:r w:rsidRPr="00691D83">
        <w:rPr>
          <w:lang w:val="ru-RU"/>
        </w:rPr>
        <w:t>}</w:t>
      </w:r>
    </w:p>
    <w:p w14:paraId="3945A4E1" w14:textId="77777777" w:rsidR="007F3EF7" w:rsidRDefault="007F3EF7" w:rsidP="00833EB7">
      <w:pPr>
        <w:jc w:val="center"/>
        <w:rPr>
          <w:sz w:val="28"/>
          <w:szCs w:val="28"/>
        </w:rPr>
      </w:pPr>
    </w:p>
    <w:p w14:paraId="1F1995B0" w14:textId="77777777" w:rsidR="007F3EF7" w:rsidRDefault="007F3EF7" w:rsidP="00833EB7">
      <w:pPr>
        <w:jc w:val="center"/>
        <w:rPr>
          <w:sz w:val="28"/>
          <w:szCs w:val="28"/>
        </w:rPr>
      </w:pPr>
    </w:p>
    <w:p w14:paraId="3DCA5D18" w14:textId="77777777" w:rsidR="007F3EF7" w:rsidRDefault="007F3EF7" w:rsidP="00833EB7">
      <w:pPr>
        <w:jc w:val="center"/>
        <w:rPr>
          <w:sz w:val="28"/>
          <w:szCs w:val="28"/>
        </w:rPr>
      </w:pPr>
    </w:p>
    <w:p w14:paraId="2EFB29F7" w14:textId="77777777" w:rsidR="007F3EF7" w:rsidRDefault="007F3EF7" w:rsidP="00833EB7">
      <w:pPr>
        <w:jc w:val="center"/>
        <w:rPr>
          <w:sz w:val="28"/>
          <w:szCs w:val="28"/>
        </w:rPr>
      </w:pPr>
    </w:p>
    <w:p w14:paraId="4B3864B1" w14:textId="77777777" w:rsidR="007F3EF7" w:rsidRDefault="007F3EF7" w:rsidP="00833EB7">
      <w:pPr>
        <w:jc w:val="center"/>
        <w:rPr>
          <w:sz w:val="28"/>
          <w:szCs w:val="28"/>
        </w:rPr>
      </w:pPr>
    </w:p>
    <w:p w14:paraId="1F9D8507" w14:textId="77777777" w:rsidR="007F3EF7" w:rsidRDefault="007F3EF7" w:rsidP="00833EB7">
      <w:pPr>
        <w:jc w:val="center"/>
        <w:rPr>
          <w:sz w:val="28"/>
          <w:szCs w:val="28"/>
        </w:rPr>
      </w:pPr>
    </w:p>
    <w:p w14:paraId="5214825E" w14:textId="77777777" w:rsidR="007F3EF7" w:rsidRDefault="007F3EF7" w:rsidP="00833EB7">
      <w:pPr>
        <w:jc w:val="center"/>
        <w:rPr>
          <w:sz w:val="28"/>
          <w:szCs w:val="28"/>
        </w:rPr>
      </w:pPr>
    </w:p>
    <w:p w14:paraId="08C0129E" w14:textId="77777777" w:rsidR="007F3EF7" w:rsidRDefault="007F3EF7" w:rsidP="00833EB7">
      <w:pPr>
        <w:jc w:val="center"/>
        <w:rPr>
          <w:sz w:val="28"/>
          <w:szCs w:val="28"/>
        </w:rPr>
      </w:pPr>
    </w:p>
    <w:p w14:paraId="79FC4B2E" w14:textId="77777777" w:rsidR="007F3EF7" w:rsidRDefault="007F3EF7" w:rsidP="00833EB7">
      <w:pPr>
        <w:jc w:val="center"/>
        <w:rPr>
          <w:sz w:val="28"/>
          <w:szCs w:val="28"/>
        </w:rPr>
      </w:pPr>
    </w:p>
    <w:p w14:paraId="61DD7A9A" w14:textId="77777777" w:rsidR="007F3EF7" w:rsidRDefault="007F3EF7" w:rsidP="00833EB7">
      <w:pPr>
        <w:jc w:val="center"/>
        <w:rPr>
          <w:sz w:val="28"/>
          <w:szCs w:val="28"/>
        </w:rPr>
      </w:pPr>
    </w:p>
    <w:p w14:paraId="2EFA958F" w14:textId="77777777" w:rsidR="007F3EF7" w:rsidRDefault="007F3EF7" w:rsidP="00833EB7">
      <w:pPr>
        <w:jc w:val="center"/>
        <w:rPr>
          <w:sz w:val="28"/>
          <w:szCs w:val="28"/>
        </w:rPr>
      </w:pPr>
    </w:p>
    <w:p w14:paraId="1AAC81C6" w14:textId="77777777" w:rsidR="007F3EF7" w:rsidRDefault="007F3EF7" w:rsidP="00833EB7">
      <w:pPr>
        <w:jc w:val="center"/>
        <w:rPr>
          <w:sz w:val="28"/>
          <w:szCs w:val="28"/>
        </w:rPr>
      </w:pPr>
    </w:p>
    <w:p w14:paraId="50B08349" w14:textId="77777777" w:rsidR="007F3EF7" w:rsidRDefault="007F3EF7" w:rsidP="00833EB7">
      <w:pPr>
        <w:jc w:val="center"/>
        <w:rPr>
          <w:sz w:val="28"/>
          <w:szCs w:val="28"/>
        </w:rPr>
      </w:pPr>
    </w:p>
    <w:p w14:paraId="6641D2FA" w14:textId="77777777" w:rsidR="007F3EF7" w:rsidRDefault="007F3EF7" w:rsidP="00833EB7">
      <w:pPr>
        <w:jc w:val="center"/>
        <w:rPr>
          <w:sz w:val="28"/>
          <w:szCs w:val="28"/>
        </w:rPr>
      </w:pPr>
    </w:p>
    <w:p w14:paraId="04EDEC98" w14:textId="77777777" w:rsidR="007F3EF7" w:rsidRDefault="007F3EF7" w:rsidP="00833EB7">
      <w:pPr>
        <w:jc w:val="center"/>
        <w:rPr>
          <w:sz w:val="28"/>
          <w:szCs w:val="28"/>
        </w:rPr>
      </w:pPr>
    </w:p>
    <w:p w14:paraId="56D7A953" w14:textId="77777777" w:rsidR="007F3EF7" w:rsidRDefault="007F3EF7" w:rsidP="00833EB7">
      <w:pPr>
        <w:jc w:val="center"/>
        <w:rPr>
          <w:sz w:val="28"/>
          <w:szCs w:val="28"/>
        </w:rPr>
      </w:pPr>
    </w:p>
    <w:p w14:paraId="33736AE2" w14:textId="77777777" w:rsidR="007F3EF7" w:rsidRDefault="007F3EF7" w:rsidP="00833EB7">
      <w:pPr>
        <w:jc w:val="center"/>
        <w:rPr>
          <w:sz w:val="28"/>
          <w:szCs w:val="28"/>
        </w:rPr>
      </w:pPr>
    </w:p>
    <w:p w14:paraId="1BFFBB0B" w14:textId="77777777" w:rsidR="007F3EF7" w:rsidRDefault="007F3EF7" w:rsidP="00833EB7">
      <w:pPr>
        <w:jc w:val="center"/>
        <w:rPr>
          <w:sz w:val="28"/>
          <w:szCs w:val="28"/>
        </w:rPr>
      </w:pPr>
    </w:p>
    <w:p w14:paraId="607AC393" w14:textId="77777777" w:rsidR="007F3EF7" w:rsidRDefault="007F3EF7" w:rsidP="00833EB7">
      <w:pPr>
        <w:jc w:val="center"/>
        <w:rPr>
          <w:sz w:val="28"/>
          <w:szCs w:val="28"/>
        </w:rPr>
      </w:pPr>
    </w:p>
    <w:p w14:paraId="038D73AF" w14:textId="77777777" w:rsidR="007F3EF7" w:rsidRDefault="007F3EF7" w:rsidP="00833EB7">
      <w:pPr>
        <w:jc w:val="center"/>
        <w:rPr>
          <w:sz w:val="28"/>
          <w:szCs w:val="28"/>
        </w:rPr>
      </w:pPr>
    </w:p>
    <w:p w14:paraId="0B3A1A08" w14:textId="77777777" w:rsidR="007F3EF7" w:rsidRDefault="007F3EF7" w:rsidP="00CE3454">
      <w:pPr>
        <w:rPr>
          <w:sz w:val="28"/>
          <w:szCs w:val="28"/>
        </w:rPr>
      </w:pPr>
    </w:p>
    <w:p w14:paraId="1D4A2030" w14:textId="77777777" w:rsidR="007F3EF7" w:rsidRDefault="007F3EF7" w:rsidP="00833EB7">
      <w:pPr>
        <w:jc w:val="center"/>
        <w:rPr>
          <w:sz w:val="28"/>
          <w:szCs w:val="28"/>
        </w:rPr>
      </w:pPr>
    </w:p>
    <w:p w14:paraId="7F4DAD01" w14:textId="5C8703B0" w:rsidR="00833EB7" w:rsidRDefault="007F3EF7" w:rsidP="00833EB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9112AD">
        <w:rPr>
          <w:sz w:val="28"/>
          <w:szCs w:val="28"/>
        </w:rPr>
        <w:t>изменения уровня сложности в меню показа максимальных набранных очков</w:t>
      </w:r>
    </w:p>
    <w:p w14:paraId="77A33D14" w14:textId="34BE7F0A" w:rsidR="007F3EF7" w:rsidRDefault="007F3EF7" w:rsidP="007F3EF7">
      <w:pPr>
        <w:pStyle w:val="listing"/>
      </w:pPr>
      <w:r>
        <w:t>void dispscore(){</w:t>
      </w:r>
    </w:p>
    <w:p w14:paraId="4C6B2120" w14:textId="77777777" w:rsidR="007F3EF7" w:rsidRDefault="007F3EF7" w:rsidP="007F3EF7">
      <w:pPr>
        <w:pStyle w:val="listing"/>
      </w:pPr>
      <w:r>
        <w:t xml:space="preserve">  byte val1 = EEPROM.read((dif-1)*4+1);</w:t>
      </w:r>
    </w:p>
    <w:p w14:paraId="44E2A204" w14:textId="77777777" w:rsidR="007F3EF7" w:rsidRDefault="007F3EF7" w:rsidP="007F3EF7">
      <w:pPr>
        <w:pStyle w:val="listing"/>
      </w:pPr>
      <w:r>
        <w:t xml:space="preserve">  byte val2 = EEPROM.read((dif-1)*4+2);</w:t>
      </w:r>
    </w:p>
    <w:p w14:paraId="456E41AE" w14:textId="77777777" w:rsidR="007F3EF7" w:rsidRDefault="007F3EF7" w:rsidP="007F3EF7">
      <w:pPr>
        <w:pStyle w:val="listing"/>
      </w:pPr>
      <w:r>
        <w:t xml:space="preserve">  byte val3 = EEPROM.read((dif-1)*4+3);</w:t>
      </w:r>
    </w:p>
    <w:p w14:paraId="31DA7BF7" w14:textId="77777777" w:rsidR="007F3EF7" w:rsidRDefault="007F3EF7" w:rsidP="007F3EF7">
      <w:pPr>
        <w:pStyle w:val="listing"/>
      </w:pPr>
      <w:r>
        <w:t xml:space="preserve">  byte val4 = EEPROM.read((dif-1)*4+4);</w:t>
      </w:r>
    </w:p>
    <w:p w14:paraId="25D27EB6" w14:textId="77777777" w:rsidR="007F3EF7" w:rsidRDefault="007F3EF7" w:rsidP="007F3EF7">
      <w:pPr>
        <w:pStyle w:val="listing"/>
      </w:pPr>
      <w:r>
        <w:t xml:space="preserve">  unsigned long int val = val1*pow(2,24)+val2*pow(2,16)+val3*(pow(2,8))+val4;</w:t>
      </w:r>
    </w:p>
    <w:p w14:paraId="1753C6A4" w14:textId="77777777" w:rsidR="007F3EF7" w:rsidRDefault="007F3EF7" w:rsidP="007F3EF7">
      <w:pPr>
        <w:pStyle w:val="listing"/>
      </w:pPr>
      <w:r>
        <w:t xml:space="preserve">  switch (dif){</w:t>
      </w:r>
    </w:p>
    <w:p w14:paraId="03F82FBD" w14:textId="77777777" w:rsidR="007F3EF7" w:rsidRDefault="007F3EF7" w:rsidP="007F3EF7">
      <w:pPr>
        <w:pStyle w:val="listing"/>
      </w:pPr>
      <w:r>
        <w:t xml:space="preserve">    case 1:</w:t>
      </w:r>
    </w:p>
    <w:p w14:paraId="634C14F0" w14:textId="77777777" w:rsidR="007F3EF7" w:rsidRDefault="007F3EF7" w:rsidP="007F3EF7">
      <w:pPr>
        <w:pStyle w:val="listing"/>
      </w:pPr>
      <w:r>
        <w:t xml:space="preserve">      lcd.clear();</w:t>
      </w:r>
    </w:p>
    <w:p w14:paraId="78CC2CA0" w14:textId="77777777" w:rsidR="007F3EF7" w:rsidRDefault="007F3EF7" w:rsidP="007F3EF7">
      <w:pPr>
        <w:pStyle w:val="listing"/>
      </w:pPr>
      <w:r>
        <w:t xml:space="preserve">      lcd.setCursor(0,0);</w:t>
      </w:r>
    </w:p>
    <w:p w14:paraId="4BD8F67A" w14:textId="77777777" w:rsidR="007F3EF7" w:rsidRDefault="007F3EF7" w:rsidP="007F3EF7">
      <w:pPr>
        <w:pStyle w:val="listing"/>
      </w:pPr>
      <w:r>
        <w:t xml:space="preserve">      lcd.print("    TripMode &gt;  ");</w:t>
      </w:r>
    </w:p>
    <w:p w14:paraId="5D748601" w14:textId="77777777" w:rsidR="007F3EF7" w:rsidRDefault="007F3EF7" w:rsidP="007F3EF7">
      <w:pPr>
        <w:pStyle w:val="listing"/>
      </w:pPr>
      <w:r>
        <w:t xml:space="preserve">      break;</w:t>
      </w:r>
    </w:p>
    <w:p w14:paraId="5A45AC7A" w14:textId="77777777" w:rsidR="007F3EF7" w:rsidRDefault="007F3EF7" w:rsidP="007F3EF7">
      <w:pPr>
        <w:pStyle w:val="listing"/>
      </w:pPr>
      <w:r>
        <w:t xml:space="preserve">    case 2:</w:t>
      </w:r>
    </w:p>
    <w:p w14:paraId="3DF6B58A" w14:textId="77777777" w:rsidR="007F3EF7" w:rsidRDefault="007F3EF7" w:rsidP="007F3EF7">
      <w:pPr>
        <w:pStyle w:val="listing"/>
      </w:pPr>
      <w:r>
        <w:t xml:space="preserve">      lcd.clear();</w:t>
      </w:r>
    </w:p>
    <w:p w14:paraId="3C9F3438" w14:textId="77777777" w:rsidR="007F3EF7" w:rsidRDefault="007F3EF7" w:rsidP="007F3EF7">
      <w:pPr>
        <w:pStyle w:val="listing"/>
      </w:pPr>
      <w:r>
        <w:t xml:space="preserve">      lcd.setCursor(0,0);</w:t>
      </w:r>
    </w:p>
    <w:p w14:paraId="42A30DF4" w14:textId="77777777" w:rsidR="007F3EF7" w:rsidRDefault="007F3EF7" w:rsidP="007F3EF7">
      <w:pPr>
        <w:pStyle w:val="listing"/>
      </w:pPr>
      <w:r>
        <w:t xml:space="preserve">      lcd.print("    &lt; Easy &gt;    ");</w:t>
      </w:r>
    </w:p>
    <w:p w14:paraId="045B19AB" w14:textId="77777777" w:rsidR="007F3EF7" w:rsidRDefault="007F3EF7" w:rsidP="007F3EF7">
      <w:pPr>
        <w:pStyle w:val="listing"/>
      </w:pPr>
      <w:r>
        <w:t xml:space="preserve">      break;</w:t>
      </w:r>
    </w:p>
    <w:p w14:paraId="35F4684C" w14:textId="77777777" w:rsidR="007F3EF7" w:rsidRDefault="007F3EF7" w:rsidP="007F3EF7">
      <w:pPr>
        <w:pStyle w:val="listing"/>
      </w:pPr>
      <w:r>
        <w:t xml:space="preserve">    case 3:</w:t>
      </w:r>
    </w:p>
    <w:p w14:paraId="7C5207C5" w14:textId="77777777" w:rsidR="007F3EF7" w:rsidRDefault="007F3EF7" w:rsidP="007F3EF7">
      <w:pPr>
        <w:pStyle w:val="listing"/>
      </w:pPr>
      <w:r>
        <w:t xml:space="preserve">      lcd.clear();</w:t>
      </w:r>
    </w:p>
    <w:p w14:paraId="7200FA70" w14:textId="77777777" w:rsidR="007F3EF7" w:rsidRDefault="007F3EF7" w:rsidP="007F3EF7">
      <w:pPr>
        <w:pStyle w:val="listing"/>
      </w:pPr>
      <w:r>
        <w:t xml:space="preserve">      lcd.setCursor(0,0);</w:t>
      </w:r>
    </w:p>
    <w:p w14:paraId="2A948DDB" w14:textId="77777777" w:rsidR="007F3EF7" w:rsidRDefault="007F3EF7" w:rsidP="007F3EF7">
      <w:pPr>
        <w:pStyle w:val="listing"/>
      </w:pPr>
      <w:r>
        <w:t xml:space="preserve">      lcd.print("   &lt; Normal &gt;   ");</w:t>
      </w:r>
    </w:p>
    <w:p w14:paraId="2012C514" w14:textId="77777777" w:rsidR="007F3EF7" w:rsidRDefault="007F3EF7" w:rsidP="007F3EF7">
      <w:pPr>
        <w:pStyle w:val="listing"/>
      </w:pPr>
      <w:r>
        <w:t xml:space="preserve">      break;    </w:t>
      </w:r>
    </w:p>
    <w:p w14:paraId="0B1F64CA" w14:textId="77777777" w:rsidR="007F3EF7" w:rsidRDefault="007F3EF7" w:rsidP="007F3EF7">
      <w:pPr>
        <w:pStyle w:val="listing"/>
      </w:pPr>
      <w:r>
        <w:t xml:space="preserve">    case 4:</w:t>
      </w:r>
    </w:p>
    <w:p w14:paraId="4E6A48A9" w14:textId="77777777" w:rsidR="007F3EF7" w:rsidRDefault="007F3EF7" w:rsidP="007F3EF7">
      <w:pPr>
        <w:pStyle w:val="listing"/>
      </w:pPr>
      <w:r>
        <w:t xml:space="preserve">      lcd.clear();</w:t>
      </w:r>
    </w:p>
    <w:p w14:paraId="5E726CD6" w14:textId="77777777" w:rsidR="007F3EF7" w:rsidRDefault="007F3EF7" w:rsidP="007F3EF7">
      <w:pPr>
        <w:pStyle w:val="listing"/>
      </w:pPr>
      <w:r>
        <w:t xml:space="preserve">      lcd.setCursor(0,0);</w:t>
      </w:r>
    </w:p>
    <w:p w14:paraId="66C627BB" w14:textId="77777777" w:rsidR="007F3EF7" w:rsidRDefault="007F3EF7" w:rsidP="007F3EF7">
      <w:pPr>
        <w:pStyle w:val="listing"/>
      </w:pPr>
      <w:r>
        <w:t xml:space="preserve">      lcd.print("    &lt; Hard &gt;    ");</w:t>
      </w:r>
    </w:p>
    <w:p w14:paraId="5AEF108A" w14:textId="77777777" w:rsidR="007F3EF7" w:rsidRDefault="007F3EF7" w:rsidP="007F3EF7">
      <w:pPr>
        <w:pStyle w:val="listing"/>
      </w:pPr>
      <w:r>
        <w:t xml:space="preserve">      break;</w:t>
      </w:r>
    </w:p>
    <w:p w14:paraId="205A75A5" w14:textId="77777777" w:rsidR="007F3EF7" w:rsidRDefault="007F3EF7" w:rsidP="007F3EF7">
      <w:pPr>
        <w:pStyle w:val="listing"/>
      </w:pPr>
      <w:r>
        <w:t xml:space="preserve">    case 5:</w:t>
      </w:r>
    </w:p>
    <w:p w14:paraId="496009EA" w14:textId="77777777" w:rsidR="007F3EF7" w:rsidRDefault="007F3EF7" w:rsidP="007F3EF7">
      <w:pPr>
        <w:pStyle w:val="listing"/>
      </w:pPr>
      <w:r>
        <w:t xml:space="preserve">      lcd.clear();</w:t>
      </w:r>
    </w:p>
    <w:p w14:paraId="04694116" w14:textId="77777777" w:rsidR="007F3EF7" w:rsidRDefault="007F3EF7" w:rsidP="007F3EF7">
      <w:pPr>
        <w:pStyle w:val="listing"/>
      </w:pPr>
      <w:r>
        <w:t xml:space="preserve">      lcd.setCursor(0,0);</w:t>
      </w:r>
    </w:p>
    <w:p w14:paraId="54F28BC2" w14:textId="77777777" w:rsidR="007F3EF7" w:rsidRDefault="007F3EF7" w:rsidP="007F3EF7">
      <w:pPr>
        <w:pStyle w:val="listing"/>
      </w:pPr>
      <w:r>
        <w:t xml:space="preserve">      lcd.print("&lt; ImpossibleFast");</w:t>
      </w:r>
    </w:p>
    <w:p w14:paraId="77E8761A" w14:textId="77777777" w:rsidR="007F3EF7" w:rsidRDefault="007F3EF7" w:rsidP="007F3EF7">
      <w:pPr>
        <w:pStyle w:val="listing"/>
      </w:pPr>
      <w:r>
        <w:t xml:space="preserve">      break;</w:t>
      </w:r>
    </w:p>
    <w:p w14:paraId="7CD6C702" w14:textId="463447CC" w:rsidR="009112AD" w:rsidRPr="007F3EF7" w:rsidRDefault="007F3EF7" w:rsidP="009112AD">
      <w:pPr>
        <w:pStyle w:val="listing"/>
      </w:pPr>
      <w:r>
        <w:t xml:space="preserve">  }</w:t>
      </w:r>
    </w:p>
    <w:p w14:paraId="1BCB9FE7" w14:textId="77777777" w:rsidR="009112AD" w:rsidRDefault="009112AD" w:rsidP="007818C3">
      <w:pPr>
        <w:jc w:val="center"/>
        <w:rPr>
          <w:sz w:val="28"/>
          <w:szCs w:val="28"/>
        </w:rPr>
      </w:pPr>
    </w:p>
    <w:p w14:paraId="492DBD05" w14:textId="77777777" w:rsidR="009112AD" w:rsidRDefault="009112AD" w:rsidP="007818C3">
      <w:pPr>
        <w:jc w:val="center"/>
        <w:rPr>
          <w:sz w:val="28"/>
          <w:szCs w:val="28"/>
        </w:rPr>
      </w:pPr>
    </w:p>
    <w:p w14:paraId="2F700204" w14:textId="77777777" w:rsidR="009112AD" w:rsidRDefault="009112AD" w:rsidP="007818C3">
      <w:pPr>
        <w:jc w:val="center"/>
        <w:rPr>
          <w:sz w:val="28"/>
          <w:szCs w:val="28"/>
        </w:rPr>
      </w:pPr>
    </w:p>
    <w:p w14:paraId="5AE5FA06" w14:textId="77777777" w:rsidR="009112AD" w:rsidRDefault="009112AD" w:rsidP="007818C3">
      <w:pPr>
        <w:jc w:val="center"/>
        <w:rPr>
          <w:sz w:val="28"/>
          <w:szCs w:val="28"/>
        </w:rPr>
      </w:pPr>
    </w:p>
    <w:p w14:paraId="27DD996C" w14:textId="77777777" w:rsidR="009112AD" w:rsidRDefault="009112AD" w:rsidP="007818C3">
      <w:pPr>
        <w:jc w:val="center"/>
        <w:rPr>
          <w:sz w:val="28"/>
          <w:szCs w:val="28"/>
        </w:rPr>
      </w:pPr>
    </w:p>
    <w:p w14:paraId="4DB100F1" w14:textId="77777777" w:rsidR="009112AD" w:rsidRDefault="009112AD" w:rsidP="007818C3">
      <w:pPr>
        <w:jc w:val="center"/>
        <w:rPr>
          <w:sz w:val="28"/>
          <w:szCs w:val="28"/>
        </w:rPr>
      </w:pPr>
    </w:p>
    <w:p w14:paraId="6E79FE22" w14:textId="77777777" w:rsidR="009112AD" w:rsidRDefault="009112AD" w:rsidP="007818C3">
      <w:pPr>
        <w:jc w:val="center"/>
        <w:rPr>
          <w:sz w:val="28"/>
          <w:szCs w:val="28"/>
        </w:rPr>
      </w:pPr>
    </w:p>
    <w:p w14:paraId="705F81A8" w14:textId="77777777" w:rsidR="009112AD" w:rsidRDefault="009112AD" w:rsidP="007818C3">
      <w:pPr>
        <w:jc w:val="center"/>
        <w:rPr>
          <w:sz w:val="28"/>
          <w:szCs w:val="28"/>
        </w:rPr>
      </w:pPr>
    </w:p>
    <w:p w14:paraId="1F73CA9E" w14:textId="77777777" w:rsidR="009112AD" w:rsidRDefault="009112AD" w:rsidP="007818C3">
      <w:pPr>
        <w:jc w:val="center"/>
        <w:rPr>
          <w:sz w:val="28"/>
          <w:szCs w:val="28"/>
        </w:rPr>
      </w:pPr>
    </w:p>
    <w:p w14:paraId="4362E985" w14:textId="77777777" w:rsidR="009112AD" w:rsidRDefault="009112AD" w:rsidP="007818C3">
      <w:pPr>
        <w:jc w:val="center"/>
        <w:rPr>
          <w:sz w:val="28"/>
          <w:szCs w:val="28"/>
        </w:rPr>
      </w:pPr>
    </w:p>
    <w:p w14:paraId="18035898" w14:textId="77777777" w:rsidR="009112AD" w:rsidRDefault="009112AD" w:rsidP="007818C3">
      <w:pPr>
        <w:jc w:val="center"/>
        <w:rPr>
          <w:sz w:val="28"/>
          <w:szCs w:val="28"/>
        </w:rPr>
      </w:pPr>
    </w:p>
    <w:p w14:paraId="3A2E5541" w14:textId="77777777" w:rsidR="009112AD" w:rsidRDefault="009112AD" w:rsidP="007818C3">
      <w:pPr>
        <w:jc w:val="center"/>
        <w:rPr>
          <w:sz w:val="28"/>
          <w:szCs w:val="28"/>
        </w:rPr>
      </w:pPr>
    </w:p>
    <w:p w14:paraId="1852492C" w14:textId="77777777" w:rsidR="009112AD" w:rsidRDefault="009112AD" w:rsidP="007818C3">
      <w:pPr>
        <w:jc w:val="center"/>
        <w:rPr>
          <w:sz w:val="28"/>
          <w:szCs w:val="28"/>
        </w:rPr>
      </w:pPr>
    </w:p>
    <w:p w14:paraId="1FE817D7" w14:textId="77777777" w:rsidR="009112AD" w:rsidRDefault="009112AD" w:rsidP="007818C3">
      <w:pPr>
        <w:jc w:val="center"/>
        <w:rPr>
          <w:sz w:val="28"/>
          <w:szCs w:val="28"/>
        </w:rPr>
      </w:pPr>
    </w:p>
    <w:p w14:paraId="374054A2" w14:textId="77777777" w:rsidR="009112AD" w:rsidRDefault="009112AD" w:rsidP="007818C3">
      <w:pPr>
        <w:jc w:val="center"/>
        <w:rPr>
          <w:sz w:val="28"/>
          <w:szCs w:val="28"/>
        </w:rPr>
      </w:pPr>
    </w:p>
    <w:p w14:paraId="067C8561" w14:textId="77777777" w:rsidR="009112AD" w:rsidRDefault="009112AD" w:rsidP="007818C3">
      <w:pPr>
        <w:jc w:val="center"/>
        <w:rPr>
          <w:sz w:val="28"/>
          <w:szCs w:val="28"/>
        </w:rPr>
      </w:pPr>
    </w:p>
    <w:p w14:paraId="42D8B566" w14:textId="77777777" w:rsidR="009112AD" w:rsidRDefault="009112AD" w:rsidP="007818C3">
      <w:pPr>
        <w:jc w:val="center"/>
        <w:rPr>
          <w:sz w:val="28"/>
          <w:szCs w:val="28"/>
        </w:rPr>
      </w:pPr>
    </w:p>
    <w:p w14:paraId="25F59CF8" w14:textId="77777777" w:rsidR="009112AD" w:rsidRDefault="009112AD" w:rsidP="007818C3">
      <w:pPr>
        <w:jc w:val="center"/>
        <w:rPr>
          <w:sz w:val="28"/>
          <w:szCs w:val="28"/>
        </w:rPr>
      </w:pPr>
    </w:p>
    <w:p w14:paraId="6C531234" w14:textId="77777777" w:rsidR="009112AD" w:rsidRDefault="009112AD" w:rsidP="007818C3">
      <w:pPr>
        <w:jc w:val="center"/>
        <w:rPr>
          <w:sz w:val="28"/>
          <w:szCs w:val="28"/>
        </w:rPr>
      </w:pPr>
    </w:p>
    <w:p w14:paraId="2E82043D" w14:textId="79EA2C74" w:rsidR="007818C3" w:rsidRDefault="009112AD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325B82">
        <w:rPr>
          <w:sz w:val="28"/>
          <w:szCs w:val="28"/>
        </w:rPr>
        <w:t xml:space="preserve">интерфейса </w:t>
      </w:r>
      <w:r>
        <w:rPr>
          <w:sz w:val="28"/>
          <w:szCs w:val="28"/>
        </w:rPr>
        <w:t xml:space="preserve">меню просмотра максимальных очков. </w:t>
      </w:r>
    </w:p>
    <w:p w14:paraId="70226865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>void maxscores(){ // "difficulty" procedure calls it when user picks up "Max Score" option on the menu.</w:t>
      </w:r>
    </w:p>
    <w:p w14:paraId="730BD25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</w:t>
      </w:r>
      <w:r w:rsidRPr="009112AD">
        <w:rPr>
          <w:lang w:val="ru-RU"/>
        </w:rPr>
        <w:t>dif=3;</w:t>
      </w:r>
    </w:p>
    <w:p w14:paraId="27904F5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lcd.clear();</w:t>
      </w:r>
    </w:p>
    <w:p w14:paraId="66413F7B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lcd.setCursor(3,0);</w:t>
      </w:r>
    </w:p>
    <w:p w14:paraId="702D415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lcd.print("&lt; Normal &gt;");</w:t>
      </w:r>
    </w:p>
    <w:p w14:paraId="132FFFB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lcd.setCursor(0,1);</w:t>
      </w:r>
    </w:p>
    <w:p w14:paraId="33720558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val1 = EEPROM.read((dif-1)*4+1);</w:t>
      </w:r>
    </w:p>
    <w:p w14:paraId="3843D018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val2 = EEPROM.read((dif-1)*4+2);</w:t>
      </w:r>
    </w:p>
    <w:p w14:paraId="1C92FB5E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val3 = EEPROM.read((dif-1)*4+3);</w:t>
      </w:r>
    </w:p>
    <w:p w14:paraId="4DC20609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byte val4 = EEPROM.read((dif-1)*4+4);</w:t>
      </w:r>
    </w:p>
    <w:p w14:paraId="276E6CA6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unsigned long int val = val1*pow(2,24)+val2*pow(2,16)+val3*(pow(2,8))+val4;</w:t>
      </w:r>
    </w:p>
    <w:p w14:paraId="524AECED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</w:t>
      </w:r>
      <w:r w:rsidRPr="009112AD">
        <w:rPr>
          <w:lang w:val="ru-RU"/>
        </w:rPr>
        <w:t>lcd.print(val);</w:t>
      </w:r>
    </w:p>
    <w:p w14:paraId="1F702B0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while (1){</w:t>
      </w:r>
    </w:p>
    <w:p w14:paraId="2D2F406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if ((analogRead(A1)&gt;640) &amp;&amp; (dif&lt;5)){</w:t>
      </w:r>
    </w:p>
    <w:p w14:paraId="08C5696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dif++;</w:t>
      </w:r>
    </w:p>
    <w:p w14:paraId="1868AB8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dispscore();</w:t>
      </w:r>
    </w:p>
    <w:p w14:paraId="0288DBC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while(analogRead(A1)&gt;640){</w:t>
      </w:r>
    </w:p>
    <w:p w14:paraId="5763CED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  delay(5);</w:t>
      </w:r>
    </w:p>
    <w:p w14:paraId="2B03B3E7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}</w:t>
      </w:r>
    </w:p>
    <w:p w14:paraId="4819779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}</w:t>
      </w:r>
    </w:p>
    <w:p w14:paraId="140CB691" w14:textId="77777777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 xml:space="preserve">    else if ((analogRead(A1)&lt;384) &amp;&amp; (dif&gt;1)){</w:t>
      </w:r>
    </w:p>
    <w:p w14:paraId="46C497B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    </w:t>
      </w:r>
      <w:r w:rsidRPr="009112AD">
        <w:rPr>
          <w:lang w:val="ru-RU"/>
        </w:rPr>
        <w:t>dif--;</w:t>
      </w:r>
    </w:p>
    <w:p w14:paraId="7EFC31E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dispscore();</w:t>
      </w:r>
    </w:p>
    <w:p w14:paraId="2C1415A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while(analogRead(A1)&lt;384){</w:t>
      </w:r>
    </w:p>
    <w:p w14:paraId="198FAFA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  delay(5);</w:t>
      </w:r>
    </w:p>
    <w:p w14:paraId="3852DA3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}</w:t>
      </w:r>
    </w:p>
    <w:p w14:paraId="5D8B0297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}</w:t>
      </w:r>
    </w:p>
    <w:p w14:paraId="38EF500B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else if (digitalRead(3)==0){</w:t>
      </w:r>
    </w:p>
    <w:p w14:paraId="4FDE932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while(digitalRead(3)==0){</w:t>
      </w:r>
    </w:p>
    <w:p w14:paraId="28BF50B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  delay(5);</w:t>
      </w:r>
    </w:p>
    <w:p w14:paraId="4E88AD1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}</w:t>
      </w:r>
    </w:p>
    <w:p w14:paraId="6C6503B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7A4BDAA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}</w:t>
      </w:r>
    </w:p>
    <w:p w14:paraId="4B0FC61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</w:t>
      </w:r>
    </w:p>
    <w:p w14:paraId="372EDAE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}</w:t>
      </w:r>
    </w:p>
    <w:p w14:paraId="1B900657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difficulty();</w:t>
      </w:r>
    </w:p>
    <w:p w14:paraId="43D42443" w14:textId="7F500334" w:rsidR="009112AD" w:rsidRPr="00104EFC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>}</w:t>
      </w:r>
    </w:p>
    <w:p w14:paraId="025AD129" w14:textId="77777777" w:rsidR="009112AD" w:rsidRDefault="009112AD" w:rsidP="007818C3">
      <w:pPr>
        <w:jc w:val="center"/>
        <w:rPr>
          <w:sz w:val="28"/>
          <w:szCs w:val="28"/>
        </w:rPr>
      </w:pPr>
    </w:p>
    <w:p w14:paraId="0FDE335D" w14:textId="77777777" w:rsidR="009112AD" w:rsidRDefault="009112AD" w:rsidP="007818C3">
      <w:pPr>
        <w:jc w:val="center"/>
        <w:rPr>
          <w:sz w:val="28"/>
          <w:szCs w:val="28"/>
        </w:rPr>
      </w:pPr>
    </w:p>
    <w:p w14:paraId="7812C6FD" w14:textId="77777777" w:rsidR="009112AD" w:rsidRDefault="009112AD" w:rsidP="007818C3">
      <w:pPr>
        <w:jc w:val="center"/>
        <w:rPr>
          <w:sz w:val="28"/>
          <w:szCs w:val="28"/>
        </w:rPr>
      </w:pPr>
    </w:p>
    <w:p w14:paraId="67742B13" w14:textId="77777777" w:rsidR="009112AD" w:rsidRDefault="009112AD" w:rsidP="007818C3">
      <w:pPr>
        <w:jc w:val="center"/>
        <w:rPr>
          <w:sz w:val="28"/>
          <w:szCs w:val="28"/>
        </w:rPr>
      </w:pPr>
    </w:p>
    <w:p w14:paraId="59F83845" w14:textId="77777777" w:rsidR="009112AD" w:rsidRDefault="009112AD" w:rsidP="007818C3">
      <w:pPr>
        <w:jc w:val="center"/>
        <w:rPr>
          <w:sz w:val="28"/>
          <w:szCs w:val="28"/>
        </w:rPr>
      </w:pPr>
    </w:p>
    <w:p w14:paraId="10514575" w14:textId="77777777" w:rsidR="009112AD" w:rsidRDefault="009112AD" w:rsidP="007818C3">
      <w:pPr>
        <w:jc w:val="center"/>
        <w:rPr>
          <w:sz w:val="28"/>
          <w:szCs w:val="28"/>
        </w:rPr>
      </w:pPr>
    </w:p>
    <w:p w14:paraId="3DF1FC5F" w14:textId="77777777" w:rsidR="009112AD" w:rsidRDefault="009112AD" w:rsidP="007818C3">
      <w:pPr>
        <w:jc w:val="center"/>
        <w:rPr>
          <w:sz w:val="28"/>
          <w:szCs w:val="28"/>
        </w:rPr>
      </w:pPr>
    </w:p>
    <w:p w14:paraId="4700EB36" w14:textId="77777777" w:rsidR="009112AD" w:rsidRDefault="009112AD" w:rsidP="007818C3">
      <w:pPr>
        <w:jc w:val="center"/>
        <w:rPr>
          <w:sz w:val="28"/>
          <w:szCs w:val="28"/>
        </w:rPr>
      </w:pPr>
    </w:p>
    <w:p w14:paraId="51BCD2E5" w14:textId="77777777" w:rsidR="009112AD" w:rsidRDefault="009112AD" w:rsidP="007818C3">
      <w:pPr>
        <w:jc w:val="center"/>
        <w:rPr>
          <w:sz w:val="28"/>
          <w:szCs w:val="28"/>
        </w:rPr>
      </w:pPr>
    </w:p>
    <w:p w14:paraId="419D9A62" w14:textId="77777777" w:rsidR="009112AD" w:rsidRDefault="009112AD" w:rsidP="007818C3">
      <w:pPr>
        <w:jc w:val="center"/>
        <w:rPr>
          <w:sz w:val="28"/>
          <w:szCs w:val="28"/>
        </w:rPr>
      </w:pPr>
    </w:p>
    <w:p w14:paraId="5085687B" w14:textId="77777777" w:rsidR="009112AD" w:rsidRDefault="009112AD" w:rsidP="007818C3">
      <w:pPr>
        <w:jc w:val="center"/>
        <w:rPr>
          <w:sz w:val="28"/>
          <w:szCs w:val="28"/>
        </w:rPr>
      </w:pPr>
    </w:p>
    <w:p w14:paraId="688C7829" w14:textId="77777777" w:rsidR="009112AD" w:rsidRDefault="009112AD" w:rsidP="007818C3">
      <w:pPr>
        <w:jc w:val="center"/>
        <w:rPr>
          <w:sz w:val="28"/>
          <w:szCs w:val="28"/>
        </w:rPr>
      </w:pPr>
    </w:p>
    <w:p w14:paraId="1879DB62" w14:textId="77777777" w:rsidR="009112AD" w:rsidRDefault="009112AD" w:rsidP="007818C3">
      <w:pPr>
        <w:jc w:val="center"/>
        <w:rPr>
          <w:sz w:val="28"/>
          <w:szCs w:val="28"/>
        </w:rPr>
      </w:pPr>
    </w:p>
    <w:p w14:paraId="179DC01D" w14:textId="77777777" w:rsidR="009112AD" w:rsidRDefault="009112AD" w:rsidP="007818C3">
      <w:pPr>
        <w:jc w:val="center"/>
        <w:rPr>
          <w:sz w:val="28"/>
          <w:szCs w:val="28"/>
        </w:rPr>
      </w:pPr>
    </w:p>
    <w:p w14:paraId="3B460DE1" w14:textId="77777777" w:rsidR="009112AD" w:rsidRDefault="009112AD" w:rsidP="007818C3">
      <w:pPr>
        <w:jc w:val="center"/>
        <w:rPr>
          <w:sz w:val="28"/>
          <w:szCs w:val="28"/>
        </w:rPr>
      </w:pPr>
    </w:p>
    <w:p w14:paraId="5AED4D43" w14:textId="77777777" w:rsidR="009112AD" w:rsidRDefault="009112AD" w:rsidP="007818C3">
      <w:pPr>
        <w:jc w:val="center"/>
        <w:rPr>
          <w:sz w:val="28"/>
          <w:szCs w:val="28"/>
        </w:rPr>
      </w:pPr>
    </w:p>
    <w:p w14:paraId="26AC75BA" w14:textId="098F5645" w:rsidR="007818C3" w:rsidRDefault="009112AD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меняет название уровня сложности на экране и устанавливает параметры для выбранного уровня.</w:t>
      </w:r>
    </w:p>
    <w:p w14:paraId="209968B3" w14:textId="5AB54199" w:rsidR="009112AD" w:rsidRPr="009112AD" w:rsidRDefault="009112AD" w:rsidP="009112AD">
      <w:pPr>
        <w:pStyle w:val="listing"/>
        <w:numPr>
          <w:ilvl w:val="0"/>
          <w:numId w:val="31"/>
        </w:numPr>
      </w:pPr>
      <w:r w:rsidRPr="009112AD">
        <w:t>void dispdif(){</w:t>
      </w:r>
    </w:p>
    <w:p w14:paraId="385268F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t xml:space="preserve">  </w:t>
      </w:r>
      <w:r w:rsidRPr="009112AD">
        <w:rPr>
          <w:lang w:val="ru-RU"/>
        </w:rPr>
        <w:t>switch (dif){</w:t>
      </w:r>
    </w:p>
    <w:p w14:paraId="4C912EE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0:</w:t>
      </w:r>
    </w:p>
    <w:p w14:paraId="78C0708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09AB23B3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Max Scores &gt;  ");</w:t>
      </w:r>
    </w:p>
    <w:p w14:paraId="0585465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64E8804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1:</w:t>
      </w:r>
    </w:p>
    <w:p w14:paraId="468DE34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4C542F0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&lt; TripMode &gt;  ");</w:t>
      </w:r>
    </w:p>
    <w:p w14:paraId="549DB18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velocity=200;</w:t>
      </w:r>
    </w:p>
    <w:p w14:paraId="40B17864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sectors=3;</w:t>
      </w:r>
    </w:p>
    <w:p w14:paraId="73646C1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6E92BCE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2:</w:t>
      </w:r>
    </w:p>
    <w:p w14:paraId="0E6636D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0252F49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  &lt; Easy &gt;    ");</w:t>
      </w:r>
    </w:p>
    <w:p w14:paraId="437DB220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velocity=150;</w:t>
      </w:r>
    </w:p>
    <w:p w14:paraId="48273FBB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sectors=3;</w:t>
      </w:r>
    </w:p>
    <w:p w14:paraId="24C4CC1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2CD5679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3:</w:t>
      </w:r>
    </w:p>
    <w:p w14:paraId="11F2F2C8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3058929D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 &lt; Normal &gt;   ");</w:t>
      </w:r>
    </w:p>
    <w:p w14:paraId="50FD4E1A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velocity=100;</w:t>
      </w:r>
    </w:p>
    <w:p w14:paraId="20AA16B6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sectors=3;</w:t>
      </w:r>
    </w:p>
    <w:p w14:paraId="383600B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    </w:t>
      </w:r>
    </w:p>
    <w:p w14:paraId="0AC7041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4:</w:t>
      </w:r>
    </w:p>
    <w:p w14:paraId="0FF5A1E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5D500A4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    &lt; Hard &gt;    ");</w:t>
      </w:r>
    </w:p>
    <w:p w14:paraId="62A83CC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velocity=150;</w:t>
      </w:r>
    </w:p>
    <w:p w14:paraId="6B31AF4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sectors=2;</w:t>
      </w:r>
    </w:p>
    <w:p w14:paraId="6C1F48EE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073DCD92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case 5:</w:t>
      </w:r>
    </w:p>
    <w:p w14:paraId="69041E4C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lcd.setCursor(0,1);</w:t>
      </w:r>
    </w:p>
    <w:p w14:paraId="5E0B35A8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lcd.print("&lt; ImpossibleFast");</w:t>
      </w:r>
    </w:p>
    <w:p w14:paraId="6F164505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velocity=100;</w:t>
      </w:r>
    </w:p>
    <w:p w14:paraId="4462CC99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sectors=2;</w:t>
      </w:r>
    </w:p>
    <w:p w14:paraId="1D4FE61F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    break;</w:t>
      </w:r>
    </w:p>
    <w:p w14:paraId="1D3BF341" w14:textId="77777777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 xml:space="preserve">  }</w:t>
      </w:r>
    </w:p>
    <w:p w14:paraId="11EA697D" w14:textId="1FEFBCBD" w:rsidR="009112AD" w:rsidRPr="009112AD" w:rsidRDefault="009112AD" w:rsidP="009112AD">
      <w:pPr>
        <w:pStyle w:val="listing"/>
        <w:numPr>
          <w:ilvl w:val="0"/>
          <w:numId w:val="31"/>
        </w:numPr>
        <w:rPr>
          <w:lang w:val="ru-RU"/>
        </w:rPr>
      </w:pPr>
      <w:r w:rsidRPr="009112AD">
        <w:rPr>
          <w:lang w:val="ru-RU"/>
        </w:rPr>
        <w:t>}</w:t>
      </w:r>
    </w:p>
    <w:p w14:paraId="2D8561EC" w14:textId="77777777" w:rsidR="00405E1F" w:rsidRDefault="00405E1F" w:rsidP="007818C3">
      <w:pPr>
        <w:jc w:val="center"/>
        <w:rPr>
          <w:sz w:val="28"/>
          <w:szCs w:val="28"/>
        </w:rPr>
      </w:pPr>
    </w:p>
    <w:p w14:paraId="358966B8" w14:textId="77777777" w:rsidR="00405E1F" w:rsidRDefault="00405E1F" w:rsidP="007818C3">
      <w:pPr>
        <w:jc w:val="center"/>
        <w:rPr>
          <w:sz w:val="28"/>
          <w:szCs w:val="28"/>
        </w:rPr>
      </w:pPr>
    </w:p>
    <w:p w14:paraId="09A0792F" w14:textId="77777777" w:rsidR="00405E1F" w:rsidRDefault="00405E1F" w:rsidP="007818C3">
      <w:pPr>
        <w:jc w:val="center"/>
        <w:rPr>
          <w:sz w:val="28"/>
          <w:szCs w:val="28"/>
        </w:rPr>
      </w:pPr>
    </w:p>
    <w:p w14:paraId="2FF56CF7" w14:textId="77777777" w:rsidR="00405E1F" w:rsidRDefault="00405E1F" w:rsidP="007818C3">
      <w:pPr>
        <w:jc w:val="center"/>
        <w:rPr>
          <w:sz w:val="28"/>
          <w:szCs w:val="28"/>
        </w:rPr>
      </w:pPr>
    </w:p>
    <w:p w14:paraId="4B2BF95F" w14:textId="77777777" w:rsidR="00405E1F" w:rsidRDefault="00405E1F" w:rsidP="007818C3">
      <w:pPr>
        <w:jc w:val="center"/>
        <w:rPr>
          <w:sz w:val="28"/>
          <w:szCs w:val="28"/>
        </w:rPr>
      </w:pPr>
    </w:p>
    <w:p w14:paraId="3DF53D55" w14:textId="77777777" w:rsidR="00405E1F" w:rsidRDefault="00405E1F" w:rsidP="007818C3">
      <w:pPr>
        <w:jc w:val="center"/>
        <w:rPr>
          <w:sz w:val="28"/>
          <w:szCs w:val="28"/>
        </w:rPr>
      </w:pPr>
    </w:p>
    <w:p w14:paraId="746ADD3D" w14:textId="77777777" w:rsidR="00405E1F" w:rsidRDefault="00405E1F" w:rsidP="007818C3">
      <w:pPr>
        <w:jc w:val="center"/>
        <w:rPr>
          <w:sz w:val="28"/>
          <w:szCs w:val="28"/>
        </w:rPr>
      </w:pPr>
    </w:p>
    <w:p w14:paraId="6BC21834" w14:textId="77777777" w:rsidR="00405E1F" w:rsidRDefault="00405E1F" w:rsidP="007818C3">
      <w:pPr>
        <w:jc w:val="center"/>
        <w:rPr>
          <w:sz w:val="28"/>
          <w:szCs w:val="28"/>
        </w:rPr>
      </w:pPr>
    </w:p>
    <w:p w14:paraId="527913F5" w14:textId="77777777" w:rsidR="00405E1F" w:rsidRDefault="00405E1F" w:rsidP="007818C3">
      <w:pPr>
        <w:jc w:val="center"/>
        <w:rPr>
          <w:sz w:val="28"/>
          <w:szCs w:val="28"/>
        </w:rPr>
      </w:pPr>
    </w:p>
    <w:p w14:paraId="28970BCA" w14:textId="77777777" w:rsidR="00405E1F" w:rsidRDefault="00405E1F" w:rsidP="007818C3">
      <w:pPr>
        <w:jc w:val="center"/>
        <w:rPr>
          <w:sz w:val="28"/>
          <w:szCs w:val="28"/>
        </w:rPr>
      </w:pPr>
    </w:p>
    <w:p w14:paraId="7455C1CD" w14:textId="77777777" w:rsidR="00405E1F" w:rsidRDefault="00405E1F" w:rsidP="007818C3">
      <w:pPr>
        <w:jc w:val="center"/>
        <w:rPr>
          <w:sz w:val="28"/>
          <w:szCs w:val="28"/>
        </w:rPr>
      </w:pPr>
    </w:p>
    <w:p w14:paraId="1DB13998" w14:textId="77777777" w:rsidR="00405E1F" w:rsidRDefault="00405E1F" w:rsidP="007818C3">
      <w:pPr>
        <w:jc w:val="center"/>
        <w:rPr>
          <w:sz w:val="28"/>
          <w:szCs w:val="28"/>
        </w:rPr>
      </w:pPr>
    </w:p>
    <w:p w14:paraId="6B1F1D4A" w14:textId="77777777" w:rsidR="00405E1F" w:rsidRDefault="00405E1F" w:rsidP="007818C3">
      <w:pPr>
        <w:jc w:val="center"/>
        <w:rPr>
          <w:sz w:val="28"/>
          <w:szCs w:val="28"/>
        </w:rPr>
      </w:pPr>
    </w:p>
    <w:p w14:paraId="3942C982" w14:textId="77777777" w:rsidR="00405E1F" w:rsidRDefault="00405E1F" w:rsidP="007818C3">
      <w:pPr>
        <w:jc w:val="center"/>
        <w:rPr>
          <w:sz w:val="28"/>
          <w:szCs w:val="28"/>
        </w:rPr>
      </w:pPr>
    </w:p>
    <w:p w14:paraId="79D4574A" w14:textId="77777777" w:rsidR="00405E1F" w:rsidRDefault="00405E1F" w:rsidP="007818C3">
      <w:pPr>
        <w:jc w:val="center"/>
        <w:rPr>
          <w:sz w:val="28"/>
          <w:szCs w:val="28"/>
        </w:rPr>
      </w:pPr>
    </w:p>
    <w:p w14:paraId="59C0B816" w14:textId="77777777" w:rsidR="00405E1F" w:rsidRDefault="00405E1F" w:rsidP="007818C3">
      <w:pPr>
        <w:jc w:val="center"/>
        <w:rPr>
          <w:sz w:val="28"/>
          <w:szCs w:val="28"/>
        </w:rPr>
      </w:pPr>
    </w:p>
    <w:p w14:paraId="7542EA0D" w14:textId="7247AC62" w:rsidR="007818C3" w:rsidRPr="00B16ABF" w:rsidRDefault="00405E1F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интерфейса меню выбора сложности</w:t>
      </w:r>
      <w:r w:rsidR="00B16ABF" w:rsidRPr="00B16ABF">
        <w:rPr>
          <w:sz w:val="28"/>
          <w:szCs w:val="28"/>
        </w:rPr>
        <w:t>.</w:t>
      </w:r>
    </w:p>
    <w:p w14:paraId="152BD446" w14:textId="77777777" w:rsidR="00E37AFD" w:rsidRPr="00E37AFD" w:rsidRDefault="00E37AFD" w:rsidP="00E37AFD">
      <w:pPr>
        <w:pStyle w:val="listing"/>
        <w:numPr>
          <w:ilvl w:val="0"/>
          <w:numId w:val="31"/>
        </w:numPr>
      </w:pPr>
      <w:r w:rsidRPr="00E37AFD">
        <w:t>void difficulty(){ // It is called before race is started to let user set the difficulty</w:t>
      </w:r>
    </w:p>
    <w:p w14:paraId="4D7B453D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t xml:space="preserve">  </w:t>
      </w:r>
      <w:r w:rsidRPr="00E37AFD">
        <w:rPr>
          <w:lang w:val="ru-RU"/>
        </w:rPr>
        <w:t>dif=3;</w:t>
      </w:r>
    </w:p>
    <w:p w14:paraId="0D1C1DC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velocity=100;</w:t>
      </w:r>
    </w:p>
    <w:p w14:paraId="0AAE8B3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sectors=3;</w:t>
      </w:r>
    </w:p>
    <w:p w14:paraId="651ED05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lcd.clear();</w:t>
      </w:r>
    </w:p>
    <w:p w14:paraId="6A2B3E8B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lcd.setCursor(0,0);</w:t>
      </w:r>
    </w:p>
    <w:p w14:paraId="180B496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lcd.print("Difficulty");</w:t>
      </w:r>
    </w:p>
    <w:p w14:paraId="040B549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lcd.setCursor(3,1);</w:t>
      </w:r>
    </w:p>
    <w:p w14:paraId="41B85DAD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lcd.print("&lt; Normal &gt;");</w:t>
      </w:r>
    </w:p>
    <w:p w14:paraId="58EE7A4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while (1){</w:t>
      </w:r>
    </w:p>
    <w:p w14:paraId="4FD50999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if ((analogRead(A1)&gt;640) &amp;&amp; (dif&lt;5)){</w:t>
      </w:r>
    </w:p>
    <w:p w14:paraId="3ADE015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dif++;</w:t>
      </w:r>
    </w:p>
    <w:p w14:paraId="71E5F00B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dispdif();</w:t>
      </w:r>
    </w:p>
    <w:p w14:paraId="1D36D1DB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while(analogRead(A1)&gt;640){</w:t>
      </w:r>
    </w:p>
    <w:p w14:paraId="5B1D7BC6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delay(5);</w:t>
      </w:r>
    </w:p>
    <w:p w14:paraId="1522442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5E9C80BA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}</w:t>
      </w:r>
    </w:p>
    <w:p w14:paraId="35033823" w14:textId="77777777" w:rsidR="00E37AFD" w:rsidRPr="00E37AFD" w:rsidRDefault="00E37AFD" w:rsidP="00E37AFD">
      <w:pPr>
        <w:pStyle w:val="listing"/>
        <w:numPr>
          <w:ilvl w:val="0"/>
          <w:numId w:val="31"/>
        </w:numPr>
      </w:pPr>
      <w:r w:rsidRPr="00E37AFD">
        <w:t xml:space="preserve">    else if ((analogRead(A1)&lt;384) &amp;&amp; (dif&gt;0)){</w:t>
      </w:r>
    </w:p>
    <w:p w14:paraId="578D650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t xml:space="preserve">      </w:t>
      </w:r>
      <w:r w:rsidRPr="00E37AFD">
        <w:rPr>
          <w:lang w:val="ru-RU"/>
        </w:rPr>
        <w:t>dif--;</w:t>
      </w:r>
    </w:p>
    <w:p w14:paraId="66691D2C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dispdif();</w:t>
      </w:r>
    </w:p>
    <w:p w14:paraId="69910F3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while(analogRead(A1)&lt;384){</w:t>
      </w:r>
    </w:p>
    <w:p w14:paraId="7D011F25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delay(5);</w:t>
      </w:r>
    </w:p>
    <w:p w14:paraId="2F14C5CE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4AF530F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}</w:t>
      </w:r>
    </w:p>
    <w:p w14:paraId="3B63AE33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else if (digitalRead(3)==0){</w:t>
      </w:r>
    </w:p>
    <w:p w14:paraId="7A1E9EC9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while(digitalRead(3)==0){</w:t>
      </w:r>
    </w:p>
    <w:p w14:paraId="03BE711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delay(5);</w:t>
      </w:r>
    </w:p>
    <w:p w14:paraId="3C047051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1155B6C9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if (dif&gt;0){</w:t>
      </w:r>
    </w:p>
    <w:p w14:paraId="2051EAF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break;</w:t>
      </w:r>
    </w:p>
    <w:p w14:paraId="01AF5362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3E1E87AE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else{</w:t>
      </w:r>
    </w:p>
    <w:p w14:paraId="3447F71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maxscores();</w:t>
      </w:r>
    </w:p>
    <w:p w14:paraId="47DE951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  break;</w:t>
      </w:r>
    </w:p>
    <w:p w14:paraId="4109FFCD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  }</w:t>
      </w:r>
    </w:p>
    <w:p w14:paraId="37A725A7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}</w:t>
      </w:r>
    </w:p>
    <w:p w14:paraId="225C4AC4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  </w:t>
      </w:r>
    </w:p>
    <w:p w14:paraId="49AD058A" w14:textId="77777777" w:rsidR="00E37AFD" w:rsidRPr="00E37AFD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 xml:space="preserve">  }</w:t>
      </w:r>
    </w:p>
    <w:p w14:paraId="101D4047" w14:textId="0DBA4BCA" w:rsidR="00E37AFD" w:rsidRPr="00104EFC" w:rsidRDefault="00E37AFD" w:rsidP="00E37AFD">
      <w:pPr>
        <w:pStyle w:val="listing"/>
        <w:numPr>
          <w:ilvl w:val="0"/>
          <w:numId w:val="31"/>
        </w:numPr>
        <w:rPr>
          <w:lang w:val="ru-RU"/>
        </w:rPr>
      </w:pPr>
      <w:r w:rsidRPr="00E37AFD">
        <w:rPr>
          <w:lang w:val="ru-RU"/>
        </w:rPr>
        <w:t>}</w:t>
      </w:r>
    </w:p>
    <w:p w14:paraId="63BB8FC6" w14:textId="6DDDD52A" w:rsidR="007818C3" w:rsidRPr="003D4E9A" w:rsidRDefault="004658AA" w:rsidP="007818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setup</w:t>
      </w:r>
      <w:r w:rsidR="00B16ABF">
        <w:rPr>
          <w:sz w:val="28"/>
          <w:szCs w:val="28"/>
          <w:lang w:val="en-US"/>
        </w:rPr>
        <w:t>.</w:t>
      </w:r>
    </w:p>
    <w:p w14:paraId="6206B64A" w14:textId="76035929" w:rsidR="004658AA" w:rsidRPr="004658AA" w:rsidRDefault="007818C3" w:rsidP="004658AA">
      <w:pPr>
        <w:pStyle w:val="listing"/>
        <w:numPr>
          <w:ilvl w:val="0"/>
          <w:numId w:val="31"/>
        </w:numPr>
        <w:rPr>
          <w:lang w:val="ru-RU"/>
        </w:rPr>
      </w:pPr>
      <w:r w:rsidRPr="00104EFC">
        <w:rPr>
          <w:lang w:val="ru-RU"/>
        </w:rPr>
        <w:tab/>
      </w:r>
      <w:r w:rsidR="004658AA" w:rsidRPr="004658AA">
        <w:rPr>
          <w:lang w:val="ru-RU"/>
        </w:rPr>
        <w:t>void setup() {</w:t>
      </w:r>
    </w:p>
    <w:p w14:paraId="368C2AD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lcd.begin();</w:t>
      </w:r>
    </w:p>
    <w:p w14:paraId="3A53906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lcd.backlight();</w:t>
      </w:r>
    </w:p>
    <w:p w14:paraId="32D6CE2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Serial.begin(9600);</w:t>
      </w:r>
    </w:p>
    <w:p w14:paraId="75AE893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lcd.createChar(0, b);</w:t>
      </w:r>
    </w:p>
    <w:p w14:paraId="43D43E1B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lcd.createChar(1,car1);</w:t>
      </w:r>
    </w:p>
    <w:p w14:paraId="405F745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lcd.createChar(2,car2);</w:t>
      </w:r>
    </w:p>
    <w:p w14:paraId="28FF01FA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//lcd.createChar(1, c);</w:t>
      </w:r>
    </w:p>
    <w:p w14:paraId="59FB9B8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</w:t>
      </w:r>
    </w:p>
    <w:p w14:paraId="248A5D5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lcd.setCursor(0,0);</w:t>
      </w:r>
    </w:p>
    <w:p w14:paraId="6B2C9206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lcd.print("Racing game");</w:t>
      </w:r>
    </w:p>
    <w:p w14:paraId="27EAD6D5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lcd.setCursor(0,1);</w:t>
      </w:r>
    </w:p>
    <w:p w14:paraId="77407D85" w14:textId="77777777" w:rsidR="004658AA" w:rsidRPr="004658AA" w:rsidRDefault="004658AA" w:rsidP="004658AA">
      <w:pPr>
        <w:pStyle w:val="listing"/>
      </w:pPr>
      <w:r w:rsidRPr="004658AA">
        <w:t xml:space="preserve">  lcd.print("Press the button");</w:t>
      </w:r>
    </w:p>
    <w:p w14:paraId="001C56D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t xml:space="preserve">  </w:t>
      </w:r>
      <w:r w:rsidRPr="004658AA">
        <w:rPr>
          <w:lang w:val="ru-RU"/>
        </w:rPr>
        <w:t>pinMode(3,INPUT_PULLUP);</w:t>
      </w:r>
    </w:p>
    <w:p w14:paraId="2CDAAC0A" w14:textId="5A3C7C4D" w:rsidR="004658AA" w:rsidRPr="00D5247D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>}</w:t>
      </w:r>
    </w:p>
    <w:p w14:paraId="1398F087" w14:textId="77777777" w:rsidR="00B16ABF" w:rsidRDefault="00B16ABF" w:rsidP="00A4071F">
      <w:pPr>
        <w:jc w:val="center"/>
        <w:rPr>
          <w:sz w:val="28"/>
          <w:szCs w:val="28"/>
        </w:rPr>
      </w:pPr>
    </w:p>
    <w:p w14:paraId="50E0C55A" w14:textId="59FFE416" w:rsidR="008D6F1A" w:rsidRDefault="008D6F1A" w:rsidP="008D6F1A">
      <w:pPr>
        <w:rPr>
          <w:sz w:val="28"/>
          <w:szCs w:val="28"/>
        </w:rPr>
      </w:pPr>
    </w:p>
    <w:p w14:paraId="3496B35D" w14:textId="5FA0DAAD" w:rsidR="008D6F1A" w:rsidRPr="00527BC4" w:rsidRDefault="008D6F1A" w:rsidP="00527BC4">
      <w:pPr>
        <w:pStyle w:val="aff0"/>
        <w:jc w:val="center"/>
        <w:rPr>
          <w:rFonts w:ascii="Times New Roman" w:hAnsi="Times New Roman" w:cs="Times New Roman"/>
        </w:rPr>
      </w:pPr>
      <w:r w:rsidRPr="008D6F1A">
        <w:rPr>
          <w:rFonts w:ascii="Times New Roman" w:hAnsi="Times New Roman" w:cs="Times New Roman"/>
        </w:rPr>
        <w:lastRenderedPageBreak/>
        <w:t xml:space="preserve">Функция </w:t>
      </w:r>
      <w:proofErr w:type="spellStart"/>
      <w:r w:rsidRPr="008D6F1A">
        <w:rPr>
          <w:rFonts w:ascii="Times New Roman" w:hAnsi="Times New Roman" w:cs="Times New Roman"/>
        </w:rPr>
        <w:t>loop</w:t>
      </w:r>
      <w:proofErr w:type="spellEnd"/>
      <w:r w:rsidRPr="008D6F1A">
        <w:rPr>
          <w:rFonts w:ascii="Times New Roman" w:hAnsi="Times New Roman" w:cs="Times New Roman"/>
        </w:rPr>
        <w:t>. Она выполняется по кругу и управляет всем процессом игры.</w:t>
      </w:r>
    </w:p>
    <w:p w14:paraId="736C04E0" w14:textId="4EDDF898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>void loop() {</w:t>
      </w:r>
    </w:p>
    <w:p w14:paraId="1203F9B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if (digitalRead(3)==0){</w:t>
      </w:r>
    </w:p>
    <w:p w14:paraId="3D90A4F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while (1){</w:t>
      </w:r>
    </w:p>
    <w:p w14:paraId="7114B73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(digitalRead(3)==1) break;</w:t>
      </w:r>
    </w:p>
    <w:p w14:paraId="42C5E15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delay(5);</w:t>
      </w:r>
    </w:p>
    <w:p w14:paraId="3C62CC8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354C3B0B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points=0;</w:t>
      </w:r>
    </w:p>
    <w:p w14:paraId="4881E81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difficulty();</w:t>
      </w:r>
    </w:p>
    <w:p w14:paraId="3AB1A50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randomSeed(millis() % 1000);</w:t>
      </w:r>
    </w:p>
    <w:p w14:paraId="4C15D6B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lcd.clear();</w:t>
      </w:r>
    </w:p>
    <w:p w14:paraId="7CDBE38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for (i=0;i&lt;15;i++){</w:t>
      </w:r>
    </w:p>
    <w:p w14:paraId="1AB4AE3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Coords[i]=0;</w:t>
      </w:r>
    </w:p>
    <w:p w14:paraId="208BB39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2A768D1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printcar();</w:t>
      </w:r>
    </w:p>
    <w:p w14:paraId="21106DC6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while(1){</w:t>
      </w:r>
    </w:p>
    <w:p w14:paraId="0E500F6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</w:t>
      </w:r>
    </w:p>
    <w:p w14:paraId="306BF7C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c=random(3);</w:t>
      </w:r>
    </w:p>
    <w:p w14:paraId="390C5AF7" w14:textId="77777777" w:rsidR="004658AA" w:rsidRPr="004658AA" w:rsidRDefault="004658AA" w:rsidP="004658AA">
      <w:pPr>
        <w:pStyle w:val="listing"/>
      </w:pPr>
      <w:r w:rsidRPr="004658AA">
        <w:t xml:space="preserve">      if (c!=0 &amp; c!=last &amp; last!=0 &amp; last2&lt;4){</w:t>
      </w:r>
    </w:p>
    <w:p w14:paraId="2A0A83E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if (movingwithoutrand()==0){</w:t>
      </w:r>
    </w:p>
    <w:p w14:paraId="707239E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break;</w:t>
      </w:r>
    </w:p>
    <w:p w14:paraId="6923899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}</w:t>
      </w:r>
    </w:p>
    <w:p w14:paraId="136139E6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3F6E53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(pos+1==Coords[2]){</w:t>
      </w:r>
    </w:p>
    <w:p w14:paraId="01C3BBA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break;</w:t>
      </w:r>
    </w:p>
    <w:p w14:paraId="4D02E59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032F79C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moving();</w:t>
      </w:r>
    </w:p>
    <w:p w14:paraId="4F5E90B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Coords[15]=c;</w:t>
      </w:r>
    </w:p>
    <w:p w14:paraId="79E1BD4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(Coords[15]==1){</w:t>
      </w:r>
    </w:p>
    <w:p w14:paraId="6426471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lcd.setCursor(15,0);</w:t>
      </w:r>
    </w:p>
    <w:p w14:paraId="2B83484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lcd.write(0);</w:t>
      </w:r>
    </w:p>
    <w:p w14:paraId="66799C3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lcd.setCursor(15,1);</w:t>
      </w:r>
    </w:p>
    <w:p w14:paraId="626AFFE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3DE8793E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A80131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else if (Coords[15]==2){</w:t>
      </w:r>
    </w:p>
    <w:p w14:paraId="3E686152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lcd.setCursor(15,1);</w:t>
      </w:r>
    </w:p>
    <w:p w14:paraId="456A611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lcd.write(0);</w:t>
      </w:r>
    </w:p>
    <w:p w14:paraId="1D1B1163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lcd.setCursor(15,0);</w:t>
      </w:r>
    </w:p>
    <w:p w14:paraId="3276C3A1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113BC7F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3D73055B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else{</w:t>
      </w:r>
    </w:p>
    <w:p w14:paraId="00A1378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lcd.setCursor(15,0);</w:t>
      </w:r>
    </w:p>
    <w:p w14:paraId="43DAC8E5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3B59D72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lcd.setCursor(15,1);</w:t>
      </w:r>
    </w:p>
    <w:p w14:paraId="009FCFE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  lcd.print(" ");</w:t>
      </w:r>
    </w:p>
    <w:p w14:paraId="0DF8B25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8DF1F2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(Coords[15]!=0){</w:t>
      </w:r>
    </w:p>
    <w:p w14:paraId="42BC100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last=Coords[15];</w:t>
      </w:r>
    </w:p>
    <w:p w14:paraId="43C086D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last2=0;</w:t>
      </w:r>
    </w:p>
    <w:p w14:paraId="4C02E763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6739AA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else{</w:t>
      </w:r>
    </w:p>
    <w:p w14:paraId="3C00E2C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last2++;</w:t>
      </w:r>
    </w:p>
    <w:p w14:paraId="09085AD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0919138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if (turn()==0){</w:t>
      </w:r>
    </w:p>
    <w:p w14:paraId="0B7CE425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break;</w:t>
      </w:r>
    </w:p>
    <w:p w14:paraId="514907E7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79C1060D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points++;</w:t>
      </w:r>
    </w:p>
    <w:p w14:paraId="7D121874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e=millis();</w:t>
      </w:r>
    </w:p>
    <w:p w14:paraId="3A41248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while(millis()-e&lt;velocity){</w:t>
      </w:r>
    </w:p>
    <w:p w14:paraId="70236220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if (turn()==0){</w:t>
      </w:r>
    </w:p>
    <w:p w14:paraId="187854F9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  break;</w:t>
      </w:r>
    </w:p>
    <w:p w14:paraId="5B6084EF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  }</w:t>
      </w:r>
    </w:p>
    <w:p w14:paraId="20D8B2AC" w14:textId="77777777" w:rsidR="004658AA" w:rsidRPr="004658AA" w:rsidRDefault="004658AA" w:rsidP="004658AA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F445FF3" w14:textId="664434C3" w:rsidR="008D6F1A" w:rsidRPr="007B0AD6" w:rsidRDefault="004658AA" w:rsidP="007B0AD6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6F005945" w14:textId="2BF6D1DE" w:rsidR="00B16ABF" w:rsidRPr="00B16ABF" w:rsidRDefault="00B16ABF" w:rsidP="00B16ABF">
      <w:pPr>
        <w:pStyle w:val="listing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    </w:t>
      </w:r>
      <w:r w:rsidRPr="00B16ABF">
        <w:rPr>
          <w:lang w:val="ru-RU"/>
        </w:rPr>
        <w:t>lcd.clear();</w:t>
      </w:r>
    </w:p>
    <w:p w14:paraId="33FC4FB2" w14:textId="1B68EB1F" w:rsidR="00B16ABF" w:rsidRPr="00B16ABF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lcd.setCursor(0,0);</w:t>
      </w:r>
      <w:r w:rsidRPr="00B16ABF">
        <w:rPr>
          <w:lang w:val="ru-RU"/>
        </w:rPr>
        <w:t xml:space="preserve">   </w:t>
      </w:r>
    </w:p>
    <w:p w14:paraId="1CDE14B1" w14:textId="0D3B1F8E" w:rsidR="00B16ABF" w:rsidRPr="004658AA" w:rsidRDefault="00B16ABF" w:rsidP="00B16ABF">
      <w:pPr>
        <w:pStyle w:val="listing"/>
        <w:rPr>
          <w:lang w:val="ru-RU"/>
        </w:rPr>
      </w:pPr>
      <w:r>
        <w:rPr>
          <w:lang w:val="ru-RU"/>
        </w:rPr>
        <w:t xml:space="preserve">    </w:t>
      </w:r>
      <w:r w:rsidRPr="004658AA">
        <w:rPr>
          <w:lang w:val="ru-RU"/>
        </w:rPr>
        <w:t>lcd.print("Game over");</w:t>
      </w:r>
    </w:p>
    <w:p w14:paraId="0ECC9E1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lastRenderedPageBreak/>
        <w:t xml:space="preserve">    if (points&lt;10000){</w:t>
      </w:r>
    </w:p>
    <w:p w14:paraId="5AD8F53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50447FF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lcd.print("Your points:");</w:t>
      </w:r>
    </w:p>
    <w:p w14:paraId="6EEF2FE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lcd.setCursor(12,1);</w:t>
      </w:r>
    </w:p>
    <w:p w14:paraId="690CA73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lcd.print(points);</w:t>
      </w:r>
    </w:p>
    <w:p w14:paraId="25772F1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685542FD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else if (points&lt;1000000){</w:t>
      </w:r>
    </w:p>
    <w:p w14:paraId="29F7DD5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24F449D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lcd.print("Ur points:");</w:t>
      </w:r>
    </w:p>
    <w:p w14:paraId="4AC1D67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lcd.setCursor(10,1);</w:t>
      </w:r>
    </w:p>
    <w:p w14:paraId="094E25E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lcd.print(points);</w:t>
      </w:r>
    </w:p>
    <w:p w14:paraId="16117E2B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3821EA46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else if (points&lt;1000000000){</w:t>
      </w:r>
    </w:p>
    <w:p w14:paraId="082551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1AA80BB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lcd.print("Points:");</w:t>
      </w:r>
    </w:p>
    <w:p w14:paraId="3BD5E8D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lcd.setCursor(7,1);</w:t>
      </w:r>
    </w:p>
    <w:p w14:paraId="18530C0D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lcd.print(points);</w:t>
      </w:r>
    </w:p>
    <w:p w14:paraId="450217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7C400BF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else{</w:t>
      </w:r>
    </w:p>
    <w:p w14:paraId="4018BF4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lcd.setCursor(0,1);</w:t>
      </w:r>
    </w:p>
    <w:p w14:paraId="106FD773" w14:textId="77777777" w:rsidR="00B16ABF" w:rsidRPr="004658AA" w:rsidRDefault="00B16ABF" w:rsidP="00B16ABF">
      <w:pPr>
        <w:pStyle w:val="listing"/>
      </w:pPr>
      <w:r w:rsidRPr="004658AA">
        <w:t xml:space="preserve">      lcd.print("Find a girlfriend");  </w:t>
      </w:r>
    </w:p>
    <w:p w14:paraId="2DA90E87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</w:t>
      </w:r>
      <w:r w:rsidRPr="004658AA">
        <w:rPr>
          <w:lang w:val="ru-RU"/>
        </w:rPr>
        <w:t>}</w:t>
      </w:r>
    </w:p>
    <w:p w14:paraId="499F09EA" w14:textId="77777777" w:rsidR="00B16ABF" w:rsidRPr="004658AA" w:rsidRDefault="00B16ABF" w:rsidP="00B16ABF">
      <w:pPr>
        <w:pStyle w:val="listing"/>
      </w:pPr>
      <w:r w:rsidRPr="004658AA">
        <w:t xml:space="preserve">    byte val1 = EEPROM.read((dif-1)*4+1);</w:t>
      </w:r>
    </w:p>
    <w:p w14:paraId="754C2AAD" w14:textId="77777777" w:rsidR="00B16ABF" w:rsidRPr="004658AA" w:rsidRDefault="00B16ABF" w:rsidP="00B16ABF">
      <w:pPr>
        <w:pStyle w:val="listing"/>
      </w:pPr>
      <w:r w:rsidRPr="004658AA">
        <w:t xml:space="preserve">    byte val2 = EEPROM.read((dif-1)*4+2);</w:t>
      </w:r>
    </w:p>
    <w:p w14:paraId="060E126E" w14:textId="77777777" w:rsidR="00B16ABF" w:rsidRPr="004658AA" w:rsidRDefault="00B16ABF" w:rsidP="00B16ABF">
      <w:pPr>
        <w:pStyle w:val="listing"/>
      </w:pPr>
      <w:r w:rsidRPr="004658AA">
        <w:t xml:space="preserve">    byte val3 = EEPROM.read((dif-1)*4+3);</w:t>
      </w:r>
    </w:p>
    <w:p w14:paraId="64E5C8DF" w14:textId="77777777" w:rsidR="00B16ABF" w:rsidRPr="004658AA" w:rsidRDefault="00B16ABF" w:rsidP="00B16ABF">
      <w:pPr>
        <w:pStyle w:val="listing"/>
      </w:pPr>
      <w:r w:rsidRPr="004658AA">
        <w:t xml:space="preserve">    byte val4 = EEPROM.read((dif-1)*4+4);</w:t>
      </w:r>
    </w:p>
    <w:p w14:paraId="5E57F4B7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</w:t>
      </w:r>
      <w:r w:rsidRPr="004658AA">
        <w:rPr>
          <w:lang w:val="ru-RU"/>
        </w:rPr>
        <w:t>unsigned long int power = 2;</w:t>
      </w:r>
    </w:p>
    <w:p w14:paraId="6F540B49" w14:textId="77777777" w:rsidR="00B16ABF" w:rsidRPr="004658AA" w:rsidRDefault="00B16ABF" w:rsidP="00B16ABF">
      <w:pPr>
        <w:pStyle w:val="listing"/>
      </w:pPr>
      <w:r w:rsidRPr="004658AA">
        <w:t xml:space="preserve">    unsigned long int val = val1*pow(2,24)+val2*pow(2,16)+val3*(pow(2,8))+val4;</w:t>
      </w:r>
    </w:p>
    <w:p w14:paraId="0641E49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</w:t>
      </w:r>
      <w:r w:rsidRPr="004658AA">
        <w:rPr>
          <w:lang w:val="ru-RU"/>
        </w:rPr>
        <w:t>if (points&gt;val){</w:t>
      </w:r>
    </w:p>
    <w:p w14:paraId="28EA114D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if (points&gt;=1000000000){</w:t>
      </w:r>
    </w:p>
    <w:p w14:paraId="36A6782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points=999999999;</w:t>
      </w:r>
    </w:p>
    <w:p w14:paraId="2B5C97C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1A37BA2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val1=0;</w:t>
      </w:r>
    </w:p>
    <w:p w14:paraId="66ED7CF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val2=0;</w:t>
      </w:r>
    </w:p>
    <w:p w14:paraId="3FDF701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val3=0;</w:t>
      </w:r>
    </w:p>
    <w:p w14:paraId="79DCC95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val4=0;</w:t>
      </w:r>
    </w:p>
    <w:p w14:paraId="262539B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val4=val4+bitRead(points, 0);</w:t>
      </w:r>
    </w:p>
    <w:p w14:paraId="7D2502C4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(i=1;i&lt;8;i++){</w:t>
      </w:r>
    </w:p>
    <w:p w14:paraId="0FE803C1" w14:textId="77777777" w:rsidR="00B16ABF" w:rsidRPr="004658AA" w:rsidRDefault="00B16ABF" w:rsidP="00B16ABF">
      <w:pPr>
        <w:pStyle w:val="listing"/>
      </w:pPr>
      <w:r w:rsidRPr="004658AA">
        <w:t xml:space="preserve">        val4=val4+power*bitRead(points, i);</w:t>
      </w:r>
    </w:p>
    <w:p w14:paraId="52E4C1FA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2CF27CD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6DAD43D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val3=val3+bitRead(points, 8);</w:t>
      </w:r>
    </w:p>
    <w:p w14:paraId="2B0F635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power=2;</w:t>
      </w:r>
    </w:p>
    <w:p w14:paraId="08640111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(i=9;i&lt;16;i++){</w:t>
      </w:r>
    </w:p>
    <w:p w14:paraId="7F899C93" w14:textId="77777777" w:rsidR="00B16ABF" w:rsidRPr="004658AA" w:rsidRDefault="00B16ABF" w:rsidP="00B16ABF">
      <w:pPr>
        <w:pStyle w:val="listing"/>
      </w:pPr>
      <w:r w:rsidRPr="004658AA">
        <w:t xml:space="preserve">        val3=val3+power*bitRead(points, i);</w:t>
      </w:r>
    </w:p>
    <w:p w14:paraId="5D48A47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46DA6D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449B528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power=2;</w:t>
      </w:r>
    </w:p>
    <w:p w14:paraId="15B9F69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val2=val2+bitRead(points, 16);</w:t>
      </w:r>
    </w:p>
    <w:p w14:paraId="1A34ACE9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(i=17;i&lt;24;i++){</w:t>
      </w:r>
    </w:p>
    <w:p w14:paraId="71DA1BC4" w14:textId="77777777" w:rsidR="00B16ABF" w:rsidRPr="004658AA" w:rsidRDefault="00B16ABF" w:rsidP="00B16ABF">
      <w:pPr>
        <w:pStyle w:val="listing"/>
      </w:pPr>
      <w:r w:rsidRPr="004658AA">
        <w:t xml:space="preserve">        val2=val2+power*bitRead(points, i);</w:t>
      </w:r>
    </w:p>
    <w:p w14:paraId="57682616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518A0BC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37F3DAAB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power=2;</w:t>
      </w:r>
    </w:p>
    <w:p w14:paraId="21189D20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val1=val1+bitRead(points, 24);</w:t>
      </w:r>
    </w:p>
    <w:p w14:paraId="4850A7A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for (i=25;i&lt;29;i++){</w:t>
      </w:r>
    </w:p>
    <w:p w14:paraId="593C48AB" w14:textId="77777777" w:rsidR="00B16ABF" w:rsidRPr="004658AA" w:rsidRDefault="00B16ABF" w:rsidP="00B16ABF">
      <w:pPr>
        <w:pStyle w:val="listing"/>
      </w:pPr>
      <w:r w:rsidRPr="004658AA">
        <w:t xml:space="preserve">        val1=val1+power*bitRead(points, i);</w:t>
      </w:r>
    </w:p>
    <w:p w14:paraId="78BCBF41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      </w:t>
      </w:r>
      <w:r w:rsidRPr="004658AA">
        <w:rPr>
          <w:lang w:val="ru-RU"/>
        </w:rPr>
        <w:t>power*=2;</w:t>
      </w:r>
    </w:p>
    <w:p w14:paraId="7C02197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7798105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EEPROM.write((dif-1)*4+1, val1);</w:t>
      </w:r>
    </w:p>
    <w:p w14:paraId="1FB7F4A2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EEPROM.write((dif-1)*4+2, val2);</w:t>
      </w:r>
    </w:p>
    <w:p w14:paraId="6F30BDA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EEPROM.write((dif-1)*4+3, val3); </w:t>
      </w:r>
    </w:p>
    <w:p w14:paraId="3BE85821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EEPROM.write((dif-1)*4+4, val4);</w:t>
      </w:r>
    </w:p>
    <w:p w14:paraId="5B89C71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4FA8E7F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while (1){</w:t>
      </w:r>
    </w:p>
    <w:p w14:paraId="1DD90585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if (digitalRead(3)==0){</w:t>
      </w:r>
    </w:p>
    <w:p w14:paraId="29B577AA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while(digitalRead(3)==0){</w:t>
      </w:r>
    </w:p>
    <w:p w14:paraId="31BC7F0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  delay(5);</w:t>
      </w:r>
    </w:p>
    <w:p w14:paraId="27617028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lastRenderedPageBreak/>
        <w:t xml:space="preserve">        }</w:t>
      </w:r>
    </w:p>
    <w:p w14:paraId="60186EB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  break;</w:t>
      </w:r>
    </w:p>
    <w:p w14:paraId="245D626A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  }</w:t>
      </w:r>
    </w:p>
    <w:p w14:paraId="2D954BD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}</w:t>
      </w:r>
    </w:p>
    <w:p w14:paraId="538BF81C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lcd.setCursor(0,0);</w:t>
      </w:r>
    </w:p>
    <w:p w14:paraId="3BBA250F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lcd.print("Racing game");</w:t>
      </w:r>
    </w:p>
    <w:p w14:paraId="6F2C96F3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rPr>
          <w:lang w:val="ru-RU"/>
        </w:rPr>
        <w:t xml:space="preserve">    lcd.setCursor(0,1);</w:t>
      </w:r>
    </w:p>
    <w:p w14:paraId="1CA7D4B3" w14:textId="77777777" w:rsidR="00B16ABF" w:rsidRPr="004658AA" w:rsidRDefault="00B16ABF" w:rsidP="00B16ABF">
      <w:pPr>
        <w:pStyle w:val="listing"/>
      </w:pPr>
      <w:r w:rsidRPr="004658AA">
        <w:t xml:space="preserve">    lcd.print("Press the button");</w:t>
      </w:r>
    </w:p>
    <w:p w14:paraId="6D97AA92" w14:textId="77777777" w:rsidR="00B16ABF" w:rsidRPr="004658AA" w:rsidRDefault="00B16ABF" w:rsidP="00B16ABF">
      <w:pPr>
        <w:pStyle w:val="listing"/>
      </w:pPr>
      <w:r w:rsidRPr="004658AA">
        <w:t xml:space="preserve">    </w:t>
      </w:r>
    </w:p>
    <w:p w14:paraId="6E77912E" w14:textId="77777777" w:rsidR="00B16ABF" w:rsidRPr="004658AA" w:rsidRDefault="00B16ABF" w:rsidP="00B16ABF">
      <w:pPr>
        <w:pStyle w:val="listing"/>
        <w:rPr>
          <w:lang w:val="ru-RU"/>
        </w:rPr>
      </w:pPr>
      <w:r w:rsidRPr="004658AA">
        <w:t xml:space="preserve">  </w:t>
      </w:r>
      <w:r w:rsidRPr="004658AA">
        <w:rPr>
          <w:lang w:val="ru-RU"/>
        </w:rPr>
        <w:t xml:space="preserve">}     </w:t>
      </w:r>
    </w:p>
    <w:p w14:paraId="7FF0DF13" w14:textId="3C1212EA" w:rsidR="00104EFC" w:rsidRDefault="00B16ABF" w:rsidP="000F6A9F">
      <w:pPr>
        <w:pStyle w:val="listing"/>
        <w:rPr>
          <w:lang w:val="ru-RU"/>
        </w:rPr>
      </w:pPr>
      <w:r w:rsidRPr="004658AA">
        <w:rPr>
          <w:lang w:val="ru-RU"/>
        </w:rPr>
        <w:t>}</w:t>
      </w:r>
    </w:p>
    <w:p w14:paraId="5E0CC13D" w14:textId="14925879" w:rsidR="00F049B5" w:rsidRDefault="00205CA9" w:rsidP="00F049B5">
      <w:pPr>
        <w:pStyle w:val="afe"/>
        <w:ind w:firstLine="48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F049B5" w:rsidRPr="00945FFA">
        <w:rPr>
          <w:b/>
          <w:bCs/>
          <w:sz w:val="28"/>
          <w:szCs w:val="28"/>
        </w:rPr>
        <w:t>.</w:t>
      </w:r>
      <w:r w:rsidR="00F049B5">
        <w:rPr>
          <w:b/>
          <w:bCs/>
          <w:sz w:val="28"/>
          <w:szCs w:val="28"/>
        </w:rPr>
        <w:t xml:space="preserve"> Итоги</w:t>
      </w:r>
    </w:p>
    <w:p w14:paraId="18659E5F" w14:textId="3BBD478C" w:rsidR="00F049B5" w:rsidRPr="008043CA" w:rsidRDefault="00F049B5" w:rsidP="00F049B5">
      <w:pPr>
        <w:pStyle w:val="afe"/>
        <w:ind w:firstLine="482"/>
        <w:jc w:val="both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Вы получили опыт взаимодействия со средой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и интересную, уникальную, самодельную игру. Если что-то не работает – проверьте работоспособность каждого модуля по отдельности и качество пайки.  Оценить мой результат можно по ссылке</w:t>
      </w:r>
      <w:r w:rsidRPr="008043CA">
        <w:rPr>
          <w:sz w:val="28"/>
          <w:szCs w:val="28"/>
        </w:rPr>
        <w:t>:</w:t>
      </w:r>
      <w:r w:rsidR="008043CA" w:rsidRPr="008043CA">
        <w:rPr>
          <w:sz w:val="28"/>
          <w:szCs w:val="28"/>
        </w:rPr>
        <w:t xml:space="preserve"> </w:t>
      </w:r>
      <w:hyperlink r:id="rId18" w:history="1">
        <w:r w:rsidR="00655C3A" w:rsidRPr="00655C3A">
          <w:rPr>
            <w:rStyle w:val="af9"/>
            <w:sz w:val="28"/>
            <w:szCs w:val="28"/>
          </w:rPr>
          <w:t>https://www.youtube.com/watch?v=zKWT0bUBfUk</w:t>
        </w:r>
      </w:hyperlink>
    </w:p>
    <w:sectPr w:rsidR="00F049B5" w:rsidRPr="008043CA" w:rsidSect="006721DB">
      <w:footerReference w:type="default" r:id="rId1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00211" w14:textId="77777777" w:rsidR="00AD5422" w:rsidRDefault="00AD5422">
      <w:r>
        <w:separator/>
      </w:r>
    </w:p>
  </w:endnote>
  <w:endnote w:type="continuationSeparator" w:id="0">
    <w:p w14:paraId="0BD4D98B" w14:textId="77777777" w:rsidR="00AD5422" w:rsidRDefault="00AD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Times New Roman"/>
    <w:charset w:val="00"/>
    <w:family w:val="auto"/>
    <w:pitch w:val="variable"/>
    <w:sig w:usb0="00000000" w:usb1="09060000" w:usb2="00000010" w:usb3="00000000" w:csb0="0021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D3D36" w14:textId="1F116ABD" w:rsidR="00BD164E" w:rsidRDefault="00BD164E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99210B7" w14:textId="77777777" w:rsidR="00BD164E" w:rsidRDefault="00BD164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C58A" w14:textId="77777777" w:rsidR="00AD5422" w:rsidRDefault="00AD5422">
      <w:r>
        <w:separator/>
      </w:r>
    </w:p>
  </w:footnote>
  <w:footnote w:type="continuationSeparator" w:id="0">
    <w:p w14:paraId="0205C351" w14:textId="77777777" w:rsidR="00AD5422" w:rsidRDefault="00AD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7490"/>
    <w:multiLevelType w:val="hybridMultilevel"/>
    <w:tmpl w:val="16A2A902"/>
    <w:lvl w:ilvl="0" w:tplc="C67881FA">
      <w:start w:val="1"/>
      <w:numFmt w:val="bullet"/>
      <w:lvlText w:val="­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C67881F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810F7"/>
    <w:multiLevelType w:val="hybridMultilevel"/>
    <w:tmpl w:val="74C66444"/>
    <w:lvl w:ilvl="0" w:tplc="69DA61DA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96D506E"/>
    <w:multiLevelType w:val="hybridMultilevel"/>
    <w:tmpl w:val="91562BE8"/>
    <w:lvl w:ilvl="0" w:tplc="A08216F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D966240"/>
    <w:multiLevelType w:val="multilevel"/>
    <w:tmpl w:val="FCCA88E4"/>
    <w:lvl w:ilvl="0">
      <w:start w:val="1"/>
      <w:numFmt w:val="decimal"/>
      <w:pStyle w:val="1"/>
      <w:suff w:val="space"/>
      <w:lvlText w:val="%1"/>
      <w:lvlJc w:val="left"/>
      <w:pPr>
        <w:ind w:left="0" w:firstLine="624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198" w:firstLine="624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624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54"/>
      </w:pPr>
      <w:rPr>
        <w:rFonts w:ascii="Times New Roman" w:hAnsi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454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94"/>
        </w:tabs>
        <w:ind w:left="0" w:firstLine="454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31F3873"/>
    <w:multiLevelType w:val="singleLevel"/>
    <w:tmpl w:val="D97E73AC"/>
    <w:lvl w:ilvl="0">
      <w:start w:val="1"/>
      <w:numFmt w:val="decimal"/>
      <w:lvlText w:val="%1)"/>
      <w:legacy w:legacy="1" w:legacySpace="113" w:legacyIndent="0"/>
      <w:lvlJc w:val="left"/>
    </w:lvl>
  </w:abstractNum>
  <w:abstractNum w:abstractNumId="5" w15:restartNumberingAfterBreak="0">
    <w:nsid w:val="184C60F0"/>
    <w:multiLevelType w:val="singleLevel"/>
    <w:tmpl w:val="8CA64726"/>
    <w:lvl w:ilvl="0">
      <w:start w:val="1"/>
      <w:numFmt w:val="bullet"/>
      <w:pStyle w:val="-"/>
      <w:lvlText w:val="–"/>
      <w:lvlJc w:val="left"/>
      <w:pPr>
        <w:tabs>
          <w:tab w:val="num" w:pos="984"/>
        </w:tabs>
        <w:ind w:left="0" w:firstLine="624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0830A0A"/>
    <w:multiLevelType w:val="hybridMultilevel"/>
    <w:tmpl w:val="89AAADA4"/>
    <w:lvl w:ilvl="0" w:tplc="D84C736C">
      <w:start w:val="7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26E974B5"/>
    <w:multiLevelType w:val="multilevel"/>
    <w:tmpl w:val="B6E87418"/>
    <w:lvl w:ilvl="0">
      <w:start w:val="1"/>
      <w:numFmt w:val="bullet"/>
      <w:pStyle w:val="-0"/>
      <w:lvlText w:val="–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6F7AAE"/>
    <w:multiLevelType w:val="hybridMultilevel"/>
    <w:tmpl w:val="3C90F2C0"/>
    <w:lvl w:ilvl="0" w:tplc="D00015E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D583655"/>
    <w:multiLevelType w:val="hybridMultilevel"/>
    <w:tmpl w:val="126CFB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2E593A09"/>
    <w:multiLevelType w:val="hybridMultilevel"/>
    <w:tmpl w:val="8084DEFA"/>
    <w:lvl w:ilvl="0" w:tplc="72AC98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E758CF"/>
    <w:multiLevelType w:val="hybridMultilevel"/>
    <w:tmpl w:val="4686D9D8"/>
    <w:lvl w:ilvl="0" w:tplc="494C80B6">
      <w:start w:val="9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4C3B3143"/>
    <w:multiLevelType w:val="hybridMultilevel"/>
    <w:tmpl w:val="443413B2"/>
    <w:lvl w:ilvl="0" w:tplc="C2B6723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50BD3134"/>
    <w:multiLevelType w:val="hybridMultilevel"/>
    <w:tmpl w:val="22403C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C70092"/>
    <w:multiLevelType w:val="singleLevel"/>
    <w:tmpl w:val="9300CA76"/>
    <w:lvl w:ilvl="0">
      <w:start w:val="1"/>
      <w:numFmt w:val="russianLower"/>
      <w:pStyle w:val="a"/>
      <w:lvlText w:val="%1)"/>
      <w:lvlJc w:val="left"/>
      <w:pPr>
        <w:ind w:left="984" w:hanging="360"/>
      </w:pPr>
      <w:rPr>
        <w:rFonts w:ascii="Times New Roman" w:hAnsi="Times New Roman" w:hint="default"/>
        <w:sz w:val="28"/>
      </w:rPr>
    </w:lvl>
  </w:abstractNum>
  <w:abstractNum w:abstractNumId="16" w15:restartNumberingAfterBreak="0">
    <w:nsid w:val="6E870F9E"/>
    <w:multiLevelType w:val="hybridMultilevel"/>
    <w:tmpl w:val="B092506A"/>
    <w:lvl w:ilvl="0" w:tplc="9DEE55F2">
      <w:start w:val="1"/>
      <w:numFmt w:val="decimal"/>
      <w:pStyle w:val="10"/>
      <w:lvlText w:val="%1)"/>
      <w:lvlJc w:val="left"/>
      <w:pPr>
        <w:ind w:left="155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7" w15:restartNumberingAfterBreak="0">
    <w:nsid w:val="70A95086"/>
    <w:multiLevelType w:val="hybridMultilevel"/>
    <w:tmpl w:val="21ECBB4C"/>
    <w:lvl w:ilvl="0" w:tplc="FB98805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3EF72DD"/>
    <w:multiLevelType w:val="hybridMultilevel"/>
    <w:tmpl w:val="A51A72E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9" w15:restartNumberingAfterBreak="0">
    <w:nsid w:val="767D59D4"/>
    <w:multiLevelType w:val="hybridMultilevel"/>
    <w:tmpl w:val="563A4738"/>
    <w:lvl w:ilvl="0" w:tplc="C77A0D58">
      <w:start w:val="4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num w:numId="1">
    <w:abstractNumId w:val="15"/>
    <w:lvlOverride w:ilvl="0">
      <w:startOverride w:val="1"/>
    </w:lvlOverride>
  </w:num>
  <w:num w:numId="2">
    <w:abstractNumId w:val="5"/>
  </w:num>
  <w:num w:numId="3">
    <w:abstractNumId w:val="15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6"/>
  </w:num>
  <w:num w:numId="10">
    <w:abstractNumId w:val="15"/>
  </w:num>
  <w:num w:numId="11">
    <w:abstractNumId w:val="4"/>
  </w:num>
  <w:num w:numId="12">
    <w:abstractNumId w:val="7"/>
  </w:num>
  <w:num w:numId="13">
    <w:abstractNumId w:val="0"/>
  </w:num>
  <w:num w:numId="14">
    <w:abstractNumId w:val="2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6"/>
  </w:num>
  <w:num w:numId="20">
    <w:abstractNumId w:val="10"/>
  </w:num>
  <w:num w:numId="21">
    <w:abstractNumId w:val="11"/>
  </w:num>
  <w:num w:numId="22">
    <w:abstractNumId w:val="1"/>
  </w:num>
  <w:num w:numId="23">
    <w:abstractNumId w:val="13"/>
  </w:num>
  <w:num w:numId="24">
    <w:abstractNumId w:val="8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3C"/>
    <w:rsid w:val="0000085B"/>
    <w:rsid w:val="0000368D"/>
    <w:rsid w:val="00012D41"/>
    <w:rsid w:val="0001316F"/>
    <w:rsid w:val="000149BE"/>
    <w:rsid w:val="00014C92"/>
    <w:rsid w:val="00015724"/>
    <w:rsid w:val="000253D8"/>
    <w:rsid w:val="00026AC4"/>
    <w:rsid w:val="00027827"/>
    <w:rsid w:val="000433C8"/>
    <w:rsid w:val="000434EF"/>
    <w:rsid w:val="00045397"/>
    <w:rsid w:val="00054EF5"/>
    <w:rsid w:val="00076411"/>
    <w:rsid w:val="00084DB8"/>
    <w:rsid w:val="00090E37"/>
    <w:rsid w:val="00090F29"/>
    <w:rsid w:val="000A23EF"/>
    <w:rsid w:val="000C5F1D"/>
    <w:rsid w:val="000C6965"/>
    <w:rsid w:val="000D6546"/>
    <w:rsid w:val="000F330B"/>
    <w:rsid w:val="000F56A8"/>
    <w:rsid w:val="000F6A9F"/>
    <w:rsid w:val="00104EFC"/>
    <w:rsid w:val="00112437"/>
    <w:rsid w:val="0011409C"/>
    <w:rsid w:val="0011413A"/>
    <w:rsid w:val="001172D3"/>
    <w:rsid w:val="00117AE6"/>
    <w:rsid w:val="00120274"/>
    <w:rsid w:val="00124ED7"/>
    <w:rsid w:val="001263CC"/>
    <w:rsid w:val="00130767"/>
    <w:rsid w:val="00134377"/>
    <w:rsid w:val="001433CF"/>
    <w:rsid w:val="00147743"/>
    <w:rsid w:val="0015417E"/>
    <w:rsid w:val="00160904"/>
    <w:rsid w:val="00162805"/>
    <w:rsid w:val="00166D42"/>
    <w:rsid w:val="00170720"/>
    <w:rsid w:val="001711AF"/>
    <w:rsid w:val="00177040"/>
    <w:rsid w:val="001773F9"/>
    <w:rsid w:val="00177F0D"/>
    <w:rsid w:val="00180FAB"/>
    <w:rsid w:val="00185B7E"/>
    <w:rsid w:val="00186E65"/>
    <w:rsid w:val="00187918"/>
    <w:rsid w:val="001937B4"/>
    <w:rsid w:val="001A7BA9"/>
    <w:rsid w:val="001B1EE0"/>
    <w:rsid w:val="001B6291"/>
    <w:rsid w:val="001B7814"/>
    <w:rsid w:val="001C1CA3"/>
    <w:rsid w:val="001C6EA1"/>
    <w:rsid w:val="001C7F3A"/>
    <w:rsid w:val="001D0F36"/>
    <w:rsid w:val="001D2E94"/>
    <w:rsid w:val="001D4AFE"/>
    <w:rsid w:val="001D7529"/>
    <w:rsid w:val="001E3E53"/>
    <w:rsid w:val="001E42DE"/>
    <w:rsid w:val="001E57D7"/>
    <w:rsid w:val="001E7ED7"/>
    <w:rsid w:val="001F0EF5"/>
    <w:rsid w:val="001F47BD"/>
    <w:rsid w:val="002007D0"/>
    <w:rsid w:val="00205CA9"/>
    <w:rsid w:val="00212E6B"/>
    <w:rsid w:val="00215FD5"/>
    <w:rsid w:val="00220E56"/>
    <w:rsid w:val="00221B47"/>
    <w:rsid w:val="0022788C"/>
    <w:rsid w:val="00244EDD"/>
    <w:rsid w:val="00256C69"/>
    <w:rsid w:val="00260479"/>
    <w:rsid w:val="00263694"/>
    <w:rsid w:val="002660A8"/>
    <w:rsid w:val="00270A2E"/>
    <w:rsid w:val="00272D85"/>
    <w:rsid w:val="00284D5D"/>
    <w:rsid w:val="0029793C"/>
    <w:rsid w:val="002A3D0F"/>
    <w:rsid w:val="002A5265"/>
    <w:rsid w:val="002B6526"/>
    <w:rsid w:val="002C0A08"/>
    <w:rsid w:val="002C3517"/>
    <w:rsid w:val="002C3C12"/>
    <w:rsid w:val="002C61E7"/>
    <w:rsid w:val="002D0CE0"/>
    <w:rsid w:val="002D57AD"/>
    <w:rsid w:val="002D637A"/>
    <w:rsid w:val="002D6CA6"/>
    <w:rsid w:val="002E0ED5"/>
    <w:rsid w:val="00307246"/>
    <w:rsid w:val="003150AC"/>
    <w:rsid w:val="00317E3D"/>
    <w:rsid w:val="00322F16"/>
    <w:rsid w:val="003233AC"/>
    <w:rsid w:val="00323A58"/>
    <w:rsid w:val="00325B82"/>
    <w:rsid w:val="00332AB8"/>
    <w:rsid w:val="00335B93"/>
    <w:rsid w:val="003360E2"/>
    <w:rsid w:val="00336755"/>
    <w:rsid w:val="00344499"/>
    <w:rsid w:val="003562C7"/>
    <w:rsid w:val="003564D2"/>
    <w:rsid w:val="00357703"/>
    <w:rsid w:val="003578D2"/>
    <w:rsid w:val="0037362E"/>
    <w:rsid w:val="00374C7D"/>
    <w:rsid w:val="00384E41"/>
    <w:rsid w:val="00392C7D"/>
    <w:rsid w:val="003A622B"/>
    <w:rsid w:val="003B1C13"/>
    <w:rsid w:val="003B2651"/>
    <w:rsid w:val="003B2FE7"/>
    <w:rsid w:val="003B39B8"/>
    <w:rsid w:val="003B53CC"/>
    <w:rsid w:val="003B58F8"/>
    <w:rsid w:val="003B7630"/>
    <w:rsid w:val="003C670E"/>
    <w:rsid w:val="003D0F30"/>
    <w:rsid w:val="003D32C3"/>
    <w:rsid w:val="003D4E9A"/>
    <w:rsid w:val="003E3E30"/>
    <w:rsid w:val="003E4727"/>
    <w:rsid w:val="00401A4E"/>
    <w:rsid w:val="00405E1F"/>
    <w:rsid w:val="0041620E"/>
    <w:rsid w:val="00416429"/>
    <w:rsid w:val="00417890"/>
    <w:rsid w:val="004224C7"/>
    <w:rsid w:val="00426822"/>
    <w:rsid w:val="00430490"/>
    <w:rsid w:val="004329B5"/>
    <w:rsid w:val="004536AF"/>
    <w:rsid w:val="00461015"/>
    <w:rsid w:val="004658AA"/>
    <w:rsid w:val="004671D7"/>
    <w:rsid w:val="00467C55"/>
    <w:rsid w:val="00470BA5"/>
    <w:rsid w:val="004722FB"/>
    <w:rsid w:val="004767D8"/>
    <w:rsid w:val="00482D0E"/>
    <w:rsid w:val="004A0028"/>
    <w:rsid w:val="004A2A8B"/>
    <w:rsid w:val="004A6D8F"/>
    <w:rsid w:val="004A750A"/>
    <w:rsid w:val="004B4FD1"/>
    <w:rsid w:val="004C4321"/>
    <w:rsid w:val="004D5CBC"/>
    <w:rsid w:val="004D5F29"/>
    <w:rsid w:val="004D7116"/>
    <w:rsid w:val="004E634B"/>
    <w:rsid w:val="004F153A"/>
    <w:rsid w:val="005017C9"/>
    <w:rsid w:val="005022D9"/>
    <w:rsid w:val="00505A0A"/>
    <w:rsid w:val="005074C4"/>
    <w:rsid w:val="00514048"/>
    <w:rsid w:val="00514369"/>
    <w:rsid w:val="00520523"/>
    <w:rsid w:val="00522D0F"/>
    <w:rsid w:val="00524A9D"/>
    <w:rsid w:val="00527BC4"/>
    <w:rsid w:val="00536A0E"/>
    <w:rsid w:val="00541597"/>
    <w:rsid w:val="0055635F"/>
    <w:rsid w:val="00560850"/>
    <w:rsid w:val="0058778C"/>
    <w:rsid w:val="005914DF"/>
    <w:rsid w:val="00591804"/>
    <w:rsid w:val="00592036"/>
    <w:rsid w:val="00596EC1"/>
    <w:rsid w:val="005A02B7"/>
    <w:rsid w:val="005A49F2"/>
    <w:rsid w:val="005A5F46"/>
    <w:rsid w:val="005B1519"/>
    <w:rsid w:val="005B2AEF"/>
    <w:rsid w:val="005B30A7"/>
    <w:rsid w:val="005B5490"/>
    <w:rsid w:val="005B6B9D"/>
    <w:rsid w:val="005C071F"/>
    <w:rsid w:val="005D0C7C"/>
    <w:rsid w:val="005E1C38"/>
    <w:rsid w:val="005F1C00"/>
    <w:rsid w:val="005F62F3"/>
    <w:rsid w:val="005F7E75"/>
    <w:rsid w:val="0060130E"/>
    <w:rsid w:val="00601529"/>
    <w:rsid w:val="00624C3F"/>
    <w:rsid w:val="006279ED"/>
    <w:rsid w:val="006308F1"/>
    <w:rsid w:val="00632209"/>
    <w:rsid w:val="0064089E"/>
    <w:rsid w:val="006410BA"/>
    <w:rsid w:val="00643BAE"/>
    <w:rsid w:val="00647D5B"/>
    <w:rsid w:val="00647F27"/>
    <w:rsid w:val="006552BD"/>
    <w:rsid w:val="00655C3A"/>
    <w:rsid w:val="00657B36"/>
    <w:rsid w:val="006721DB"/>
    <w:rsid w:val="00672694"/>
    <w:rsid w:val="0067465B"/>
    <w:rsid w:val="006768A9"/>
    <w:rsid w:val="00691D83"/>
    <w:rsid w:val="006938CB"/>
    <w:rsid w:val="006A45BB"/>
    <w:rsid w:val="006B2BAB"/>
    <w:rsid w:val="006C2979"/>
    <w:rsid w:val="006D39B8"/>
    <w:rsid w:val="006E4AF3"/>
    <w:rsid w:val="006F311B"/>
    <w:rsid w:val="0070762D"/>
    <w:rsid w:val="0071477F"/>
    <w:rsid w:val="00716301"/>
    <w:rsid w:val="007169C6"/>
    <w:rsid w:val="0072659D"/>
    <w:rsid w:val="00726826"/>
    <w:rsid w:val="00726FCF"/>
    <w:rsid w:val="00736F7A"/>
    <w:rsid w:val="00752333"/>
    <w:rsid w:val="00755FBB"/>
    <w:rsid w:val="00756E49"/>
    <w:rsid w:val="00757226"/>
    <w:rsid w:val="00763B20"/>
    <w:rsid w:val="0076542D"/>
    <w:rsid w:val="00765C97"/>
    <w:rsid w:val="007717DA"/>
    <w:rsid w:val="0077353C"/>
    <w:rsid w:val="0078099A"/>
    <w:rsid w:val="007818C3"/>
    <w:rsid w:val="00784980"/>
    <w:rsid w:val="007866A2"/>
    <w:rsid w:val="00786970"/>
    <w:rsid w:val="00790468"/>
    <w:rsid w:val="007A34A9"/>
    <w:rsid w:val="007B08C2"/>
    <w:rsid w:val="007B0AD6"/>
    <w:rsid w:val="007B532D"/>
    <w:rsid w:val="007D5288"/>
    <w:rsid w:val="007E6ADA"/>
    <w:rsid w:val="007E715B"/>
    <w:rsid w:val="007F10F9"/>
    <w:rsid w:val="007F3808"/>
    <w:rsid w:val="007F3EF7"/>
    <w:rsid w:val="008014F2"/>
    <w:rsid w:val="00801BC0"/>
    <w:rsid w:val="008028EF"/>
    <w:rsid w:val="008043CA"/>
    <w:rsid w:val="0080795D"/>
    <w:rsid w:val="00807ACA"/>
    <w:rsid w:val="008275BD"/>
    <w:rsid w:val="008322CB"/>
    <w:rsid w:val="00832CAE"/>
    <w:rsid w:val="00833EB7"/>
    <w:rsid w:val="00840A07"/>
    <w:rsid w:val="008504E0"/>
    <w:rsid w:val="00854D06"/>
    <w:rsid w:val="00874D53"/>
    <w:rsid w:val="00877704"/>
    <w:rsid w:val="00877D1C"/>
    <w:rsid w:val="00881B89"/>
    <w:rsid w:val="008827D5"/>
    <w:rsid w:val="00884BB4"/>
    <w:rsid w:val="008901A4"/>
    <w:rsid w:val="00893365"/>
    <w:rsid w:val="00893973"/>
    <w:rsid w:val="00893F80"/>
    <w:rsid w:val="00894381"/>
    <w:rsid w:val="00894C51"/>
    <w:rsid w:val="008A68EA"/>
    <w:rsid w:val="008B2041"/>
    <w:rsid w:val="008B534B"/>
    <w:rsid w:val="008B56D4"/>
    <w:rsid w:val="008D0F9E"/>
    <w:rsid w:val="008D1DAC"/>
    <w:rsid w:val="008D6F1A"/>
    <w:rsid w:val="008E05A5"/>
    <w:rsid w:val="008E4B0A"/>
    <w:rsid w:val="008E5A1E"/>
    <w:rsid w:val="008E612F"/>
    <w:rsid w:val="008E7548"/>
    <w:rsid w:val="008F2D5B"/>
    <w:rsid w:val="008F6276"/>
    <w:rsid w:val="0090285B"/>
    <w:rsid w:val="009112AD"/>
    <w:rsid w:val="00914939"/>
    <w:rsid w:val="00915CB2"/>
    <w:rsid w:val="00921F27"/>
    <w:rsid w:val="00924DE3"/>
    <w:rsid w:val="009254D8"/>
    <w:rsid w:val="009312CD"/>
    <w:rsid w:val="00931BF9"/>
    <w:rsid w:val="00932681"/>
    <w:rsid w:val="00945FFA"/>
    <w:rsid w:val="009523E6"/>
    <w:rsid w:val="00993C4F"/>
    <w:rsid w:val="009A353F"/>
    <w:rsid w:val="009A3AF6"/>
    <w:rsid w:val="009A76EB"/>
    <w:rsid w:val="009A790D"/>
    <w:rsid w:val="009C6DF9"/>
    <w:rsid w:val="009D2FC5"/>
    <w:rsid w:val="00A03B2B"/>
    <w:rsid w:val="00A11FF6"/>
    <w:rsid w:val="00A1753A"/>
    <w:rsid w:val="00A227D5"/>
    <w:rsid w:val="00A22943"/>
    <w:rsid w:val="00A22995"/>
    <w:rsid w:val="00A33091"/>
    <w:rsid w:val="00A4071F"/>
    <w:rsid w:val="00A43F95"/>
    <w:rsid w:val="00A45410"/>
    <w:rsid w:val="00A4634E"/>
    <w:rsid w:val="00A56D81"/>
    <w:rsid w:val="00A66554"/>
    <w:rsid w:val="00A6746B"/>
    <w:rsid w:val="00A705EB"/>
    <w:rsid w:val="00A774FF"/>
    <w:rsid w:val="00A828D8"/>
    <w:rsid w:val="00A8405C"/>
    <w:rsid w:val="00A847A9"/>
    <w:rsid w:val="00A97240"/>
    <w:rsid w:val="00AB4979"/>
    <w:rsid w:val="00AB5234"/>
    <w:rsid w:val="00AD2237"/>
    <w:rsid w:val="00AD51C7"/>
    <w:rsid w:val="00AD5422"/>
    <w:rsid w:val="00AD70C0"/>
    <w:rsid w:val="00B04302"/>
    <w:rsid w:val="00B15F64"/>
    <w:rsid w:val="00B16ABF"/>
    <w:rsid w:val="00B27A5B"/>
    <w:rsid w:val="00B322A3"/>
    <w:rsid w:val="00B50F56"/>
    <w:rsid w:val="00B5454B"/>
    <w:rsid w:val="00B7239A"/>
    <w:rsid w:val="00B77208"/>
    <w:rsid w:val="00B7771F"/>
    <w:rsid w:val="00B901C5"/>
    <w:rsid w:val="00B91F38"/>
    <w:rsid w:val="00BA014E"/>
    <w:rsid w:val="00BB4596"/>
    <w:rsid w:val="00BD164E"/>
    <w:rsid w:val="00BD1C01"/>
    <w:rsid w:val="00BD56B5"/>
    <w:rsid w:val="00BE5632"/>
    <w:rsid w:val="00C072C9"/>
    <w:rsid w:val="00C11716"/>
    <w:rsid w:val="00C1445C"/>
    <w:rsid w:val="00C2647E"/>
    <w:rsid w:val="00C26FEF"/>
    <w:rsid w:val="00C30562"/>
    <w:rsid w:val="00C3799E"/>
    <w:rsid w:val="00C37B07"/>
    <w:rsid w:val="00C45C3D"/>
    <w:rsid w:val="00C62F11"/>
    <w:rsid w:val="00C63389"/>
    <w:rsid w:val="00C64104"/>
    <w:rsid w:val="00C67785"/>
    <w:rsid w:val="00C741FE"/>
    <w:rsid w:val="00C8475D"/>
    <w:rsid w:val="00C9348C"/>
    <w:rsid w:val="00CB0EE7"/>
    <w:rsid w:val="00CB2311"/>
    <w:rsid w:val="00CB6FD5"/>
    <w:rsid w:val="00CD0EFE"/>
    <w:rsid w:val="00CD6709"/>
    <w:rsid w:val="00CE3454"/>
    <w:rsid w:val="00CF0605"/>
    <w:rsid w:val="00CF0FD4"/>
    <w:rsid w:val="00D00AAF"/>
    <w:rsid w:val="00D024B5"/>
    <w:rsid w:val="00D07E56"/>
    <w:rsid w:val="00D1469B"/>
    <w:rsid w:val="00D14E01"/>
    <w:rsid w:val="00D2584D"/>
    <w:rsid w:val="00D26B1A"/>
    <w:rsid w:val="00D334C3"/>
    <w:rsid w:val="00D4295A"/>
    <w:rsid w:val="00D5247D"/>
    <w:rsid w:val="00D60250"/>
    <w:rsid w:val="00D66917"/>
    <w:rsid w:val="00D67257"/>
    <w:rsid w:val="00D73F68"/>
    <w:rsid w:val="00D83947"/>
    <w:rsid w:val="00D865ED"/>
    <w:rsid w:val="00D94BBC"/>
    <w:rsid w:val="00DA5942"/>
    <w:rsid w:val="00DB29C9"/>
    <w:rsid w:val="00DC06F3"/>
    <w:rsid w:val="00DC41E6"/>
    <w:rsid w:val="00DD31A3"/>
    <w:rsid w:val="00DD425C"/>
    <w:rsid w:val="00DD5B94"/>
    <w:rsid w:val="00DE171A"/>
    <w:rsid w:val="00DE59F2"/>
    <w:rsid w:val="00DF38B4"/>
    <w:rsid w:val="00DF6C01"/>
    <w:rsid w:val="00E06B44"/>
    <w:rsid w:val="00E11AF2"/>
    <w:rsid w:val="00E12687"/>
    <w:rsid w:val="00E22CD4"/>
    <w:rsid w:val="00E24871"/>
    <w:rsid w:val="00E37025"/>
    <w:rsid w:val="00E37AFD"/>
    <w:rsid w:val="00E5571E"/>
    <w:rsid w:val="00E60F37"/>
    <w:rsid w:val="00E64550"/>
    <w:rsid w:val="00E87BAA"/>
    <w:rsid w:val="00E937F2"/>
    <w:rsid w:val="00EA1486"/>
    <w:rsid w:val="00EA452C"/>
    <w:rsid w:val="00EB657B"/>
    <w:rsid w:val="00EC58E3"/>
    <w:rsid w:val="00EC69C5"/>
    <w:rsid w:val="00EC7771"/>
    <w:rsid w:val="00ED1FDD"/>
    <w:rsid w:val="00ED76CE"/>
    <w:rsid w:val="00EE4606"/>
    <w:rsid w:val="00EF3A15"/>
    <w:rsid w:val="00EF4F73"/>
    <w:rsid w:val="00F0226A"/>
    <w:rsid w:val="00F049B5"/>
    <w:rsid w:val="00F05316"/>
    <w:rsid w:val="00F07854"/>
    <w:rsid w:val="00F11E5B"/>
    <w:rsid w:val="00F1251A"/>
    <w:rsid w:val="00F13973"/>
    <w:rsid w:val="00F17FC7"/>
    <w:rsid w:val="00F344B4"/>
    <w:rsid w:val="00F34747"/>
    <w:rsid w:val="00F37325"/>
    <w:rsid w:val="00F4246C"/>
    <w:rsid w:val="00F4690B"/>
    <w:rsid w:val="00F5408C"/>
    <w:rsid w:val="00F55248"/>
    <w:rsid w:val="00F57D28"/>
    <w:rsid w:val="00F62E2B"/>
    <w:rsid w:val="00F63F91"/>
    <w:rsid w:val="00F76D20"/>
    <w:rsid w:val="00F779D1"/>
    <w:rsid w:val="00F81DFC"/>
    <w:rsid w:val="00F86916"/>
    <w:rsid w:val="00F918F8"/>
    <w:rsid w:val="00F95880"/>
    <w:rsid w:val="00FB079D"/>
    <w:rsid w:val="00FB126A"/>
    <w:rsid w:val="00FB57A3"/>
    <w:rsid w:val="00FC4D38"/>
    <w:rsid w:val="00FC501C"/>
    <w:rsid w:val="00FC57BD"/>
    <w:rsid w:val="00FE2042"/>
    <w:rsid w:val="00FE372A"/>
    <w:rsid w:val="00FE72C1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B39D40"/>
  <w15:docId w15:val="{0D2415FE-C4C6-493D-93C5-544DB3FA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next w:val="2"/>
    <w:qFormat/>
    <w:rsid w:val="0000368D"/>
    <w:pPr>
      <w:keepNext/>
      <w:pageBreakBefore/>
      <w:numPr>
        <w:numId w:val="8"/>
      </w:numPr>
      <w:suppressAutoHyphens/>
      <w:spacing w:after="480" w:line="288" w:lineRule="auto"/>
      <w:ind w:right="851"/>
      <w:outlineLvl w:val="0"/>
    </w:pPr>
    <w:rPr>
      <w:b/>
      <w:sz w:val="28"/>
      <w:lang w:eastAsia="en-US"/>
    </w:rPr>
  </w:style>
  <w:style w:type="paragraph" w:styleId="2">
    <w:name w:val="heading 2"/>
    <w:next w:val="3"/>
    <w:link w:val="20"/>
    <w:qFormat/>
    <w:rsid w:val="0000368D"/>
    <w:pPr>
      <w:keepNext/>
      <w:keepLines/>
      <w:numPr>
        <w:ilvl w:val="1"/>
        <w:numId w:val="8"/>
      </w:numPr>
      <w:tabs>
        <w:tab w:val="left" w:pos="720"/>
      </w:tabs>
      <w:spacing w:before="240" w:line="360" w:lineRule="auto"/>
      <w:ind w:left="0"/>
      <w:outlineLvl w:val="1"/>
    </w:pPr>
    <w:rPr>
      <w:snapToGrid w:val="0"/>
      <w:sz w:val="28"/>
      <w:szCs w:val="24"/>
    </w:rPr>
  </w:style>
  <w:style w:type="paragraph" w:styleId="3">
    <w:name w:val="heading 3"/>
    <w:link w:val="30"/>
    <w:qFormat/>
    <w:rsid w:val="0000368D"/>
    <w:pPr>
      <w:keepNext/>
      <w:numPr>
        <w:ilvl w:val="2"/>
        <w:numId w:val="8"/>
      </w:numPr>
      <w:spacing w:before="240" w:line="360" w:lineRule="auto"/>
      <w:outlineLvl w:val="2"/>
    </w:pPr>
    <w:rPr>
      <w:snapToGrid w:val="0"/>
      <w:sz w:val="28"/>
      <w:szCs w:val="24"/>
    </w:rPr>
  </w:style>
  <w:style w:type="paragraph" w:styleId="4">
    <w:name w:val="heading 4"/>
    <w:basedOn w:val="2"/>
    <w:next w:val="a0"/>
    <w:qFormat/>
    <w:rsid w:val="00263694"/>
    <w:pPr>
      <w:numPr>
        <w:ilvl w:val="3"/>
      </w:numPr>
      <w:ind w:firstLine="624"/>
      <w:outlineLvl w:val="3"/>
    </w:pPr>
  </w:style>
  <w:style w:type="paragraph" w:styleId="5">
    <w:name w:val="heading 5"/>
    <w:basedOn w:val="2"/>
    <w:next w:val="a0"/>
    <w:qFormat/>
    <w:rsid w:val="00263694"/>
    <w:pPr>
      <w:numPr>
        <w:ilvl w:val="4"/>
      </w:numPr>
      <w:spacing w:after="60"/>
      <w:outlineLvl w:val="4"/>
    </w:pPr>
  </w:style>
  <w:style w:type="paragraph" w:styleId="6">
    <w:name w:val="heading 6"/>
    <w:basedOn w:val="5"/>
    <w:next w:val="a1"/>
    <w:qFormat/>
    <w:rsid w:val="00180FAB"/>
    <w:pPr>
      <w:numPr>
        <w:ilvl w:val="5"/>
      </w:numPr>
      <w:outlineLvl w:val="5"/>
    </w:pPr>
    <w:rPr>
      <w:rFonts w:ascii="Antiqua" w:hAnsi="Antiqua"/>
      <w:lang w:val="en-US"/>
    </w:rPr>
  </w:style>
  <w:style w:type="paragraph" w:styleId="7">
    <w:name w:val="heading 7"/>
    <w:basedOn w:val="a0"/>
    <w:next w:val="a0"/>
    <w:link w:val="70"/>
    <w:qFormat/>
    <w:rsid w:val="00162805"/>
    <w:pPr>
      <w:numPr>
        <w:ilvl w:val="6"/>
        <w:numId w:val="8"/>
      </w:numPr>
      <w:spacing w:before="240" w:after="60"/>
      <w:outlineLvl w:val="6"/>
    </w:pPr>
    <w:rPr>
      <w:rFonts w:ascii="Arial" w:hAnsi="Arial"/>
      <w:sz w:val="20"/>
      <w:lang w:val="en-US"/>
    </w:rPr>
  </w:style>
  <w:style w:type="paragraph" w:styleId="8">
    <w:name w:val="heading 8"/>
    <w:basedOn w:val="a0"/>
    <w:next w:val="a0"/>
    <w:link w:val="80"/>
    <w:qFormat/>
    <w:rsid w:val="00162805"/>
    <w:pPr>
      <w:numPr>
        <w:ilvl w:val="7"/>
        <w:numId w:val="8"/>
      </w:numPr>
      <w:spacing w:before="240" w:after="60"/>
      <w:outlineLvl w:val="7"/>
    </w:pPr>
    <w:rPr>
      <w:rFonts w:ascii="Arial" w:hAnsi="Arial"/>
      <w:i/>
      <w:sz w:val="20"/>
      <w:lang w:val="en-US"/>
    </w:rPr>
  </w:style>
  <w:style w:type="paragraph" w:styleId="9">
    <w:name w:val="heading 9"/>
    <w:basedOn w:val="a0"/>
    <w:next w:val="a0"/>
    <w:link w:val="90"/>
    <w:qFormat/>
    <w:rsid w:val="00162805"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rialMK12">
    <w:name w:val="Arial MK12"/>
    <w:rsid w:val="00894C51"/>
    <w:pPr>
      <w:pageBreakBefore/>
      <w:spacing w:before="60" w:after="60"/>
      <w:jc w:val="center"/>
    </w:pPr>
    <w:rPr>
      <w:rFonts w:ascii="Arial" w:hAnsi="Arial"/>
      <w:i/>
      <w:noProof/>
      <w:sz w:val="24"/>
    </w:rPr>
  </w:style>
  <w:style w:type="paragraph" w:customStyle="1" w:styleId="TableGraf10L">
    <w:name w:val="TableGraf 10L"/>
    <w:basedOn w:val="a0"/>
    <w:link w:val="TableGraf10L0"/>
    <w:rsid w:val="0000368D"/>
    <w:pPr>
      <w:spacing w:before="40" w:after="40"/>
    </w:pPr>
    <w:rPr>
      <w:szCs w:val="20"/>
      <w:lang w:eastAsia="en-US"/>
    </w:rPr>
  </w:style>
  <w:style w:type="paragraph" w:customStyle="1" w:styleId="Head10L">
    <w:name w:val="Head 10L"/>
    <w:basedOn w:val="TableGraf10L"/>
    <w:rsid w:val="001C1CA3"/>
    <w:rPr>
      <w:b/>
    </w:rPr>
  </w:style>
  <w:style w:type="paragraph" w:customStyle="1" w:styleId="ArialMK8">
    <w:name w:val="Arial MK8"/>
    <w:rsid w:val="00894C51"/>
    <w:pPr>
      <w:spacing w:before="60" w:after="60"/>
      <w:jc w:val="center"/>
    </w:pPr>
    <w:rPr>
      <w:rFonts w:ascii="Arial" w:hAnsi="Arial"/>
      <w:i/>
      <w:sz w:val="16"/>
    </w:rPr>
  </w:style>
  <w:style w:type="paragraph" w:customStyle="1" w:styleId="Head10M">
    <w:name w:val="Head 10M"/>
    <w:basedOn w:val="a0"/>
    <w:rsid w:val="0000368D"/>
    <w:pPr>
      <w:spacing w:before="40" w:after="40"/>
      <w:jc w:val="center"/>
    </w:pPr>
    <w:rPr>
      <w:b/>
      <w:szCs w:val="20"/>
      <w:lang w:eastAsia="en-US"/>
    </w:rPr>
  </w:style>
  <w:style w:type="paragraph" w:customStyle="1" w:styleId="Head12M">
    <w:name w:val="Head 12M"/>
    <w:rsid w:val="00D1469B"/>
    <w:pPr>
      <w:keepLines/>
      <w:spacing w:before="40" w:after="40"/>
      <w:jc w:val="center"/>
    </w:pPr>
    <w:rPr>
      <w:sz w:val="24"/>
      <w:lang w:eastAsia="en-US"/>
    </w:rPr>
  </w:style>
  <w:style w:type="paragraph" w:customStyle="1" w:styleId="TablName">
    <w:name w:val="Tabl_Name"/>
    <w:basedOn w:val="a0"/>
    <w:rsid w:val="0000368D"/>
    <w:pPr>
      <w:keepNext/>
      <w:keepLines/>
      <w:spacing w:before="120" w:after="120" w:line="288" w:lineRule="auto"/>
    </w:pPr>
    <w:rPr>
      <w:sz w:val="28"/>
      <w:szCs w:val="20"/>
      <w:lang w:eastAsia="en-US"/>
    </w:rPr>
  </w:style>
  <w:style w:type="paragraph" w:customStyle="1" w:styleId="TableGraf10M">
    <w:name w:val="TableGraf 10M"/>
    <w:basedOn w:val="a0"/>
    <w:link w:val="TableGraf10M0"/>
    <w:rsid w:val="0000368D"/>
    <w:pPr>
      <w:spacing w:before="40" w:after="40"/>
      <w:jc w:val="center"/>
    </w:pPr>
    <w:rPr>
      <w:szCs w:val="20"/>
      <w:lang w:eastAsia="en-US"/>
    </w:rPr>
  </w:style>
  <w:style w:type="paragraph" w:customStyle="1" w:styleId="TableGraf10R">
    <w:name w:val="TableGraf 10R"/>
    <w:basedOn w:val="a0"/>
    <w:rsid w:val="0000368D"/>
    <w:pPr>
      <w:spacing w:before="40" w:after="40"/>
      <w:jc w:val="right"/>
    </w:pPr>
    <w:rPr>
      <w:szCs w:val="20"/>
      <w:lang w:eastAsia="en-US"/>
    </w:rPr>
  </w:style>
  <w:style w:type="paragraph" w:customStyle="1" w:styleId="TableGraf12L">
    <w:name w:val="TableGraf 12L"/>
    <w:basedOn w:val="a0"/>
    <w:rsid w:val="00643BAE"/>
    <w:pPr>
      <w:spacing w:before="40" w:after="40"/>
    </w:pPr>
    <w:rPr>
      <w:sz w:val="28"/>
      <w:szCs w:val="20"/>
      <w:lang w:eastAsia="en-US"/>
    </w:rPr>
  </w:style>
  <w:style w:type="paragraph" w:customStyle="1" w:styleId="TableGraf12M">
    <w:name w:val="TableGraf 12M"/>
    <w:basedOn w:val="a0"/>
    <w:rsid w:val="00643BAE"/>
    <w:pPr>
      <w:spacing w:before="40" w:after="40"/>
      <w:jc w:val="center"/>
    </w:pPr>
    <w:rPr>
      <w:sz w:val="28"/>
      <w:szCs w:val="20"/>
      <w:lang w:eastAsia="en-US"/>
    </w:rPr>
  </w:style>
  <w:style w:type="paragraph" w:customStyle="1" w:styleId="TableGraf12R">
    <w:name w:val="TableGraf 12R"/>
    <w:basedOn w:val="a0"/>
    <w:rsid w:val="00520523"/>
    <w:pPr>
      <w:spacing w:before="40" w:after="40"/>
      <w:jc w:val="right"/>
    </w:pPr>
    <w:rPr>
      <w:szCs w:val="20"/>
      <w:lang w:eastAsia="en-US"/>
    </w:rPr>
  </w:style>
  <w:style w:type="paragraph" w:styleId="a5">
    <w:name w:val="header"/>
    <w:autoRedefine/>
    <w:rsid w:val="001C1CA3"/>
    <w:pPr>
      <w:tabs>
        <w:tab w:val="center" w:pos="4153"/>
        <w:tab w:val="right" w:pos="8306"/>
      </w:tabs>
    </w:pPr>
    <w:rPr>
      <w:rFonts w:ascii="Arial" w:hAnsi="Arial"/>
      <w:sz w:val="10"/>
      <w:szCs w:val="24"/>
      <w:lang w:eastAsia="en-US"/>
    </w:rPr>
  </w:style>
  <w:style w:type="paragraph" w:styleId="a6">
    <w:name w:val="caption"/>
    <w:basedOn w:val="a0"/>
    <w:next w:val="a0"/>
    <w:qFormat/>
    <w:rsid w:val="006E4AF3"/>
    <w:pPr>
      <w:keepNext/>
      <w:spacing w:before="240" w:after="360"/>
      <w:jc w:val="center"/>
    </w:pPr>
    <w:rPr>
      <w:b/>
      <w:szCs w:val="20"/>
      <w:lang w:eastAsia="en-US"/>
    </w:rPr>
  </w:style>
  <w:style w:type="paragraph" w:customStyle="1" w:styleId="a7">
    <w:name w:val="Приложение"/>
    <w:basedOn w:val="a0"/>
    <w:next w:val="a0"/>
    <w:rsid w:val="00A66554"/>
    <w:pPr>
      <w:pageBreakBefore/>
      <w:spacing w:after="240" w:line="288" w:lineRule="auto"/>
      <w:jc w:val="right"/>
    </w:pPr>
    <w:rPr>
      <w:b/>
      <w:szCs w:val="20"/>
      <w:lang w:eastAsia="en-US"/>
    </w:rPr>
  </w:style>
  <w:style w:type="paragraph" w:customStyle="1" w:styleId="a8">
    <w:name w:val="Примечание"/>
    <w:next w:val="a0"/>
    <w:rsid w:val="0000368D"/>
    <w:pPr>
      <w:spacing w:before="120"/>
      <w:ind w:firstLine="624"/>
      <w:jc w:val="both"/>
    </w:pPr>
    <w:rPr>
      <w:sz w:val="28"/>
      <w:lang w:eastAsia="en-US"/>
    </w:rPr>
  </w:style>
  <w:style w:type="paragraph" w:customStyle="1" w:styleId="a9">
    <w:name w:val="Раздел документа"/>
    <w:basedOn w:val="a0"/>
    <w:next w:val="a0"/>
    <w:rsid w:val="00643BAE"/>
    <w:pPr>
      <w:keepNext/>
      <w:pageBreakBefore/>
      <w:suppressAutoHyphens/>
      <w:spacing w:after="480" w:line="288" w:lineRule="auto"/>
      <w:ind w:left="851" w:right="851"/>
      <w:jc w:val="center"/>
    </w:pPr>
    <w:rPr>
      <w:b/>
      <w:sz w:val="28"/>
      <w:szCs w:val="20"/>
      <w:lang w:eastAsia="en-US"/>
    </w:rPr>
  </w:style>
  <w:style w:type="paragraph" w:customStyle="1" w:styleId="aa">
    <w:name w:val="Рис"/>
    <w:next w:val="ab"/>
    <w:rsid w:val="0000368D"/>
    <w:pPr>
      <w:keepNext/>
      <w:keepLines/>
      <w:spacing w:before="240" w:after="120"/>
      <w:jc w:val="center"/>
    </w:pPr>
    <w:rPr>
      <w:noProof/>
      <w:sz w:val="28"/>
      <w:lang w:val="en-US" w:eastAsia="en-US"/>
    </w:rPr>
  </w:style>
  <w:style w:type="paragraph" w:customStyle="1" w:styleId="ac">
    <w:name w:val="Рис Имя"/>
    <w:basedOn w:val="a0"/>
    <w:next w:val="aa"/>
    <w:rsid w:val="0000368D"/>
    <w:pPr>
      <w:spacing w:before="240" w:after="360" w:line="288" w:lineRule="auto"/>
      <w:jc w:val="center"/>
    </w:pPr>
    <w:rPr>
      <w:sz w:val="28"/>
      <w:szCs w:val="20"/>
      <w:lang w:eastAsia="en-US"/>
    </w:rPr>
  </w:style>
  <w:style w:type="paragraph" w:customStyle="1" w:styleId="ad">
    <w:name w:val="Рис Текст"/>
    <w:basedOn w:val="a0"/>
    <w:rsid w:val="001C1CA3"/>
    <w:pPr>
      <w:keepLines/>
      <w:spacing w:before="120" w:after="120"/>
      <w:ind w:left="851" w:right="851"/>
      <w:jc w:val="both"/>
    </w:pPr>
    <w:rPr>
      <w:sz w:val="20"/>
      <w:szCs w:val="20"/>
      <w:lang w:eastAsia="en-US"/>
    </w:rPr>
  </w:style>
  <w:style w:type="paragraph" w:customStyle="1" w:styleId="ae">
    <w:name w:val="Содержание"/>
    <w:basedOn w:val="a0"/>
    <w:next w:val="a0"/>
    <w:rsid w:val="00643BAE"/>
    <w:pPr>
      <w:keepNext/>
      <w:pageBreakBefore/>
      <w:suppressAutoHyphens/>
      <w:spacing w:after="480" w:line="360" w:lineRule="auto"/>
      <w:jc w:val="center"/>
    </w:pPr>
    <w:rPr>
      <w:b/>
      <w:sz w:val="28"/>
      <w:szCs w:val="20"/>
      <w:lang w:eastAsia="en-US"/>
    </w:rPr>
  </w:style>
  <w:style w:type="paragraph" w:customStyle="1" w:styleId="-">
    <w:name w:val="Список-"/>
    <w:link w:val="-1"/>
    <w:rsid w:val="00643BAE"/>
    <w:pPr>
      <w:numPr>
        <w:numId w:val="2"/>
      </w:numPr>
      <w:spacing w:line="288" w:lineRule="auto"/>
      <w:jc w:val="both"/>
    </w:pPr>
    <w:rPr>
      <w:snapToGrid w:val="0"/>
      <w:spacing w:val="2"/>
      <w:sz w:val="28"/>
      <w:szCs w:val="24"/>
      <w:lang w:eastAsia="en-US"/>
    </w:rPr>
  </w:style>
  <w:style w:type="paragraph" w:customStyle="1" w:styleId="a">
    <w:name w:val="Список_а)"/>
    <w:basedOn w:val="ab"/>
    <w:link w:val="af"/>
    <w:rsid w:val="0000368D"/>
    <w:pPr>
      <w:numPr>
        <w:numId w:val="3"/>
      </w:numPr>
      <w:spacing w:before="60" w:after="60" w:line="240" w:lineRule="auto"/>
      <w:ind w:left="0" w:firstLine="624"/>
    </w:pPr>
    <w:rPr>
      <w:kern w:val="24"/>
      <w:szCs w:val="20"/>
    </w:rPr>
  </w:style>
  <w:style w:type="paragraph" w:customStyle="1" w:styleId="ab">
    <w:name w:val="Текст пункта"/>
    <w:link w:val="11"/>
    <w:qFormat/>
    <w:rsid w:val="00643BAE"/>
    <w:pPr>
      <w:tabs>
        <w:tab w:val="left" w:pos="1134"/>
      </w:tabs>
      <w:spacing w:before="120" w:line="288" w:lineRule="auto"/>
      <w:ind w:firstLine="624"/>
      <w:jc w:val="both"/>
    </w:pPr>
    <w:rPr>
      <w:spacing w:val="2"/>
      <w:sz w:val="28"/>
      <w:szCs w:val="24"/>
      <w:lang w:eastAsia="en-US"/>
    </w:rPr>
  </w:style>
  <w:style w:type="paragraph" w:customStyle="1" w:styleId="a1">
    <w:name w:val="Текст_программы"/>
    <w:link w:val="af0"/>
    <w:rsid w:val="0000368D"/>
    <w:pPr>
      <w:spacing w:before="60" w:after="60"/>
      <w:ind w:firstLine="624"/>
    </w:pPr>
    <w:rPr>
      <w:i/>
      <w:spacing w:val="-2"/>
      <w:sz w:val="28"/>
      <w:szCs w:val="23"/>
      <w:lang w:eastAsia="en-US"/>
    </w:rPr>
  </w:style>
  <w:style w:type="paragraph" w:customStyle="1" w:styleId="12">
    <w:name w:val="ТИТ1"/>
    <w:basedOn w:val="ab"/>
    <w:link w:val="13"/>
    <w:rsid w:val="00643BAE"/>
    <w:pPr>
      <w:suppressAutoHyphens/>
      <w:spacing w:before="60" w:after="60" w:line="360" w:lineRule="auto"/>
      <w:ind w:left="851" w:right="851" w:firstLine="0"/>
      <w:jc w:val="center"/>
    </w:pPr>
    <w:rPr>
      <w:b/>
      <w:caps/>
    </w:rPr>
  </w:style>
  <w:style w:type="paragraph" w:customStyle="1" w:styleId="21">
    <w:name w:val="Тит2"/>
    <w:basedOn w:val="12"/>
    <w:link w:val="22"/>
    <w:rsid w:val="00D1469B"/>
    <w:rPr>
      <w:caps w:val="0"/>
    </w:rPr>
  </w:style>
  <w:style w:type="paragraph" w:customStyle="1" w:styleId="31">
    <w:name w:val="Тит3"/>
    <w:basedOn w:val="21"/>
    <w:rsid w:val="00643BAE"/>
    <w:pPr>
      <w:spacing w:before="0" w:after="0" w:line="240" w:lineRule="auto"/>
    </w:pPr>
    <w:rPr>
      <w:b w:val="0"/>
    </w:rPr>
  </w:style>
  <w:style w:type="paragraph" w:styleId="af1">
    <w:name w:val="Document Map"/>
    <w:basedOn w:val="a0"/>
    <w:semiHidden/>
    <w:rsid w:val="00560850"/>
    <w:pPr>
      <w:shd w:val="clear" w:color="auto" w:fill="000080"/>
    </w:pPr>
    <w:rPr>
      <w:rFonts w:ascii="Tahoma" w:hAnsi="Tahoma" w:cs="Tahoma"/>
    </w:rPr>
  </w:style>
  <w:style w:type="paragraph" w:styleId="af2">
    <w:name w:val="footer"/>
    <w:basedOn w:val="a0"/>
    <w:link w:val="af3"/>
    <w:uiPriority w:val="99"/>
    <w:rsid w:val="00647F27"/>
    <w:pPr>
      <w:tabs>
        <w:tab w:val="center" w:pos="4677"/>
        <w:tab w:val="right" w:pos="9355"/>
      </w:tabs>
    </w:pPr>
  </w:style>
  <w:style w:type="paragraph" w:styleId="23">
    <w:name w:val="toc 2"/>
    <w:basedOn w:val="14"/>
    <w:next w:val="32"/>
    <w:uiPriority w:val="39"/>
    <w:rsid w:val="00B7239A"/>
    <w:rPr>
      <w:b w:val="0"/>
    </w:rPr>
  </w:style>
  <w:style w:type="paragraph" w:styleId="14">
    <w:name w:val="toc 1"/>
    <w:basedOn w:val="a0"/>
    <w:uiPriority w:val="39"/>
    <w:rsid w:val="00643BAE"/>
    <w:pPr>
      <w:tabs>
        <w:tab w:val="left" w:leader="dot" w:pos="9639"/>
      </w:tabs>
      <w:suppressAutoHyphens/>
      <w:spacing w:before="60" w:line="360" w:lineRule="auto"/>
      <w:jc w:val="both"/>
    </w:pPr>
    <w:rPr>
      <w:b/>
      <w:noProof/>
      <w:sz w:val="28"/>
      <w:szCs w:val="20"/>
      <w:lang w:eastAsia="en-US"/>
    </w:rPr>
  </w:style>
  <w:style w:type="paragraph" w:styleId="32">
    <w:name w:val="toc 3"/>
    <w:basedOn w:val="23"/>
    <w:next w:val="40"/>
    <w:uiPriority w:val="39"/>
    <w:rsid w:val="00643BAE"/>
    <w:pPr>
      <w:tabs>
        <w:tab w:val="right" w:leader="dot" w:pos="9809"/>
      </w:tabs>
      <w:ind w:left="227"/>
    </w:pPr>
    <w:rPr>
      <w:i/>
      <w:sz w:val="24"/>
    </w:rPr>
  </w:style>
  <w:style w:type="paragraph" w:styleId="40">
    <w:name w:val="toc 4"/>
    <w:next w:val="a0"/>
    <w:autoRedefine/>
    <w:semiHidden/>
    <w:rsid w:val="001B1EE0"/>
    <w:pPr>
      <w:tabs>
        <w:tab w:val="right" w:leader="dot" w:pos="9809"/>
      </w:tabs>
      <w:ind w:left="227" w:right="851"/>
    </w:pPr>
    <w:rPr>
      <w:sz w:val="22"/>
      <w:szCs w:val="24"/>
    </w:rPr>
  </w:style>
  <w:style w:type="paragraph" w:customStyle="1" w:styleId="Head12L">
    <w:name w:val="Head 12L"/>
    <w:basedOn w:val="Head10L"/>
    <w:rsid w:val="004536AF"/>
  </w:style>
  <w:style w:type="character" w:customStyle="1" w:styleId="70">
    <w:name w:val="Заголовок 7 Знак"/>
    <w:link w:val="7"/>
    <w:rsid w:val="00162805"/>
    <w:rPr>
      <w:rFonts w:ascii="Arial" w:hAnsi="Arial"/>
      <w:szCs w:val="24"/>
      <w:lang w:val="en-US"/>
    </w:rPr>
  </w:style>
  <w:style w:type="character" w:customStyle="1" w:styleId="80">
    <w:name w:val="Заголовок 8 Знак"/>
    <w:link w:val="8"/>
    <w:rsid w:val="00162805"/>
    <w:rPr>
      <w:rFonts w:ascii="Arial" w:hAnsi="Arial"/>
      <w:i/>
      <w:szCs w:val="24"/>
      <w:lang w:val="en-US"/>
    </w:rPr>
  </w:style>
  <w:style w:type="character" w:customStyle="1" w:styleId="90">
    <w:name w:val="Заголовок 9 Знак"/>
    <w:link w:val="9"/>
    <w:rsid w:val="00162805"/>
    <w:rPr>
      <w:rFonts w:ascii="Arial" w:hAnsi="Arial"/>
      <w:b/>
      <w:i/>
      <w:sz w:val="18"/>
      <w:szCs w:val="24"/>
      <w:lang w:val="en-US"/>
    </w:rPr>
  </w:style>
  <w:style w:type="character" w:styleId="af4">
    <w:name w:val="page number"/>
    <w:rsid w:val="00162805"/>
    <w:rPr>
      <w:rFonts w:ascii="Times New Roman" w:hAnsi="Times New Roman"/>
      <w:sz w:val="24"/>
    </w:rPr>
  </w:style>
  <w:style w:type="paragraph" w:styleId="50">
    <w:name w:val="toc 5"/>
    <w:basedOn w:val="a0"/>
    <w:next w:val="a0"/>
    <w:autoRedefine/>
    <w:rsid w:val="00162805"/>
    <w:pPr>
      <w:tabs>
        <w:tab w:val="right" w:leader="dot" w:pos="9809"/>
      </w:tabs>
      <w:ind w:left="960"/>
    </w:pPr>
    <w:rPr>
      <w:sz w:val="18"/>
    </w:rPr>
  </w:style>
  <w:style w:type="paragraph" w:styleId="60">
    <w:name w:val="toc 6"/>
    <w:basedOn w:val="a0"/>
    <w:next w:val="a0"/>
    <w:autoRedefine/>
    <w:rsid w:val="00162805"/>
    <w:pPr>
      <w:tabs>
        <w:tab w:val="right" w:leader="dot" w:pos="9809"/>
      </w:tabs>
      <w:ind w:left="1200"/>
    </w:pPr>
    <w:rPr>
      <w:sz w:val="18"/>
    </w:rPr>
  </w:style>
  <w:style w:type="paragraph" w:styleId="71">
    <w:name w:val="toc 7"/>
    <w:basedOn w:val="a0"/>
    <w:next w:val="a0"/>
    <w:autoRedefine/>
    <w:rsid w:val="00162805"/>
    <w:pPr>
      <w:tabs>
        <w:tab w:val="right" w:leader="dot" w:pos="9809"/>
      </w:tabs>
      <w:ind w:left="1440"/>
    </w:pPr>
    <w:rPr>
      <w:sz w:val="18"/>
    </w:rPr>
  </w:style>
  <w:style w:type="paragraph" w:styleId="81">
    <w:name w:val="toc 8"/>
    <w:basedOn w:val="a0"/>
    <w:next w:val="a0"/>
    <w:autoRedefine/>
    <w:rsid w:val="00162805"/>
    <w:pPr>
      <w:tabs>
        <w:tab w:val="right" w:leader="dot" w:pos="9809"/>
      </w:tabs>
      <w:ind w:left="1680"/>
    </w:pPr>
    <w:rPr>
      <w:sz w:val="18"/>
    </w:rPr>
  </w:style>
  <w:style w:type="paragraph" w:styleId="91">
    <w:name w:val="toc 9"/>
    <w:basedOn w:val="a0"/>
    <w:next w:val="a0"/>
    <w:autoRedefine/>
    <w:rsid w:val="00162805"/>
    <w:pPr>
      <w:tabs>
        <w:tab w:val="right" w:leader="dot" w:pos="9809"/>
      </w:tabs>
      <w:ind w:left="1920"/>
    </w:pPr>
    <w:rPr>
      <w:sz w:val="18"/>
    </w:rPr>
  </w:style>
  <w:style w:type="paragraph" w:styleId="af5">
    <w:name w:val="footnote text"/>
    <w:basedOn w:val="a0"/>
    <w:link w:val="af6"/>
    <w:rsid w:val="00162805"/>
    <w:rPr>
      <w:sz w:val="16"/>
    </w:rPr>
  </w:style>
  <w:style w:type="character" w:customStyle="1" w:styleId="af6">
    <w:name w:val="Текст сноски Знак"/>
    <w:link w:val="af5"/>
    <w:rsid w:val="00162805"/>
    <w:rPr>
      <w:sz w:val="16"/>
      <w:szCs w:val="24"/>
    </w:rPr>
  </w:style>
  <w:style w:type="paragraph" w:styleId="af7">
    <w:name w:val="Plain Text"/>
    <w:basedOn w:val="a0"/>
    <w:link w:val="af8"/>
    <w:rsid w:val="00162805"/>
    <w:rPr>
      <w:rFonts w:ascii="Courier New" w:hAnsi="Courier New"/>
      <w:sz w:val="20"/>
    </w:rPr>
  </w:style>
  <w:style w:type="character" w:customStyle="1" w:styleId="af8">
    <w:name w:val="Текст Знак"/>
    <w:link w:val="af7"/>
    <w:rsid w:val="00162805"/>
    <w:rPr>
      <w:rFonts w:ascii="Courier New" w:hAnsi="Courier New"/>
      <w:szCs w:val="24"/>
    </w:rPr>
  </w:style>
  <w:style w:type="character" w:styleId="af9">
    <w:name w:val="Hyperlink"/>
    <w:uiPriority w:val="99"/>
    <w:rsid w:val="00162805"/>
    <w:rPr>
      <w:color w:val="0000FF"/>
      <w:u w:val="single"/>
    </w:rPr>
  </w:style>
  <w:style w:type="character" w:styleId="afa">
    <w:name w:val="footnote reference"/>
    <w:rsid w:val="00162805"/>
    <w:rPr>
      <w:vertAlign w:val="superscript"/>
    </w:rPr>
  </w:style>
  <w:style w:type="paragraph" w:styleId="afb">
    <w:name w:val="Balloon Text"/>
    <w:basedOn w:val="a0"/>
    <w:link w:val="afc"/>
    <w:rsid w:val="00162805"/>
    <w:rPr>
      <w:rFonts w:ascii="Tahoma" w:hAnsi="Tahoma"/>
      <w:sz w:val="16"/>
    </w:rPr>
  </w:style>
  <w:style w:type="character" w:customStyle="1" w:styleId="afc">
    <w:name w:val="Текст выноски Знак"/>
    <w:link w:val="afb"/>
    <w:rsid w:val="00162805"/>
    <w:rPr>
      <w:rFonts w:ascii="Tahoma" w:hAnsi="Tahoma"/>
      <w:sz w:val="16"/>
      <w:szCs w:val="24"/>
    </w:rPr>
  </w:style>
  <w:style w:type="character" w:styleId="afd">
    <w:name w:val="FollowedHyperlink"/>
    <w:rsid w:val="00162805"/>
    <w:rPr>
      <w:color w:val="800080"/>
      <w:u w:val="single"/>
    </w:rPr>
  </w:style>
  <w:style w:type="character" w:customStyle="1" w:styleId="af0">
    <w:name w:val="Текст_программы Знак"/>
    <w:link w:val="a1"/>
    <w:rsid w:val="0000368D"/>
    <w:rPr>
      <w:i/>
      <w:spacing w:val="-2"/>
      <w:sz w:val="28"/>
      <w:szCs w:val="23"/>
      <w:lang w:eastAsia="en-US"/>
    </w:rPr>
  </w:style>
  <w:style w:type="character" w:customStyle="1" w:styleId="af">
    <w:name w:val="Список_а) Знак"/>
    <w:link w:val="a"/>
    <w:rsid w:val="0000368D"/>
    <w:rPr>
      <w:spacing w:val="2"/>
      <w:kern w:val="24"/>
      <w:sz w:val="28"/>
      <w:lang w:eastAsia="en-US"/>
    </w:rPr>
  </w:style>
  <w:style w:type="character" w:customStyle="1" w:styleId="11">
    <w:name w:val="Текст пункта Знак1"/>
    <w:link w:val="ab"/>
    <w:rsid w:val="00643BAE"/>
    <w:rPr>
      <w:spacing w:val="2"/>
      <w:sz w:val="28"/>
      <w:szCs w:val="24"/>
      <w:lang w:eastAsia="en-US"/>
    </w:rPr>
  </w:style>
  <w:style w:type="paragraph" w:styleId="afe">
    <w:name w:val="Body Text"/>
    <w:basedOn w:val="a0"/>
    <w:link w:val="aff"/>
    <w:rsid w:val="00162805"/>
    <w:pPr>
      <w:widowControl w:val="0"/>
      <w:autoSpaceDE w:val="0"/>
      <w:autoSpaceDN w:val="0"/>
      <w:adjustRightInd w:val="0"/>
      <w:spacing w:after="120"/>
    </w:pPr>
  </w:style>
  <w:style w:type="character" w:customStyle="1" w:styleId="aff">
    <w:name w:val="Основной текст Знак"/>
    <w:link w:val="afe"/>
    <w:rsid w:val="00162805"/>
    <w:rPr>
      <w:sz w:val="24"/>
      <w:szCs w:val="24"/>
    </w:rPr>
  </w:style>
  <w:style w:type="character" w:customStyle="1" w:styleId="Internetlink">
    <w:name w:val="Internet link"/>
    <w:rsid w:val="00162805"/>
    <w:rPr>
      <w:color w:val="000080"/>
      <w:u w:val="single"/>
      <w:lang w:val="x-none"/>
    </w:rPr>
  </w:style>
  <w:style w:type="character" w:customStyle="1" w:styleId="-1">
    <w:name w:val="Список- Знак1"/>
    <w:link w:val="-"/>
    <w:rsid w:val="00643BAE"/>
    <w:rPr>
      <w:snapToGrid w:val="0"/>
      <w:spacing w:val="2"/>
      <w:sz w:val="28"/>
      <w:szCs w:val="24"/>
      <w:lang w:eastAsia="en-US"/>
    </w:rPr>
  </w:style>
  <w:style w:type="paragraph" w:styleId="aff0">
    <w:name w:val="Title"/>
    <w:basedOn w:val="a0"/>
    <w:next w:val="afe"/>
    <w:link w:val="aff1"/>
    <w:qFormat/>
    <w:rsid w:val="00162805"/>
    <w:pPr>
      <w:keepNext/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sz w:val="28"/>
      <w:szCs w:val="28"/>
    </w:rPr>
  </w:style>
  <w:style w:type="character" w:customStyle="1" w:styleId="aff1">
    <w:name w:val="Заголовок Знак"/>
    <w:link w:val="aff0"/>
    <w:rsid w:val="00162805"/>
    <w:rPr>
      <w:rFonts w:ascii="Arial" w:hAnsi="Arial" w:cs="Arial"/>
      <w:sz w:val="28"/>
      <w:szCs w:val="28"/>
    </w:rPr>
  </w:style>
  <w:style w:type="paragraph" w:styleId="aff2">
    <w:name w:val="Normal (Web)"/>
    <w:basedOn w:val="a0"/>
    <w:uiPriority w:val="99"/>
    <w:unhideWhenUsed/>
    <w:rsid w:val="00162805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rsid w:val="0000368D"/>
    <w:rPr>
      <w:snapToGrid w:val="0"/>
      <w:sz w:val="28"/>
      <w:szCs w:val="24"/>
    </w:rPr>
  </w:style>
  <w:style w:type="character" w:customStyle="1" w:styleId="af3">
    <w:name w:val="Нижний колонтитул Знак"/>
    <w:link w:val="af2"/>
    <w:uiPriority w:val="99"/>
    <w:rsid w:val="00A227D5"/>
    <w:rPr>
      <w:sz w:val="24"/>
      <w:szCs w:val="24"/>
    </w:rPr>
  </w:style>
  <w:style w:type="paragraph" w:customStyle="1" w:styleId="10">
    <w:name w:val="Список_1)"/>
    <w:qFormat/>
    <w:rsid w:val="0000368D"/>
    <w:pPr>
      <w:numPr>
        <w:numId w:val="9"/>
      </w:numPr>
      <w:spacing w:before="60" w:after="60"/>
    </w:pPr>
    <w:rPr>
      <w:spacing w:val="2"/>
      <w:kern w:val="24"/>
      <w:sz w:val="28"/>
      <w:lang w:eastAsia="en-US"/>
    </w:rPr>
  </w:style>
  <w:style w:type="paragraph" w:styleId="24">
    <w:name w:val="Body Text 2"/>
    <w:basedOn w:val="a0"/>
    <w:link w:val="25"/>
    <w:rsid w:val="00D67257"/>
    <w:pPr>
      <w:spacing w:after="120" w:line="480" w:lineRule="auto"/>
    </w:pPr>
  </w:style>
  <w:style w:type="character" w:customStyle="1" w:styleId="25">
    <w:name w:val="Основной текст 2 Знак"/>
    <w:link w:val="24"/>
    <w:rsid w:val="00D67257"/>
    <w:rPr>
      <w:sz w:val="24"/>
      <w:szCs w:val="24"/>
    </w:rPr>
  </w:style>
  <w:style w:type="paragraph" w:styleId="33">
    <w:name w:val="Body Text Indent 3"/>
    <w:basedOn w:val="a0"/>
    <w:link w:val="34"/>
    <w:rsid w:val="00877704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rsid w:val="00877704"/>
    <w:rPr>
      <w:sz w:val="16"/>
      <w:szCs w:val="16"/>
    </w:rPr>
  </w:style>
  <w:style w:type="character" w:customStyle="1" w:styleId="13">
    <w:name w:val="ТИТ1 Знак"/>
    <w:basedOn w:val="a2"/>
    <w:link w:val="12"/>
    <w:rsid w:val="00B77208"/>
    <w:rPr>
      <w:b/>
      <w:caps/>
      <w:spacing w:val="2"/>
      <w:sz w:val="28"/>
      <w:szCs w:val="24"/>
      <w:lang w:eastAsia="en-US"/>
    </w:rPr>
  </w:style>
  <w:style w:type="paragraph" w:customStyle="1" w:styleId="Head12M2">
    <w:name w:val="Head 12M2"/>
    <w:basedOn w:val="a0"/>
    <w:rsid w:val="00B77208"/>
    <w:pPr>
      <w:keepNext/>
      <w:suppressAutoHyphens/>
      <w:spacing w:before="60" w:after="60"/>
      <w:ind w:left="851" w:right="851"/>
      <w:jc w:val="center"/>
    </w:pPr>
    <w:rPr>
      <w:b/>
      <w:szCs w:val="20"/>
    </w:rPr>
  </w:style>
  <w:style w:type="paragraph" w:customStyle="1" w:styleId="-0">
    <w:name w:val="А-Перечисление Дефис"/>
    <w:basedOn w:val="a0"/>
    <w:rsid w:val="00B77208"/>
    <w:pPr>
      <w:numPr>
        <w:numId w:val="12"/>
      </w:numPr>
      <w:spacing w:line="360" w:lineRule="auto"/>
    </w:pPr>
    <w:rPr>
      <w:sz w:val="28"/>
      <w:szCs w:val="20"/>
    </w:rPr>
  </w:style>
  <w:style w:type="character" w:customStyle="1" w:styleId="TableGraf10M0">
    <w:name w:val="TableGraf 10M Знак"/>
    <w:basedOn w:val="a2"/>
    <w:link w:val="TableGraf10M"/>
    <w:rsid w:val="00B77208"/>
    <w:rPr>
      <w:sz w:val="24"/>
      <w:lang w:eastAsia="en-US"/>
    </w:rPr>
  </w:style>
  <w:style w:type="character" w:customStyle="1" w:styleId="aff3">
    <w:name w:val="Текст пункта Знак"/>
    <w:basedOn w:val="a2"/>
    <w:rsid w:val="00B77208"/>
    <w:rPr>
      <w:sz w:val="24"/>
      <w:lang w:val="ru-RU" w:eastAsia="ru-RU" w:bidi="ar-SA"/>
    </w:rPr>
  </w:style>
  <w:style w:type="character" w:customStyle="1" w:styleId="TableGraf10L0">
    <w:name w:val="TableGraf 10L Знак"/>
    <w:basedOn w:val="a2"/>
    <w:link w:val="TableGraf10L"/>
    <w:rsid w:val="00B77208"/>
    <w:rPr>
      <w:sz w:val="24"/>
      <w:lang w:eastAsia="en-US"/>
    </w:rPr>
  </w:style>
  <w:style w:type="paragraph" w:customStyle="1" w:styleId="Iniiaiieoaeno2">
    <w:name w:val="Iniiaiie oaeno 2"/>
    <w:basedOn w:val="a0"/>
    <w:rsid w:val="00B77208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paragraph" w:customStyle="1" w:styleId="Noeeu1">
    <w:name w:val="Noeeu1"/>
    <w:basedOn w:val="a0"/>
    <w:rsid w:val="00B77208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paragraph" w:customStyle="1" w:styleId="FR3">
    <w:name w:val="FR3"/>
    <w:rsid w:val="00B77208"/>
    <w:pPr>
      <w:widowControl w:val="0"/>
      <w:overflowPunct w:val="0"/>
      <w:autoSpaceDE w:val="0"/>
      <w:autoSpaceDN w:val="0"/>
      <w:adjustRightInd w:val="0"/>
      <w:spacing w:before="240" w:after="240" w:line="260" w:lineRule="auto"/>
      <w:ind w:left="1320" w:right="1200"/>
      <w:jc w:val="center"/>
      <w:textAlignment w:val="baseline"/>
    </w:pPr>
    <w:rPr>
      <w:rFonts w:ascii="Arial" w:hAnsi="Arial"/>
      <w:sz w:val="22"/>
    </w:rPr>
  </w:style>
  <w:style w:type="paragraph" w:customStyle="1" w:styleId="caaieiaie21">
    <w:name w:val="caaieiaie 21"/>
    <w:basedOn w:val="a0"/>
    <w:next w:val="a0"/>
    <w:rsid w:val="00B77208"/>
    <w:pPr>
      <w:keepNext/>
      <w:widowControl w:val="0"/>
      <w:overflowPunct w:val="0"/>
      <w:autoSpaceDE w:val="0"/>
      <w:autoSpaceDN w:val="0"/>
      <w:adjustRightInd w:val="0"/>
      <w:ind w:firstLine="720"/>
      <w:jc w:val="center"/>
      <w:textAlignment w:val="baseline"/>
    </w:pPr>
    <w:rPr>
      <w:b/>
      <w:sz w:val="28"/>
      <w:szCs w:val="20"/>
    </w:rPr>
  </w:style>
  <w:style w:type="character" w:customStyle="1" w:styleId="22">
    <w:name w:val="Тит2 Знак"/>
    <w:basedOn w:val="13"/>
    <w:link w:val="21"/>
    <w:rsid w:val="00B77208"/>
    <w:rPr>
      <w:b/>
      <w:caps w:val="0"/>
      <w:spacing w:val="2"/>
      <w:sz w:val="28"/>
      <w:szCs w:val="24"/>
      <w:lang w:eastAsia="en-US"/>
    </w:rPr>
  </w:style>
  <w:style w:type="paragraph" w:styleId="aff4">
    <w:name w:val="List Paragraph"/>
    <w:basedOn w:val="a0"/>
    <w:uiPriority w:val="34"/>
    <w:qFormat/>
    <w:rsid w:val="008E4B0A"/>
    <w:pPr>
      <w:ind w:left="720"/>
      <w:contextualSpacing/>
    </w:pPr>
  </w:style>
  <w:style w:type="character" w:customStyle="1" w:styleId="30">
    <w:name w:val="Заголовок 3 Знак"/>
    <w:basedOn w:val="a2"/>
    <w:link w:val="3"/>
    <w:rsid w:val="00084DB8"/>
    <w:rPr>
      <w:snapToGrid w:val="0"/>
      <w:sz w:val="28"/>
      <w:szCs w:val="24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335B93"/>
    <w:rPr>
      <w:color w:val="605E5C"/>
      <w:shd w:val="clear" w:color="auto" w:fill="E1DFDD"/>
    </w:rPr>
  </w:style>
  <w:style w:type="character" w:styleId="aff5">
    <w:name w:val="annotation reference"/>
    <w:basedOn w:val="a2"/>
    <w:semiHidden/>
    <w:unhideWhenUsed/>
    <w:rsid w:val="003B7630"/>
    <w:rPr>
      <w:sz w:val="16"/>
      <w:szCs w:val="16"/>
    </w:rPr>
  </w:style>
  <w:style w:type="paragraph" w:styleId="aff6">
    <w:name w:val="annotation text"/>
    <w:basedOn w:val="a0"/>
    <w:link w:val="aff7"/>
    <w:semiHidden/>
    <w:unhideWhenUsed/>
    <w:rsid w:val="003B7630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3B7630"/>
  </w:style>
  <w:style w:type="paragraph" w:styleId="aff8">
    <w:name w:val="annotation subject"/>
    <w:basedOn w:val="aff6"/>
    <w:next w:val="aff6"/>
    <w:link w:val="aff9"/>
    <w:semiHidden/>
    <w:unhideWhenUsed/>
    <w:rsid w:val="003B7630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3B7630"/>
    <w:rPr>
      <w:b/>
      <w:bCs/>
    </w:rPr>
  </w:style>
  <w:style w:type="paragraph" w:customStyle="1" w:styleId="listing">
    <w:name w:val="listing"/>
    <w:basedOn w:val="a0"/>
    <w:qFormat/>
    <w:rsid w:val="003578D2"/>
    <w:pPr>
      <w:keepNext/>
      <w:keepLines/>
      <w:numPr>
        <w:numId w:val="2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character" w:styleId="affa">
    <w:name w:val="Emphasis"/>
    <w:basedOn w:val="a2"/>
    <w:qFormat/>
    <w:rsid w:val="00104EFC"/>
    <w:rPr>
      <w:i/>
      <w:iCs/>
    </w:rPr>
  </w:style>
  <w:style w:type="character" w:styleId="affb">
    <w:name w:val="Unresolved Mention"/>
    <w:basedOn w:val="a2"/>
    <w:uiPriority w:val="99"/>
    <w:semiHidden/>
    <w:unhideWhenUsed/>
    <w:rsid w:val="00AB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KWT0bUBfUk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zKWT0bUBfU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work\&#1087;&#1088;&#1077;&#1076;&#1083;&#1086;&#1078;&#1077;&#1085;&#1080;&#1103;%20&#1087;&#1086;%20&#1086;&#1090;&#1076;&#1077;&#1083;&#1091;\&#1072;&#1076;&#1084;&#1080;&#1085;&#1080;&#1089;&#1090;&#1088;&#1072;&#1090;&#1080;&#1074;&#1085;&#1099;&#1077;%20&#1076;&#1086;&#1082;&#1091;&#1084;&#1077;&#1085;&#1090;&#1099;\&#1056;&#1077;&#1075;&#1083;&#1072;&#1084;&#1077;&#1085;&#1090;&#1099;,%20&#1089;&#1090;&#1072;&#1085;&#1076;&#1072;&#1088;&#1090;&#1099;%20&#1080;%20&#1087;&#1088;&#1080;&#1082;&#1072;&#1079;&#1099;,%20&#1043;&#1054;&#1057;&#1058;&#1099;\&#1044;&#1086;&#1082;&#1091;&#1084;&#1077;&#1085;&#1090;&#1099;%20&#1054;&#1058;&#1044;\&#1064;&#1072;&#1073;&#1083;&#1086;&#1085;&#1099;_2013_new\&#1043;&#1054;&#1057;&#1058;%207.32_&#1054;&#1058;&#1044;_201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B8826-9175-4BF6-83FD-85EB8D6B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7.32_ОТД_2012.dotx</Template>
  <TotalTime>1772</TotalTime>
  <Pages>1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ICL</Company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konstantin</dc:creator>
  <cp:lastModifiedBy>WIN7</cp:lastModifiedBy>
  <cp:revision>197</cp:revision>
  <cp:lastPrinted>2004-03-13T10:30:00Z</cp:lastPrinted>
  <dcterms:created xsi:type="dcterms:W3CDTF">2022-09-17T08:59:00Z</dcterms:created>
  <dcterms:modified xsi:type="dcterms:W3CDTF">2023-01-14T11:11:00Z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_Doc_BoldToTextBold">
    <vt:bool>true</vt:bool>
  </property>
  <property fmtid="{D5CDD505-2E9C-101B-9397-08002B2CF9AE}" pid="3" name="Tip_Doc_Text2Image">
    <vt:bool>true</vt:bool>
  </property>
  <property fmtid="{D5CDD505-2E9C-101B-9397-08002B2CF9AE}" pid="4" name="Tip_Doc_EmpyFieldsSearch">
    <vt:bool>true</vt:bool>
  </property>
  <property fmtid="{D5CDD505-2E9C-101B-9397-08002B2CF9AE}" pid="5" name="Tip_Doc_QuoteToBold">
    <vt:bool>true</vt:bool>
  </property>
  <property fmtid="{D5CDD505-2E9C-101B-9397-08002B2CF9AE}" pid="6" name="Tip_Doc_RemoveSIRTagsFromText">
    <vt:bool>true</vt:bool>
  </property>
  <property fmtid="{D5CDD505-2E9C-101B-9397-08002B2CF9AE}" pid="7" name="Tip_Doc_RemoveTagsFromText">
    <vt:bool>true</vt:bool>
  </property>
  <property fmtid="{D5CDD505-2E9C-101B-9397-08002B2CF9AE}" pid="8" name="Tip_Doc_RowDeletion">
    <vt:bool>true</vt:bool>
  </property>
</Properties>
</file>