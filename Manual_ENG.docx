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CA0AE" w14:textId="77777777" w:rsidR="00B27A5B" w:rsidRDefault="00B27A5B" w:rsidP="00B27A5B">
      <w:pPr>
        <w:jc w:val="center"/>
        <w:rPr>
          <w:b/>
          <w:bCs/>
          <w:sz w:val="96"/>
          <w:szCs w:val="96"/>
          <w:lang w:val="en-US"/>
        </w:rPr>
      </w:pPr>
      <w:bookmarkStart w:id="0" w:name="_Hlk121303537"/>
      <w:bookmarkEnd w:id="0"/>
    </w:p>
    <w:p w14:paraId="353569F2" w14:textId="77777777" w:rsidR="00B27A5B" w:rsidRDefault="00B27A5B" w:rsidP="00B27A5B">
      <w:pPr>
        <w:jc w:val="center"/>
        <w:rPr>
          <w:b/>
          <w:bCs/>
          <w:sz w:val="96"/>
          <w:szCs w:val="96"/>
          <w:lang w:val="en-US"/>
        </w:rPr>
      </w:pPr>
    </w:p>
    <w:p w14:paraId="00808C74" w14:textId="77777777" w:rsidR="00B27A5B" w:rsidRDefault="00B27A5B" w:rsidP="00B27A5B">
      <w:pPr>
        <w:jc w:val="center"/>
        <w:rPr>
          <w:b/>
          <w:bCs/>
          <w:sz w:val="96"/>
          <w:szCs w:val="96"/>
          <w:lang w:val="en-US"/>
        </w:rPr>
      </w:pPr>
    </w:p>
    <w:p w14:paraId="600CB023" w14:textId="4BA47DF2" w:rsidR="00B27A5B" w:rsidRPr="00DC3B52" w:rsidRDefault="00B27A5B" w:rsidP="00B27A5B">
      <w:pPr>
        <w:jc w:val="center"/>
        <w:rPr>
          <w:b/>
          <w:bCs/>
          <w:sz w:val="96"/>
          <w:szCs w:val="96"/>
        </w:rPr>
      </w:pPr>
      <w:r w:rsidRPr="001A1902">
        <w:rPr>
          <w:b/>
          <w:bCs/>
          <w:sz w:val="96"/>
          <w:szCs w:val="96"/>
          <w:lang w:val="en-US"/>
        </w:rPr>
        <w:t>Arduino</w:t>
      </w:r>
      <w:r w:rsidRPr="00DC3B52">
        <w:rPr>
          <w:b/>
          <w:bCs/>
          <w:sz w:val="96"/>
          <w:szCs w:val="96"/>
        </w:rPr>
        <w:t xml:space="preserve"> </w:t>
      </w:r>
      <w:r w:rsidRPr="001A1902">
        <w:rPr>
          <w:b/>
          <w:bCs/>
          <w:sz w:val="96"/>
          <w:szCs w:val="96"/>
          <w:lang w:val="en-US"/>
        </w:rPr>
        <w:t>Racing</w:t>
      </w:r>
      <w:r w:rsidRPr="00DC3B52">
        <w:rPr>
          <w:b/>
          <w:bCs/>
          <w:sz w:val="96"/>
          <w:szCs w:val="96"/>
        </w:rPr>
        <w:t xml:space="preserve"> </w:t>
      </w:r>
      <w:r w:rsidRPr="001A1902">
        <w:rPr>
          <w:b/>
          <w:bCs/>
          <w:sz w:val="96"/>
          <w:szCs w:val="96"/>
          <w:lang w:val="en-US"/>
        </w:rPr>
        <w:t>Game</w:t>
      </w:r>
    </w:p>
    <w:p w14:paraId="3D01E985" w14:textId="5E98E1F4" w:rsidR="00B27A5B" w:rsidRPr="00DC3B52" w:rsidRDefault="00B27A5B" w:rsidP="00B27A5B">
      <w:pPr>
        <w:jc w:val="center"/>
        <w:rPr>
          <w:sz w:val="72"/>
          <w:szCs w:val="72"/>
        </w:rPr>
      </w:pPr>
    </w:p>
    <w:p w14:paraId="2A21471A" w14:textId="59B1803E" w:rsidR="00B27A5B" w:rsidRPr="00DC3B52" w:rsidRDefault="00B27A5B" w:rsidP="00B27A5B">
      <w:pPr>
        <w:jc w:val="center"/>
        <w:rPr>
          <w:sz w:val="72"/>
          <w:szCs w:val="72"/>
        </w:rPr>
      </w:pPr>
    </w:p>
    <w:p w14:paraId="0991B586" w14:textId="77777777" w:rsidR="00B27A5B" w:rsidRPr="00DC3B52" w:rsidRDefault="00B27A5B" w:rsidP="00B27A5B">
      <w:pPr>
        <w:jc w:val="center"/>
        <w:rPr>
          <w:sz w:val="72"/>
          <w:szCs w:val="72"/>
        </w:rPr>
      </w:pPr>
    </w:p>
    <w:p w14:paraId="0D68613F" w14:textId="35ED97D8" w:rsidR="00B27A5B" w:rsidRPr="00DC3B52" w:rsidRDefault="00B27A5B" w:rsidP="00B27A5B">
      <w:pPr>
        <w:jc w:val="center"/>
        <w:rPr>
          <w:sz w:val="72"/>
          <w:szCs w:val="72"/>
        </w:rPr>
      </w:pPr>
    </w:p>
    <w:p w14:paraId="76E6FBDA" w14:textId="77777777" w:rsidR="00B27A5B" w:rsidRPr="00DC3B52" w:rsidRDefault="00B27A5B" w:rsidP="00B27A5B">
      <w:pPr>
        <w:jc w:val="center"/>
        <w:rPr>
          <w:sz w:val="72"/>
          <w:szCs w:val="72"/>
        </w:rPr>
      </w:pPr>
    </w:p>
    <w:p w14:paraId="78675DC3" w14:textId="77777777" w:rsidR="00B27A5B" w:rsidRPr="00DC3B52" w:rsidRDefault="00B27A5B" w:rsidP="00B27A5B">
      <w:pPr>
        <w:jc w:val="center"/>
        <w:rPr>
          <w:sz w:val="72"/>
          <w:szCs w:val="72"/>
        </w:rPr>
      </w:pPr>
    </w:p>
    <w:p w14:paraId="287D562B" w14:textId="2B97EC99" w:rsidR="008D1DAC" w:rsidRPr="001D45EB" w:rsidRDefault="00DC3B52" w:rsidP="008322CB">
      <w:pPr>
        <w:pStyle w:val="ae"/>
        <w:rPr>
          <w:lang w:val="en-US"/>
        </w:rPr>
      </w:pPr>
      <w:r>
        <w:rPr>
          <w:lang w:val="en-US"/>
        </w:rPr>
        <w:lastRenderedPageBreak/>
        <w:t>CONTENTS</w:t>
      </w:r>
      <w:r w:rsidR="0055635F" w:rsidRPr="001D45EB">
        <w:rPr>
          <w:lang w:val="en-US"/>
        </w:rPr>
        <w:t xml:space="preserve"> </w:t>
      </w:r>
    </w:p>
    <w:p w14:paraId="2FFDA3AA" w14:textId="118F37E7" w:rsidR="00726826" w:rsidRPr="001D45EB" w:rsidRDefault="00726826">
      <w:pPr>
        <w:pStyle w:val="14"/>
        <w:rPr>
          <w:rFonts w:asciiTheme="minorHAnsi" w:eastAsiaTheme="minorEastAsia" w:hAnsiTheme="minorHAnsi" w:cstheme="minorBidi"/>
          <w:b w:val="0"/>
          <w:bCs/>
          <w:sz w:val="22"/>
          <w:szCs w:val="22"/>
          <w:lang w:val="en-US" w:eastAsia="ru-RU"/>
        </w:rPr>
      </w:pPr>
      <w:r w:rsidRPr="001D45EB">
        <w:rPr>
          <w:b w:val="0"/>
          <w:bCs/>
          <w:lang w:val="en-US"/>
        </w:rPr>
        <w:t xml:space="preserve">1 </w:t>
      </w:r>
      <w:r w:rsidR="001D45EB">
        <w:rPr>
          <w:b w:val="0"/>
          <w:bCs/>
          <w:lang w:val="en-US"/>
        </w:rPr>
        <w:t>E</w:t>
      </w:r>
      <w:r w:rsidR="001D45EB" w:rsidRPr="001D45EB">
        <w:rPr>
          <w:b w:val="0"/>
          <w:bCs/>
          <w:lang w:val="en-US"/>
        </w:rPr>
        <w:t>ssence of the project</w:t>
      </w:r>
      <w:r w:rsidRPr="001D45EB">
        <w:rPr>
          <w:b w:val="0"/>
          <w:bCs/>
          <w:webHidden/>
          <w:lang w:val="en-US"/>
        </w:rPr>
        <w:tab/>
      </w:r>
      <w:r w:rsidRPr="00945FFA">
        <w:rPr>
          <w:b w:val="0"/>
          <w:bCs/>
          <w:webHidden/>
        </w:rPr>
        <w:fldChar w:fldCharType="begin"/>
      </w:r>
      <w:r w:rsidRPr="001D45EB">
        <w:rPr>
          <w:b w:val="0"/>
          <w:bCs/>
          <w:webHidden/>
          <w:lang w:val="en-US"/>
        </w:rPr>
        <w:instrText xml:space="preserve"> PAGEREF _Toc116889383 \h </w:instrText>
      </w:r>
      <w:r w:rsidRPr="00945FFA">
        <w:rPr>
          <w:b w:val="0"/>
          <w:bCs/>
          <w:webHidden/>
        </w:rPr>
      </w:r>
      <w:r w:rsidRPr="00945FFA">
        <w:rPr>
          <w:b w:val="0"/>
          <w:bCs/>
          <w:webHidden/>
        </w:rPr>
        <w:fldChar w:fldCharType="separate"/>
      </w:r>
      <w:r w:rsidRPr="001D45EB">
        <w:rPr>
          <w:b w:val="0"/>
          <w:bCs/>
          <w:webHidden/>
          <w:lang w:val="en-US"/>
        </w:rPr>
        <w:t>3</w:t>
      </w:r>
      <w:r w:rsidRPr="00945FFA">
        <w:rPr>
          <w:b w:val="0"/>
          <w:bCs/>
          <w:webHidden/>
        </w:rPr>
        <w:fldChar w:fldCharType="end"/>
      </w:r>
    </w:p>
    <w:p w14:paraId="5331D40F" w14:textId="2C311530" w:rsidR="00FE72C1" w:rsidRPr="001D45EB" w:rsidRDefault="00C11716">
      <w:pPr>
        <w:pStyle w:val="14"/>
        <w:rPr>
          <w:rFonts w:asciiTheme="minorHAnsi" w:eastAsiaTheme="minorEastAsia" w:hAnsiTheme="minorHAnsi" w:cstheme="minorBidi"/>
          <w:b w:val="0"/>
          <w:bCs/>
          <w:sz w:val="22"/>
          <w:szCs w:val="22"/>
          <w:lang w:val="en-US" w:eastAsia="ru-RU"/>
        </w:rPr>
      </w:pPr>
      <w:r w:rsidRPr="001D45EB">
        <w:rPr>
          <w:lang w:val="en-US"/>
        </w:rPr>
        <w:t>2</w:t>
      </w:r>
      <w:r w:rsidR="00B7239A">
        <w:rPr>
          <w:lang w:val="en-US"/>
        </w:rPr>
        <w:fldChar w:fldCharType="begin"/>
      </w:r>
      <w:r w:rsidR="00B7239A" w:rsidRPr="001D45EB">
        <w:rPr>
          <w:lang w:val="en-US"/>
        </w:rPr>
        <w:instrText xml:space="preserve"> </w:instrText>
      </w:r>
      <w:r w:rsidR="00B7239A">
        <w:rPr>
          <w:lang w:val="en-US"/>
        </w:rPr>
        <w:instrText>TOC</w:instrText>
      </w:r>
      <w:r w:rsidR="00B7239A" w:rsidRPr="001D45EB">
        <w:rPr>
          <w:lang w:val="en-US"/>
        </w:rPr>
        <w:instrText xml:space="preserve"> \</w:instrText>
      </w:r>
      <w:r w:rsidR="00B7239A">
        <w:rPr>
          <w:lang w:val="en-US"/>
        </w:rPr>
        <w:instrText>o</w:instrText>
      </w:r>
      <w:r w:rsidR="00B7239A" w:rsidRPr="001D45EB">
        <w:rPr>
          <w:lang w:val="en-US"/>
        </w:rPr>
        <w:instrText xml:space="preserve"> "2-3" \</w:instrText>
      </w:r>
      <w:r w:rsidR="00B7239A">
        <w:rPr>
          <w:lang w:val="en-US"/>
        </w:rPr>
        <w:instrText xml:space="preserve">h \z \t "Заголовок 1;1;Приложение;1;Раздел документа;1" </w:instrText>
      </w:r>
      <w:r w:rsidR="00B7239A">
        <w:rPr>
          <w:lang w:val="en-US"/>
        </w:rPr>
        <w:fldChar w:fldCharType="separate"/>
      </w:r>
      <w:hyperlink w:anchor="_Toc116889383" w:history="1">
        <w:r w:rsidR="00FE72C1" w:rsidRPr="001D45EB">
          <w:rPr>
            <w:rStyle w:val="af9"/>
            <w:b w:val="0"/>
            <w:bCs/>
            <w:lang w:val="en-US"/>
          </w:rPr>
          <w:t xml:space="preserve"> </w:t>
        </w:r>
        <w:r w:rsidR="001D45EB">
          <w:rPr>
            <w:rStyle w:val="af9"/>
            <w:b w:val="0"/>
            <w:bCs/>
            <w:lang w:val="en-US"/>
          </w:rPr>
          <w:t>Gameplay</w:t>
        </w:r>
        <w:r w:rsidR="00FE72C1" w:rsidRPr="001D45EB">
          <w:rPr>
            <w:b w:val="0"/>
            <w:bCs/>
            <w:webHidden/>
            <w:lang w:val="en-US"/>
          </w:rPr>
          <w:tab/>
        </w:r>
        <w:r w:rsidR="00FE72C1" w:rsidRPr="00945FFA">
          <w:rPr>
            <w:b w:val="0"/>
            <w:bCs/>
            <w:webHidden/>
          </w:rPr>
          <w:fldChar w:fldCharType="begin"/>
        </w:r>
        <w:r w:rsidR="00FE72C1" w:rsidRPr="001D45EB">
          <w:rPr>
            <w:b w:val="0"/>
            <w:bCs/>
            <w:webHidden/>
            <w:lang w:val="en-US"/>
          </w:rPr>
          <w:instrText xml:space="preserve"> PAGEREF _Toc116889383 \h </w:instrText>
        </w:r>
        <w:r w:rsidR="00FE72C1" w:rsidRPr="00945FFA">
          <w:rPr>
            <w:b w:val="0"/>
            <w:bCs/>
            <w:webHidden/>
          </w:rPr>
        </w:r>
        <w:r w:rsidR="00FE72C1" w:rsidRPr="00945FFA">
          <w:rPr>
            <w:b w:val="0"/>
            <w:bCs/>
            <w:webHidden/>
          </w:rPr>
          <w:fldChar w:fldCharType="separate"/>
        </w:r>
        <w:r w:rsidR="00FE72C1" w:rsidRPr="001D45EB">
          <w:rPr>
            <w:b w:val="0"/>
            <w:bCs/>
            <w:webHidden/>
            <w:lang w:val="en-US"/>
          </w:rPr>
          <w:t>3</w:t>
        </w:r>
        <w:r w:rsidR="00FE72C1" w:rsidRPr="00945FFA">
          <w:rPr>
            <w:b w:val="0"/>
            <w:bCs/>
            <w:webHidden/>
          </w:rPr>
          <w:fldChar w:fldCharType="end"/>
        </w:r>
      </w:hyperlink>
    </w:p>
    <w:p w14:paraId="39A1186B" w14:textId="7F1E8E9D" w:rsidR="00FE72C1" w:rsidRDefault="004A7A70">
      <w:pPr>
        <w:pStyle w:val="23"/>
      </w:pPr>
      <w:hyperlink w:anchor="_Toc116889384" w:history="1">
        <w:r w:rsidR="00C11716">
          <w:rPr>
            <w:rStyle w:val="af9"/>
          </w:rPr>
          <w:t>3</w:t>
        </w:r>
        <w:r w:rsidR="00FE72C1" w:rsidRPr="0044068B">
          <w:rPr>
            <w:rStyle w:val="af9"/>
          </w:rPr>
          <w:t xml:space="preserve"> </w:t>
        </w:r>
        <w:r w:rsidR="001D45EB">
          <w:rPr>
            <w:rStyle w:val="af9"/>
            <w:lang w:val="en-US"/>
          </w:rPr>
          <w:t>Components</w:t>
        </w:r>
        <w:r w:rsidR="00FE72C1">
          <w:rPr>
            <w:webHidden/>
          </w:rPr>
          <w:tab/>
        </w:r>
        <w:r w:rsidR="00FE72C1">
          <w:rPr>
            <w:webHidden/>
          </w:rPr>
          <w:fldChar w:fldCharType="begin"/>
        </w:r>
        <w:r w:rsidR="00FE72C1">
          <w:rPr>
            <w:webHidden/>
          </w:rPr>
          <w:instrText xml:space="preserve"> PAGEREF _Toc116889384 \h </w:instrText>
        </w:r>
        <w:r w:rsidR="00FE72C1">
          <w:rPr>
            <w:webHidden/>
          </w:rPr>
        </w:r>
        <w:r w:rsidR="00FE72C1">
          <w:rPr>
            <w:webHidden/>
          </w:rPr>
          <w:fldChar w:fldCharType="separate"/>
        </w:r>
        <w:r w:rsidR="00FE72C1">
          <w:rPr>
            <w:webHidden/>
          </w:rPr>
          <w:t>3</w:t>
        </w:r>
        <w:r w:rsidR="00FE72C1">
          <w:rPr>
            <w:webHidden/>
          </w:rPr>
          <w:fldChar w:fldCharType="end"/>
        </w:r>
      </w:hyperlink>
    </w:p>
    <w:p w14:paraId="00C1CEBD" w14:textId="0319EDD1" w:rsidR="00945FFA" w:rsidRDefault="004A7A70" w:rsidP="00945FFA">
      <w:pPr>
        <w:pStyle w:val="23"/>
      </w:pPr>
      <w:hyperlink w:anchor="_Toc116889384" w:history="1">
        <w:r w:rsidR="00C11716">
          <w:rPr>
            <w:rStyle w:val="af9"/>
          </w:rPr>
          <w:t>4</w:t>
        </w:r>
        <w:r w:rsidR="00945FFA">
          <w:rPr>
            <w:rStyle w:val="af9"/>
          </w:rPr>
          <w:t xml:space="preserve"> </w:t>
        </w:r>
        <w:r w:rsidR="001D45EB">
          <w:rPr>
            <w:rStyle w:val="af9"/>
            <w:lang w:val="en-US"/>
          </w:rPr>
          <w:t>Building process</w:t>
        </w:r>
        <w:r w:rsidR="00945FFA">
          <w:rPr>
            <w:webHidden/>
          </w:rPr>
          <w:tab/>
        </w:r>
        <w:r w:rsidR="00C11716">
          <w:rPr>
            <w:webHidden/>
          </w:rPr>
          <w:t>4</w:t>
        </w:r>
      </w:hyperlink>
    </w:p>
    <w:p w14:paraId="4B70A185" w14:textId="576609A2" w:rsidR="003562C7" w:rsidRDefault="004A7A70" w:rsidP="003562C7">
      <w:pPr>
        <w:pStyle w:val="23"/>
      </w:pPr>
      <w:hyperlink w:anchor="_Toc116889384" w:history="1">
        <w:r w:rsidR="00C11716">
          <w:rPr>
            <w:rStyle w:val="af9"/>
          </w:rPr>
          <w:t>5</w:t>
        </w:r>
        <w:r w:rsidR="003562C7">
          <w:rPr>
            <w:rStyle w:val="af9"/>
          </w:rPr>
          <w:t xml:space="preserve"> </w:t>
        </w:r>
        <w:r w:rsidR="001D45EB">
          <w:rPr>
            <w:rStyle w:val="af9"/>
            <w:lang w:val="en-US"/>
          </w:rPr>
          <w:t>Program</w:t>
        </w:r>
        <w:r w:rsidR="003562C7">
          <w:rPr>
            <w:webHidden/>
          </w:rPr>
          <w:tab/>
        </w:r>
        <w:r w:rsidR="002C3C12">
          <w:rPr>
            <w:webHidden/>
          </w:rPr>
          <w:t>7</w:t>
        </w:r>
      </w:hyperlink>
    </w:p>
    <w:p w14:paraId="075C07BC" w14:textId="32671A2A" w:rsidR="00F049B5" w:rsidRDefault="004A7A70" w:rsidP="00F049B5">
      <w:pPr>
        <w:pStyle w:val="23"/>
        <w:rPr>
          <w:rFonts w:asciiTheme="minorHAnsi" w:eastAsiaTheme="minorEastAsia" w:hAnsiTheme="minorHAnsi" w:cstheme="minorBidi"/>
          <w:sz w:val="22"/>
          <w:szCs w:val="22"/>
          <w:lang w:eastAsia="ru-RU"/>
        </w:rPr>
      </w:pPr>
      <w:hyperlink w:anchor="_Toc116889384" w:history="1">
        <w:r w:rsidR="00C11716">
          <w:rPr>
            <w:rStyle w:val="af9"/>
          </w:rPr>
          <w:t>6</w:t>
        </w:r>
        <w:r w:rsidR="00F049B5">
          <w:rPr>
            <w:rStyle w:val="af9"/>
          </w:rPr>
          <w:t xml:space="preserve"> </w:t>
        </w:r>
        <w:r w:rsidR="001D45EB">
          <w:rPr>
            <w:rStyle w:val="af9"/>
            <w:lang w:val="en-US"/>
          </w:rPr>
          <w:t>Result</w:t>
        </w:r>
        <w:r w:rsidR="00F049B5">
          <w:rPr>
            <w:webHidden/>
          </w:rPr>
          <w:tab/>
          <w:t>17</w:t>
        </w:r>
      </w:hyperlink>
    </w:p>
    <w:p w14:paraId="0185DC2B" w14:textId="77777777" w:rsidR="00F049B5" w:rsidRPr="00F049B5" w:rsidRDefault="00F049B5" w:rsidP="00F049B5">
      <w:pPr>
        <w:pStyle w:val="32"/>
        <w:rPr>
          <w:rFonts w:eastAsiaTheme="minorEastAsia"/>
        </w:rPr>
      </w:pPr>
    </w:p>
    <w:p w14:paraId="4D583185" w14:textId="77777777" w:rsidR="003562C7" w:rsidRPr="003562C7" w:rsidRDefault="003562C7" w:rsidP="003562C7">
      <w:pPr>
        <w:pStyle w:val="32"/>
        <w:rPr>
          <w:rFonts w:eastAsiaTheme="minorEastAsia"/>
        </w:rPr>
      </w:pPr>
    </w:p>
    <w:p w14:paraId="6C4DD3C3" w14:textId="77777777" w:rsidR="00945FFA" w:rsidRPr="00945FFA" w:rsidRDefault="00945FFA" w:rsidP="00945FFA">
      <w:pPr>
        <w:pStyle w:val="32"/>
        <w:rPr>
          <w:rFonts w:eastAsiaTheme="minorEastAsia"/>
        </w:rPr>
      </w:pPr>
    </w:p>
    <w:p w14:paraId="068AE694" w14:textId="45D338AB" w:rsidR="008D1DAC" w:rsidRDefault="00B7239A" w:rsidP="008D1DAC">
      <w:pPr>
        <w:pStyle w:val="ab"/>
      </w:pPr>
      <w:r>
        <w:rPr>
          <w:lang w:val="en-US"/>
        </w:rPr>
        <w:fldChar w:fldCharType="end"/>
      </w:r>
    </w:p>
    <w:p w14:paraId="19BC5FD0" w14:textId="77777777" w:rsidR="00B77208" w:rsidRDefault="00B77208" w:rsidP="008D1DAC">
      <w:pPr>
        <w:pStyle w:val="ab"/>
      </w:pPr>
    </w:p>
    <w:p w14:paraId="6AB460D4" w14:textId="77777777" w:rsidR="00B77208" w:rsidRDefault="00B77208" w:rsidP="008D1DAC">
      <w:pPr>
        <w:pStyle w:val="ab"/>
      </w:pPr>
    </w:p>
    <w:p w14:paraId="24F39167" w14:textId="11C2172D" w:rsidR="00B77208" w:rsidRDefault="00B77208" w:rsidP="008D1DAC">
      <w:pPr>
        <w:pStyle w:val="ab"/>
      </w:pPr>
    </w:p>
    <w:p w14:paraId="5DFFC8ED" w14:textId="38CC130D" w:rsidR="00945FFA" w:rsidRDefault="00945FFA" w:rsidP="008D1DAC">
      <w:pPr>
        <w:pStyle w:val="ab"/>
      </w:pPr>
    </w:p>
    <w:p w14:paraId="0803A33B" w14:textId="0E99C92E" w:rsidR="00945FFA" w:rsidRDefault="00945FFA" w:rsidP="008D1DAC">
      <w:pPr>
        <w:pStyle w:val="ab"/>
      </w:pPr>
    </w:p>
    <w:p w14:paraId="3CC7ACC6" w14:textId="533BF135" w:rsidR="00945FFA" w:rsidRDefault="00945FFA" w:rsidP="008D1DAC">
      <w:pPr>
        <w:pStyle w:val="ab"/>
      </w:pPr>
    </w:p>
    <w:p w14:paraId="3DA170D2" w14:textId="7571F7B6" w:rsidR="00945FFA" w:rsidRDefault="00945FFA" w:rsidP="008D1DAC">
      <w:pPr>
        <w:pStyle w:val="ab"/>
      </w:pPr>
    </w:p>
    <w:p w14:paraId="3038EFA3" w14:textId="134E170F" w:rsidR="00945FFA" w:rsidRDefault="00945FFA" w:rsidP="008D1DAC">
      <w:pPr>
        <w:pStyle w:val="ab"/>
      </w:pPr>
    </w:p>
    <w:p w14:paraId="35D761EF" w14:textId="22D4CC3E" w:rsidR="00945FFA" w:rsidRDefault="00945FFA" w:rsidP="008D1DAC">
      <w:pPr>
        <w:pStyle w:val="ab"/>
      </w:pPr>
    </w:p>
    <w:p w14:paraId="58AC25C3" w14:textId="5F318F5E" w:rsidR="00945FFA" w:rsidRDefault="00945FFA" w:rsidP="008D1DAC">
      <w:pPr>
        <w:pStyle w:val="ab"/>
      </w:pPr>
    </w:p>
    <w:p w14:paraId="0B55E7B6" w14:textId="79A6ED6E" w:rsidR="00945FFA" w:rsidRDefault="00945FFA" w:rsidP="008D1DAC">
      <w:pPr>
        <w:pStyle w:val="ab"/>
      </w:pPr>
    </w:p>
    <w:p w14:paraId="13EF9DA2" w14:textId="6A7F0F50" w:rsidR="00945FFA" w:rsidRDefault="00945FFA" w:rsidP="008D1DAC">
      <w:pPr>
        <w:pStyle w:val="ab"/>
      </w:pPr>
    </w:p>
    <w:p w14:paraId="277B6A7F" w14:textId="44B15C55" w:rsidR="00945FFA" w:rsidRDefault="00945FFA" w:rsidP="008D1DAC">
      <w:pPr>
        <w:pStyle w:val="ab"/>
      </w:pPr>
    </w:p>
    <w:p w14:paraId="63300CAE" w14:textId="45636D51" w:rsidR="00945FFA" w:rsidRDefault="00945FFA" w:rsidP="008D1DAC">
      <w:pPr>
        <w:pStyle w:val="ab"/>
      </w:pPr>
    </w:p>
    <w:p w14:paraId="12658ACE" w14:textId="5C8AB429" w:rsidR="00945FFA" w:rsidRDefault="00945FFA" w:rsidP="008D1DAC">
      <w:pPr>
        <w:pStyle w:val="ab"/>
      </w:pPr>
    </w:p>
    <w:p w14:paraId="502E72FE" w14:textId="20FE5BE8" w:rsidR="00945FFA" w:rsidRDefault="00945FFA" w:rsidP="008D1DAC">
      <w:pPr>
        <w:pStyle w:val="ab"/>
      </w:pPr>
    </w:p>
    <w:p w14:paraId="162943B1" w14:textId="16A67FC5" w:rsidR="00726826" w:rsidRDefault="000B456F" w:rsidP="00726826">
      <w:pPr>
        <w:pStyle w:val="aff4"/>
        <w:numPr>
          <w:ilvl w:val="0"/>
          <w:numId w:val="22"/>
        </w:numPr>
        <w:rPr>
          <w:b/>
          <w:bCs/>
          <w:sz w:val="28"/>
          <w:szCs w:val="28"/>
        </w:rPr>
      </w:pPr>
      <w:r>
        <w:rPr>
          <w:b/>
          <w:bCs/>
          <w:sz w:val="28"/>
          <w:szCs w:val="28"/>
          <w:lang w:val="en-US"/>
        </w:rPr>
        <w:lastRenderedPageBreak/>
        <w:t>Essence of the project</w:t>
      </w:r>
    </w:p>
    <w:p w14:paraId="275C3765" w14:textId="1E5A493D" w:rsidR="00726826" w:rsidRPr="00726826" w:rsidRDefault="00726826" w:rsidP="00726826">
      <w:pPr>
        <w:ind w:left="624"/>
        <w:rPr>
          <w:b/>
          <w:bCs/>
          <w:sz w:val="28"/>
          <w:szCs w:val="28"/>
        </w:rPr>
      </w:pPr>
    </w:p>
    <w:p w14:paraId="6DB4BF0B" w14:textId="201ABD3B" w:rsidR="000F330B" w:rsidRDefault="000B456F" w:rsidP="000B456F">
      <w:pPr>
        <w:pStyle w:val="ab"/>
        <w:ind w:left="984" w:firstLine="0"/>
        <w:rPr>
          <w:spacing w:val="0"/>
          <w:szCs w:val="28"/>
          <w:lang w:val="en-US" w:eastAsia="ru-RU"/>
        </w:rPr>
      </w:pPr>
      <w:r>
        <w:rPr>
          <w:spacing w:val="0"/>
          <w:szCs w:val="28"/>
          <w:lang w:val="en-US" w:eastAsia="ru-RU"/>
        </w:rPr>
        <w:t>To c</w:t>
      </w:r>
      <w:r w:rsidRPr="000B456F">
        <w:rPr>
          <w:spacing w:val="0"/>
          <w:szCs w:val="28"/>
          <w:lang w:val="en-US" w:eastAsia="ru-RU"/>
        </w:rPr>
        <w:t xml:space="preserve">reate an interesting and unique game for fun </w:t>
      </w:r>
      <w:r>
        <w:rPr>
          <w:spacing w:val="0"/>
          <w:szCs w:val="28"/>
          <w:lang w:val="en-US" w:eastAsia="ru-RU"/>
        </w:rPr>
        <w:t>and improve</w:t>
      </w:r>
      <w:r w:rsidRPr="000B456F">
        <w:rPr>
          <w:spacing w:val="0"/>
          <w:szCs w:val="28"/>
          <w:lang w:val="en-US" w:eastAsia="ru-RU"/>
        </w:rPr>
        <w:t xml:space="preserve"> your skills.</w:t>
      </w:r>
    </w:p>
    <w:p w14:paraId="59733337" w14:textId="77777777" w:rsidR="000B456F" w:rsidRPr="000B456F" w:rsidRDefault="000B456F" w:rsidP="000B456F">
      <w:pPr>
        <w:pStyle w:val="ab"/>
        <w:ind w:left="984" w:firstLine="0"/>
        <w:rPr>
          <w:lang w:val="en-US"/>
        </w:rPr>
      </w:pPr>
    </w:p>
    <w:p w14:paraId="5C71B88E" w14:textId="3C58A051" w:rsidR="00945FFA" w:rsidRPr="00945FFA" w:rsidRDefault="00945FFA" w:rsidP="00945FFA">
      <w:pPr>
        <w:pStyle w:val="aff4"/>
        <w:numPr>
          <w:ilvl w:val="0"/>
          <w:numId w:val="22"/>
        </w:numPr>
        <w:rPr>
          <w:b/>
          <w:bCs/>
          <w:sz w:val="28"/>
          <w:szCs w:val="28"/>
        </w:rPr>
      </w:pPr>
      <w:r w:rsidRPr="00945FFA">
        <w:rPr>
          <w:b/>
          <w:bCs/>
          <w:sz w:val="28"/>
          <w:szCs w:val="28"/>
        </w:rPr>
        <w:t>Геймплей</w:t>
      </w:r>
    </w:p>
    <w:p w14:paraId="2F0B0EF4" w14:textId="77777777" w:rsidR="00945FFA" w:rsidRPr="00945FFA" w:rsidRDefault="00945FFA" w:rsidP="00945FFA">
      <w:pPr>
        <w:pStyle w:val="aff4"/>
        <w:ind w:left="984"/>
        <w:rPr>
          <w:b/>
          <w:bCs/>
          <w:sz w:val="32"/>
          <w:szCs w:val="32"/>
        </w:rPr>
      </w:pPr>
    </w:p>
    <w:p w14:paraId="14E17428" w14:textId="00780876" w:rsidR="00170720" w:rsidRPr="00371E1A" w:rsidRDefault="00371E1A" w:rsidP="009472CC">
      <w:pPr>
        <w:pStyle w:val="aff4"/>
        <w:ind w:left="984"/>
        <w:rPr>
          <w:sz w:val="28"/>
          <w:szCs w:val="28"/>
          <w:lang w:val="en-US"/>
        </w:rPr>
      </w:pPr>
      <w:r w:rsidRPr="00371E1A">
        <w:rPr>
          <w:sz w:val="28"/>
          <w:szCs w:val="28"/>
          <w:lang w:val="en-US"/>
        </w:rPr>
        <w:t>The player controls the car, obstacles are moving towards the car, which the player needs to go around. There are several different difficulty levels and the ability to view records. Gameplay video:</w:t>
      </w:r>
      <w:r>
        <w:rPr>
          <w:sz w:val="28"/>
          <w:szCs w:val="28"/>
          <w:lang w:val="en-US"/>
        </w:rPr>
        <w:t xml:space="preserve"> </w:t>
      </w:r>
      <w:hyperlink r:id="rId8" w:history="1">
        <w:r w:rsidRPr="00371E1A">
          <w:rPr>
            <w:rStyle w:val="af9"/>
            <w:lang w:val="en-US"/>
          </w:rPr>
          <w:t>https://www.youtube.com/watch?v=zKWT0bUBfUk</w:t>
        </w:r>
      </w:hyperlink>
    </w:p>
    <w:p w14:paraId="2065429D" w14:textId="67B94D03" w:rsidR="00260479" w:rsidRPr="00371E1A" w:rsidRDefault="00260479" w:rsidP="00260479">
      <w:pPr>
        <w:rPr>
          <w:sz w:val="28"/>
          <w:szCs w:val="28"/>
          <w:lang w:val="en-US"/>
        </w:rPr>
      </w:pPr>
    </w:p>
    <w:p w14:paraId="4ACC4CF9" w14:textId="55D62CA6" w:rsidR="00260479" w:rsidRPr="00371E1A" w:rsidRDefault="00945FFA" w:rsidP="00260479">
      <w:pPr>
        <w:rPr>
          <w:b/>
          <w:bCs/>
          <w:sz w:val="28"/>
          <w:szCs w:val="28"/>
          <w:lang w:val="en-US"/>
        </w:rPr>
      </w:pPr>
      <w:r w:rsidRPr="00371E1A">
        <w:rPr>
          <w:sz w:val="28"/>
          <w:szCs w:val="28"/>
          <w:lang w:val="en-US"/>
        </w:rPr>
        <w:tab/>
      </w:r>
      <w:r w:rsidR="00205CA9" w:rsidRPr="00371E1A">
        <w:rPr>
          <w:b/>
          <w:bCs/>
          <w:sz w:val="28"/>
          <w:szCs w:val="28"/>
          <w:lang w:val="en-US"/>
        </w:rPr>
        <w:t>3</w:t>
      </w:r>
      <w:r w:rsidRPr="00371E1A">
        <w:rPr>
          <w:b/>
          <w:bCs/>
          <w:sz w:val="28"/>
          <w:szCs w:val="28"/>
          <w:lang w:val="en-US"/>
        </w:rPr>
        <w:t xml:space="preserve">. </w:t>
      </w:r>
      <w:r w:rsidRPr="00945FFA">
        <w:rPr>
          <w:b/>
          <w:bCs/>
          <w:sz w:val="28"/>
          <w:szCs w:val="28"/>
        </w:rPr>
        <w:t>Необходимые</w:t>
      </w:r>
      <w:r w:rsidRPr="00371E1A">
        <w:rPr>
          <w:b/>
          <w:bCs/>
          <w:sz w:val="28"/>
          <w:szCs w:val="28"/>
          <w:lang w:val="en-US"/>
        </w:rPr>
        <w:t xml:space="preserve"> </w:t>
      </w:r>
      <w:r w:rsidRPr="00945FFA">
        <w:rPr>
          <w:b/>
          <w:bCs/>
          <w:sz w:val="28"/>
          <w:szCs w:val="28"/>
        </w:rPr>
        <w:t>компоненты</w:t>
      </w:r>
    </w:p>
    <w:p w14:paraId="30450C77" w14:textId="77777777" w:rsidR="00260479" w:rsidRPr="00371E1A" w:rsidRDefault="00260479" w:rsidP="00260479">
      <w:pPr>
        <w:rPr>
          <w:sz w:val="28"/>
          <w:szCs w:val="28"/>
          <w:lang w:val="en-US"/>
        </w:rPr>
      </w:pPr>
    </w:p>
    <w:p w14:paraId="5DAF93D9" w14:textId="77777777" w:rsidR="00371E1A" w:rsidRPr="00371E1A" w:rsidRDefault="00371E1A" w:rsidP="00371E1A">
      <w:pPr>
        <w:pStyle w:val="ab"/>
        <w:ind w:left="624"/>
        <w:rPr>
          <w:lang w:val="en-US"/>
        </w:rPr>
      </w:pPr>
      <w:r w:rsidRPr="00371E1A">
        <w:rPr>
          <w:lang w:val="en-US"/>
        </w:rPr>
        <w:t>1. Arduino Nano.</w:t>
      </w:r>
    </w:p>
    <w:p w14:paraId="33C7D9AE" w14:textId="77777777" w:rsidR="00371E1A" w:rsidRPr="00371E1A" w:rsidRDefault="00371E1A" w:rsidP="00371E1A">
      <w:pPr>
        <w:pStyle w:val="ab"/>
        <w:ind w:left="624"/>
        <w:rPr>
          <w:lang w:val="en-US"/>
        </w:rPr>
      </w:pPr>
      <w:r w:rsidRPr="00371E1A">
        <w:rPr>
          <w:lang w:val="en-US"/>
        </w:rPr>
        <w:t>2. Screen 16x2.</w:t>
      </w:r>
    </w:p>
    <w:p w14:paraId="14F6A6A1" w14:textId="77777777" w:rsidR="00371E1A" w:rsidRPr="00371E1A" w:rsidRDefault="00371E1A" w:rsidP="00371E1A">
      <w:pPr>
        <w:pStyle w:val="ab"/>
        <w:ind w:left="624"/>
        <w:rPr>
          <w:lang w:val="en-US"/>
        </w:rPr>
      </w:pPr>
      <w:r w:rsidRPr="00371E1A">
        <w:rPr>
          <w:lang w:val="en-US"/>
        </w:rPr>
        <w:t>3. Joystick.</w:t>
      </w:r>
    </w:p>
    <w:p w14:paraId="55632DBA" w14:textId="77777777" w:rsidR="00371E1A" w:rsidRPr="00371E1A" w:rsidRDefault="00371E1A" w:rsidP="00371E1A">
      <w:pPr>
        <w:pStyle w:val="ab"/>
        <w:ind w:left="624"/>
        <w:rPr>
          <w:lang w:val="en-US"/>
        </w:rPr>
      </w:pPr>
      <w:r w:rsidRPr="00371E1A">
        <w:rPr>
          <w:lang w:val="en-US"/>
        </w:rPr>
        <w:t>4. Battery compartment.</w:t>
      </w:r>
    </w:p>
    <w:p w14:paraId="58DE1E19" w14:textId="77777777" w:rsidR="00371E1A" w:rsidRPr="00371E1A" w:rsidRDefault="00371E1A" w:rsidP="00371E1A">
      <w:pPr>
        <w:pStyle w:val="ab"/>
        <w:ind w:left="624"/>
        <w:rPr>
          <w:lang w:val="en-US"/>
        </w:rPr>
      </w:pPr>
      <w:r w:rsidRPr="00371E1A">
        <w:rPr>
          <w:lang w:val="en-US"/>
        </w:rPr>
        <w:t>5. 8 connecting wires.</w:t>
      </w:r>
    </w:p>
    <w:p w14:paraId="5C3583A4" w14:textId="59FFB655" w:rsidR="00371E1A" w:rsidRPr="00371E1A" w:rsidRDefault="00371E1A" w:rsidP="00371E1A">
      <w:pPr>
        <w:pStyle w:val="ab"/>
        <w:ind w:left="624"/>
        <w:rPr>
          <w:lang w:val="en-US"/>
        </w:rPr>
      </w:pPr>
      <w:r w:rsidRPr="00371E1A">
        <w:rPr>
          <w:lang w:val="en-US"/>
        </w:rPr>
        <w:t xml:space="preserve">6. </w:t>
      </w:r>
      <w:r>
        <w:rPr>
          <w:lang w:val="en-US"/>
        </w:rPr>
        <w:t>Phone tripod</w:t>
      </w:r>
      <w:r w:rsidRPr="00371E1A">
        <w:rPr>
          <w:lang w:val="en-US"/>
        </w:rPr>
        <w:t>.</w:t>
      </w:r>
    </w:p>
    <w:p w14:paraId="0C080D43" w14:textId="77777777" w:rsidR="00371E1A" w:rsidRPr="00371E1A" w:rsidRDefault="00371E1A" w:rsidP="00371E1A">
      <w:pPr>
        <w:pStyle w:val="ab"/>
        <w:ind w:left="624"/>
        <w:rPr>
          <w:lang w:val="en-US"/>
        </w:rPr>
      </w:pPr>
      <w:r w:rsidRPr="00371E1A">
        <w:rPr>
          <w:lang w:val="en-US"/>
        </w:rPr>
        <w:t>7. Anti-static bag.</w:t>
      </w:r>
    </w:p>
    <w:p w14:paraId="2BF17F49" w14:textId="4202C760" w:rsidR="00371E1A" w:rsidRPr="00371E1A" w:rsidRDefault="00371E1A" w:rsidP="00371E1A">
      <w:pPr>
        <w:pStyle w:val="ab"/>
        <w:ind w:left="624"/>
        <w:rPr>
          <w:lang w:val="en-US"/>
        </w:rPr>
      </w:pPr>
      <w:r w:rsidRPr="00371E1A">
        <w:rPr>
          <w:lang w:val="en-US"/>
        </w:rPr>
        <w:t>8. 2 screws.</w:t>
      </w:r>
    </w:p>
    <w:p w14:paraId="6AACD2FB" w14:textId="6F9893F1" w:rsidR="00371E1A" w:rsidRPr="00371E1A" w:rsidRDefault="00371E1A" w:rsidP="00371E1A">
      <w:pPr>
        <w:pStyle w:val="ab"/>
        <w:ind w:left="624"/>
        <w:rPr>
          <w:lang w:val="en-US"/>
        </w:rPr>
      </w:pPr>
      <w:r w:rsidRPr="00371E1A">
        <w:rPr>
          <w:lang w:val="en-US"/>
        </w:rPr>
        <w:t xml:space="preserve">9. </w:t>
      </w:r>
      <w:r>
        <w:rPr>
          <w:lang w:val="en-US"/>
        </w:rPr>
        <w:t>Sticky t</w:t>
      </w:r>
      <w:r w:rsidRPr="00371E1A">
        <w:rPr>
          <w:lang w:val="en-US"/>
        </w:rPr>
        <w:t>ape.</w:t>
      </w:r>
    </w:p>
    <w:p w14:paraId="5F45A82E" w14:textId="2226F200" w:rsidR="00945FFA" w:rsidRDefault="00371E1A" w:rsidP="00371E1A">
      <w:pPr>
        <w:pStyle w:val="ab"/>
        <w:ind w:left="624"/>
      </w:pPr>
      <w:r w:rsidRPr="00371E1A">
        <w:rPr>
          <w:lang w:val="en-US"/>
        </w:rPr>
        <w:t xml:space="preserve">10. </w:t>
      </w:r>
      <w:r>
        <w:rPr>
          <w:lang w:val="en-US"/>
        </w:rPr>
        <w:t>Glue gun with sticks</w:t>
      </w:r>
    </w:p>
    <w:p w14:paraId="62411355" w14:textId="758F8761" w:rsidR="00205CA9" w:rsidRDefault="00205CA9" w:rsidP="00945FFA">
      <w:pPr>
        <w:pStyle w:val="ab"/>
        <w:ind w:left="1500" w:firstLine="0"/>
      </w:pPr>
    </w:p>
    <w:p w14:paraId="1E499CD6" w14:textId="09127651" w:rsidR="00205CA9" w:rsidRDefault="00205CA9" w:rsidP="00945FFA">
      <w:pPr>
        <w:pStyle w:val="ab"/>
        <w:ind w:left="1500" w:firstLine="0"/>
      </w:pPr>
    </w:p>
    <w:p w14:paraId="2451BA39" w14:textId="6E61EA68" w:rsidR="00205CA9" w:rsidRDefault="00205CA9" w:rsidP="00945FFA">
      <w:pPr>
        <w:pStyle w:val="ab"/>
        <w:ind w:left="1500" w:firstLine="0"/>
      </w:pPr>
    </w:p>
    <w:p w14:paraId="3D6A7F7C" w14:textId="39A97A82" w:rsidR="00205CA9" w:rsidRDefault="00205CA9" w:rsidP="00945FFA">
      <w:pPr>
        <w:pStyle w:val="ab"/>
        <w:ind w:left="1500" w:firstLine="0"/>
      </w:pPr>
    </w:p>
    <w:p w14:paraId="35CDAB7D" w14:textId="2E38A138" w:rsidR="00205CA9" w:rsidRDefault="00205CA9" w:rsidP="00945FFA">
      <w:pPr>
        <w:pStyle w:val="ab"/>
        <w:ind w:left="1500" w:firstLine="0"/>
      </w:pPr>
    </w:p>
    <w:p w14:paraId="4D8DADC5" w14:textId="4F5042E5" w:rsidR="00205CA9" w:rsidRDefault="00205CA9" w:rsidP="00945FFA">
      <w:pPr>
        <w:pStyle w:val="ab"/>
        <w:ind w:left="1500" w:firstLine="0"/>
      </w:pPr>
    </w:p>
    <w:p w14:paraId="0AA92431" w14:textId="0DF280A3" w:rsidR="00205CA9" w:rsidRDefault="00205CA9" w:rsidP="00945FFA">
      <w:pPr>
        <w:pStyle w:val="ab"/>
        <w:ind w:left="1500" w:firstLine="0"/>
      </w:pPr>
    </w:p>
    <w:p w14:paraId="2B3DA0D8" w14:textId="765037B6" w:rsidR="00A05F5F" w:rsidRDefault="00A05F5F" w:rsidP="00945FFA">
      <w:pPr>
        <w:pStyle w:val="ab"/>
        <w:ind w:left="1500" w:firstLine="0"/>
      </w:pPr>
    </w:p>
    <w:p w14:paraId="7E7638A0" w14:textId="77777777" w:rsidR="00A05F5F" w:rsidRDefault="00A05F5F" w:rsidP="00945FFA">
      <w:pPr>
        <w:pStyle w:val="ab"/>
        <w:ind w:left="1500" w:firstLine="0"/>
      </w:pPr>
    </w:p>
    <w:p w14:paraId="6769F0B4" w14:textId="6AA047B9" w:rsidR="00945FFA" w:rsidRPr="00945FFA" w:rsidRDefault="00945FFA" w:rsidP="00945FFA">
      <w:pPr>
        <w:rPr>
          <w:b/>
          <w:bCs/>
          <w:sz w:val="28"/>
          <w:szCs w:val="28"/>
        </w:rPr>
      </w:pPr>
    </w:p>
    <w:p w14:paraId="43992EFB" w14:textId="71510115" w:rsidR="007C7C8C" w:rsidRPr="007C7C8C" w:rsidRDefault="007C7C8C" w:rsidP="007C7C8C">
      <w:pPr>
        <w:pStyle w:val="ab"/>
      </w:pPr>
      <w:r>
        <w:rPr>
          <w:b/>
          <w:bCs/>
          <w:szCs w:val="28"/>
          <w:lang w:val="en-US"/>
        </w:rPr>
        <w:t xml:space="preserve">4. </w:t>
      </w:r>
      <w:r w:rsidRPr="007C7C8C">
        <w:rPr>
          <w:b/>
          <w:bCs/>
          <w:szCs w:val="28"/>
          <w:lang w:val="en-US"/>
        </w:rPr>
        <w:t xml:space="preserve">Building process </w:t>
      </w:r>
    </w:p>
    <w:p w14:paraId="23CA75D4" w14:textId="7095031D" w:rsidR="000F330B" w:rsidRDefault="007C7C8C" w:rsidP="00467C55">
      <w:pPr>
        <w:pStyle w:val="ab"/>
        <w:numPr>
          <w:ilvl w:val="0"/>
          <w:numId w:val="24"/>
        </w:numPr>
      </w:pPr>
      <w:r>
        <w:rPr>
          <w:lang w:val="en-US"/>
        </w:rPr>
        <w:t>Joystick</w:t>
      </w:r>
      <w:r w:rsidR="000F330B">
        <w:t xml:space="preserve">. </w:t>
      </w:r>
    </w:p>
    <w:p w14:paraId="33530E19" w14:textId="1450AEA0" w:rsidR="007C7C8C" w:rsidRDefault="007C7C8C" w:rsidP="007C7C8C">
      <w:pPr>
        <w:pStyle w:val="ab"/>
        <w:ind w:left="1416" w:firstLine="0"/>
        <w:rPr>
          <w:lang w:val="en-US"/>
        </w:rPr>
      </w:pPr>
      <w:r w:rsidRPr="007C7C8C">
        <w:rPr>
          <w:lang w:val="en-US"/>
        </w:rPr>
        <w:t>We take a tripod, and attach the joystick to it with the help of two screws or self-tapping screws. To make it easier, you can pre-drill holes in the plastic with a screwdriver.</w:t>
      </w:r>
    </w:p>
    <w:p w14:paraId="59BF77B9" w14:textId="7358DE3F" w:rsidR="00076411" w:rsidRPr="007C7C8C" w:rsidRDefault="005B6B9D" w:rsidP="007C7C8C">
      <w:pPr>
        <w:pStyle w:val="ab"/>
        <w:ind w:left="708" w:firstLine="0"/>
        <w:jc w:val="center"/>
        <w:rPr>
          <w:lang w:val="en-US"/>
        </w:rPr>
      </w:pPr>
      <w:r w:rsidRPr="007C7C8C">
        <w:rPr>
          <w:lang w:val="en-US"/>
        </w:rPr>
        <w:tab/>
      </w:r>
      <w:r>
        <w:rPr>
          <w:noProof/>
        </w:rPr>
        <w:drawing>
          <wp:inline distT="0" distB="0" distL="0" distR="0" wp14:anchorId="3FD06979" wp14:editId="0B8C6493">
            <wp:extent cx="2181225" cy="21812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r>
        <w:rPr>
          <w:noProof/>
        </w:rPr>
        <w:drawing>
          <wp:inline distT="0" distB="0" distL="0" distR="0" wp14:anchorId="5387AB53" wp14:editId="417532CC">
            <wp:extent cx="2181225" cy="2181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a:ln>
                      <a:noFill/>
                    </a:ln>
                  </pic:spPr>
                </pic:pic>
              </a:graphicData>
            </a:graphic>
          </wp:inline>
        </w:drawing>
      </w:r>
    </w:p>
    <w:p w14:paraId="4F9753DD" w14:textId="77777777" w:rsidR="00166D42" w:rsidRPr="007C7C8C" w:rsidRDefault="00166D42" w:rsidP="00166D42">
      <w:pPr>
        <w:pStyle w:val="ab"/>
        <w:ind w:firstLine="0"/>
        <w:jc w:val="center"/>
        <w:rPr>
          <w:lang w:val="en-US"/>
        </w:rPr>
      </w:pPr>
    </w:p>
    <w:p w14:paraId="021A96E4" w14:textId="51D8BEFD" w:rsidR="000F330B" w:rsidRDefault="009472CC" w:rsidP="00467C55">
      <w:pPr>
        <w:pStyle w:val="ab"/>
        <w:numPr>
          <w:ilvl w:val="0"/>
          <w:numId w:val="24"/>
        </w:numPr>
      </w:pPr>
      <w:r>
        <w:rPr>
          <w:lang w:val="en-US"/>
        </w:rPr>
        <w:t>Screen.</w:t>
      </w:r>
    </w:p>
    <w:p w14:paraId="0E38E221" w14:textId="77777777" w:rsidR="009472CC" w:rsidRDefault="009472CC" w:rsidP="009472CC">
      <w:pPr>
        <w:pStyle w:val="ab"/>
        <w:ind w:left="1416" w:firstLine="0"/>
        <w:rPr>
          <w:lang w:val="en-US"/>
        </w:rPr>
      </w:pPr>
      <w:r w:rsidRPr="009472CC">
        <w:rPr>
          <w:lang w:val="en-US"/>
        </w:rPr>
        <w:t>We unfold the clothespin of the tripod so that the back is looking at us. The screen here looks like a glove in size, except that it may be necessary to cut the plastic a little to fit the contacts of the i2c module. It is convenient to cut plastic with an engraver, but you can also use a saw, soldering iron, drill or screwdriver. We glue the screen on the back side with hot glue so that it does not fall off.</w:t>
      </w:r>
    </w:p>
    <w:p w14:paraId="5748E342" w14:textId="4F731D53" w:rsidR="00117AE6" w:rsidRPr="009472CC" w:rsidRDefault="00FB57A3" w:rsidP="00117AE6">
      <w:pPr>
        <w:pStyle w:val="ab"/>
        <w:jc w:val="center"/>
        <w:rPr>
          <w:lang w:val="en-US"/>
        </w:rPr>
      </w:pPr>
      <w:r w:rsidRPr="009472CC">
        <w:rPr>
          <w:lang w:val="en-US"/>
        </w:rPr>
        <w:tab/>
      </w:r>
      <w:r w:rsidRPr="009472CC">
        <w:rPr>
          <w:lang w:val="en-US"/>
        </w:rPr>
        <w:tab/>
      </w:r>
      <w:r w:rsidR="00117AE6">
        <w:rPr>
          <w:noProof/>
        </w:rPr>
        <w:drawing>
          <wp:inline distT="0" distB="0" distL="0" distR="0" wp14:anchorId="7DAB34CD" wp14:editId="4B128AE4">
            <wp:extent cx="2305050" cy="23050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r w:rsidR="00117AE6">
        <w:rPr>
          <w:noProof/>
        </w:rPr>
        <w:drawing>
          <wp:inline distT="0" distB="0" distL="0" distR="0" wp14:anchorId="5457343A" wp14:editId="44FD53E8">
            <wp:extent cx="2305735" cy="23057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06439" cy="2306439"/>
                    </a:xfrm>
                    <a:prstGeom prst="rect">
                      <a:avLst/>
                    </a:prstGeom>
                    <a:noFill/>
                    <a:ln>
                      <a:noFill/>
                    </a:ln>
                  </pic:spPr>
                </pic:pic>
              </a:graphicData>
            </a:graphic>
          </wp:inline>
        </w:drawing>
      </w:r>
    </w:p>
    <w:p w14:paraId="31E3803F" w14:textId="03B233AE" w:rsidR="000F56A8" w:rsidRPr="009472CC" w:rsidRDefault="000F56A8" w:rsidP="00DA5942">
      <w:pPr>
        <w:pStyle w:val="ab"/>
        <w:ind w:firstLine="0"/>
        <w:rPr>
          <w:lang w:val="en-US"/>
        </w:rPr>
      </w:pPr>
    </w:p>
    <w:p w14:paraId="66755195" w14:textId="77777777" w:rsidR="00DA5942" w:rsidRPr="009472CC" w:rsidRDefault="00DA5942" w:rsidP="00DA5942">
      <w:pPr>
        <w:pStyle w:val="ab"/>
        <w:ind w:firstLine="0"/>
        <w:rPr>
          <w:lang w:val="en-US"/>
        </w:rPr>
      </w:pPr>
    </w:p>
    <w:p w14:paraId="0BD5C3F2" w14:textId="35FA23B2" w:rsidR="00076411" w:rsidRDefault="008614FA" w:rsidP="00467C55">
      <w:pPr>
        <w:pStyle w:val="ab"/>
        <w:numPr>
          <w:ilvl w:val="0"/>
          <w:numId w:val="24"/>
        </w:numPr>
      </w:pPr>
      <w:r>
        <w:rPr>
          <w:lang w:val="en-US"/>
        </w:rPr>
        <w:t>Battery compartment</w:t>
      </w:r>
      <w:r w:rsidR="00076411">
        <w:t>.</w:t>
      </w:r>
    </w:p>
    <w:p w14:paraId="1234A61D" w14:textId="77777777" w:rsidR="008614FA" w:rsidRPr="008614FA" w:rsidRDefault="008614FA" w:rsidP="008614FA">
      <w:pPr>
        <w:pStyle w:val="ab"/>
        <w:ind w:left="1494" w:firstLine="0"/>
        <w:rPr>
          <w:lang w:val="en-US"/>
        </w:rPr>
      </w:pPr>
      <w:r w:rsidRPr="008614FA">
        <w:rPr>
          <w:lang w:val="en-US"/>
        </w:rPr>
        <w:t>It is better to use a battery compartment with a built-in switch. If it is not there, it's okay, you can turn off the game by removing the battery. It is also better to use an AAA battery compartment rather than an AA one, as they are lighter, but they also need to be changed more often. You can also glue the battery compartment to the tripod body, but I did not see the need for this.</w:t>
      </w:r>
    </w:p>
    <w:p w14:paraId="59810D7C" w14:textId="77777777" w:rsidR="008614FA" w:rsidRDefault="008614FA" w:rsidP="008614FA">
      <w:pPr>
        <w:pStyle w:val="ab"/>
        <w:ind w:left="1494" w:firstLine="0"/>
        <w:rPr>
          <w:lang w:val="en-US"/>
        </w:rPr>
      </w:pPr>
      <w:r w:rsidRPr="008614FA">
        <w:rPr>
          <w:lang w:val="en-US"/>
        </w:rPr>
        <w:t xml:space="preserve">The store didn't have a 4-battery compartment, so I had to buy two 2-AA battery compartments and connect them. I glued them with universal glue to a piece of plywood of the right size and soldered the plus of one compartment to the minus of the other. </w:t>
      </w:r>
      <w:proofErr w:type="spellStart"/>
      <w:r>
        <w:t>Now</w:t>
      </w:r>
      <w:proofErr w:type="spellEnd"/>
      <w:r>
        <w:t xml:space="preserve"> </w:t>
      </w:r>
      <w:proofErr w:type="spellStart"/>
      <w:r>
        <w:t>they</w:t>
      </w:r>
      <w:proofErr w:type="spellEnd"/>
      <w:r>
        <w:t xml:space="preserve"> </w:t>
      </w:r>
      <w:proofErr w:type="spellStart"/>
      <w:r>
        <w:t>are</w:t>
      </w:r>
      <w:proofErr w:type="spellEnd"/>
      <w:r>
        <w:t xml:space="preserve"> </w:t>
      </w:r>
      <w:proofErr w:type="spellStart"/>
      <w:r>
        <w:t>like</w:t>
      </w:r>
      <w:proofErr w:type="spellEnd"/>
      <w:r>
        <w:t xml:space="preserve"> </w:t>
      </w:r>
      <w:proofErr w:type="spellStart"/>
      <w:r>
        <w:t>one</w:t>
      </w:r>
      <w:proofErr w:type="spellEnd"/>
      <w:r>
        <w:t xml:space="preserve"> </w:t>
      </w:r>
      <w:proofErr w:type="spellStart"/>
      <w:r>
        <w:t>compartment</w:t>
      </w:r>
      <w:proofErr w:type="spellEnd"/>
      <w:r>
        <w:rPr>
          <w:lang w:val="en-US"/>
        </w:rPr>
        <w:t>.</w:t>
      </w:r>
    </w:p>
    <w:p w14:paraId="7CABC6CE" w14:textId="1477F866" w:rsidR="00E06B44" w:rsidRDefault="00EC58E3" w:rsidP="008614FA">
      <w:pPr>
        <w:pStyle w:val="ab"/>
        <w:ind w:left="1494" w:firstLine="0"/>
        <w:jc w:val="center"/>
      </w:pPr>
      <w:r>
        <w:rPr>
          <w:noProof/>
        </w:rPr>
        <w:drawing>
          <wp:inline distT="0" distB="0" distL="0" distR="0" wp14:anchorId="489413DA" wp14:editId="093D20FC">
            <wp:extent cx="2009775" cy="2009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r w:rsidR="00840A07">
        <w:rPr>
          <w:noProof/>
        </w:rPr>
        <w:drawing>
          <wp:inline distT="0" distB="0" distL="0" distR="0" wp14:anchorId="09A5404C" wp14:editId="3DB761CF">
            <wp:extent cx="2009775" cy="20097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inline>
        </w:drawing>
      </w:r>
    </w:p>
    <w:p w14:paraId="4AB9ECD4" w14:textId="77777777" w:rsidR="008614FA" w:rsidRDefault="008614FA" w:rsidP="008614FA">
      <w:pPr>
        <w:pStyle w:val="ab"/>
        <w:ind w:left="1494" w:firstLine="0"/>
        <w:rPr>
          <w:lang w:val="en-US"/>
        </w:rPr>
      </w:pPr>
      <w:r w:rsidRPr="008614FA">
        <w:rPr>
          <w:lang w:val="en-US"/>
        </w:rPr>
        <w:t>I also made two cutouts in the plywood for the switches. The tripod had a rubber “pimp” on top, pulling on which you can stretch the clothespin. We don't need to stretch the clothespin, so I found another use for it - I glued it to one of the switches to make it easier to turn the game on and off. I also made a hole in the plywood and the battery compartment so that you can adjust the brightness of the screen with a potentiometer without removing the battery compartment.</w:t>
      </w:r>
      <w:r w:rsidRPr="008614FA">
        <w:rPr>
          <w:lang w:val="en-US"/>
        </w:rPr>
        <w:tab/>
      </w:r>
    </w:p>
    <w:p w14:paraId="0D702413" w14:textId="59BF7049" w:rsidR="00E06B44" w:rsidRPr="008614FA" w:rsidRDefault="008614FA" w:rsidP="008614FA">
      <w:pPr>
        <w:pStyle w:val="ab"/>
        <w:ind w:firstLine="0"/>
        <w:jc w:val="center"/>
        <w:rPr>
          <w:lang w:val="en-US"/>
        </w:rPr>
      </w:pPr>
      <w:r>
        <w:rPr>
          <w:lang w:val="en-US"/>
        </w:rPr>
        <w:tab/>
      </w:r>
      <w:r w:rsidR="00CF0FD4">
        <w:rPr>
          <w:noProof/>
        </w:rPr>
        <w:drawing>
          <wp:inline distT="0" distB="0" distL="0" distR="0" wp14:anchorId="68E1FC15" wp14:editId="5DD37B11">
            <wp:extent cx="2066307" cy="206630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7724" cy="2077724"/>
                    </a:xfrm>
                    <a:prstGeom prst="rect">
                      <a:avLst/>
                    </a:prstGeom>
                    <a:noFill/>
                    <a:ln>
                      <a:noFill/>
                    </a:ln>
                  </pic:spPr>
                </pic:pic>
              </a:graphicData>
            </a:graphic>
          </wp:inline>
        </w:drawing>
      </w:r>
    </w:p>
    <w:p w14:paraId="0EF670EA" w14:textId="77777777" w:rsidR="00BD1C01" w:rsidRPr="00BD1C01" w:rsidRDefault="00BD1C01" w:rsidP="00BD1C01">
      <w:pPr>
        <w:pStyle w:val="ab"/>
        <w:numPr>
          <w:ilvl w:val="0"/>
          <w:numId w:val="24"/>
        </w:numPr>
      </w:pPr>
      <w:r>
        <w:rPr>
          <w:lang w:val="en-US"/>
        </w:rPr>
        <w:lastRenderedPageBreak/>
        <w:t>Arduino</w:t>
      </w:r>
    </w:p>
    <w:p w14:paraId="1842FF77" w14:textId="203E5D5A" w:rsidR="004E5C2B" w:rsidRPr="002245D3" w:rsidRDefault="004E5C2B" w:rsidP="004E5C2B">
      <w:pPr>
        <w:pStyle w:val="ab"/>
        <w:ind w:left="1494" w:firstLine="0"/>
        <w:rPr>
          <w:lang w:val="en-US"/>
        </w:rPr>
      </w:pPr>
      <w:r w:rsidRPr="004E5C2B">
        <w:rPr>
          <w:lang w:val="en-US"/>
        </w:rPr>
        <w:t xml:space="preserve">We take the Arduino and solder the wires to it according to the diagram. </w:t>
      </w:r>
      <w:r w:rsidRPr="002245D3">
        <w:rPr>
          <w:lang w:val="en-US"/>
        </w:rPr>
        <w:t>We flash the program in Arduino.</w:t>
      </w:r>
      <w:r w:rsidR="002245D3">
        <w:rPr>
          <w:lang w:val="en-US"/>
        </w:rPr>
        <w:t xml:space="preserve"> (</w:t>
      </w:r>
      <w:r w:rsidR="002245D3">
        <w:t>Бат</w:t>
      </w:r>
      <w:r w:rsidR="002245D3" w:rsidRPr="002245D3">
        <w:rPr>
          <w:lang w:val="en-US"/>
        </w:rPr>
        <w:t xml:space="preserve">. </w:t>
      </w:r>
      <w:r w:rsidR="002245D3">
        <w:t>отсек</w:t>
      </w:r>
      <w:r w:rsidR="002245D3" w:rsidRPr="002245D3">
        <w:rPr>
          <w:lang w:val="en-US"/>
        </w:rPr>
        <w:t xml:space="preserve"> – </w:t>
      </w:r>
      <w:r w:rsidR="002245D3">
        <w:rPr>
          <w:lang w:val="en-US"/>
        </w:rPr>
        <w:t xml:space="preserve">Battery, </w:t>
      </w:r>
      <w:r w:rsidR="002245D3">
        <w:t>Экран</w:t>
      </w:r>
      <w:r w:rsidR="002245D3" w:rsidRPr="002245D3">
        <w:rPr>
          <w:lang w:val="en-US"/>
        </w:rPr>
        <w:t xml:space="preserve"> – </w:t>
      </w:r>
      <w:r w:rsidR="002245D3">
        <w:rPr>
          <w:lang w:val="en-US"/>
        </w:rPr>
        <w:t xml:space="preserve">Screen, </w:t>
      </w:r>
      <w:r w:rsidR="002245D3">
        <w:t>Джойстик</w:t>
      </w:r>
      <w:r w:rsidR="002245D3" w:rsidRPr="002245D3">
        <w:rPr>
          <w:lang w:val="en-US"/>
        </w:rPr>
        <w:t xml:space="preserve"> - </w:t>
      </w:r>
      <w:r w:rsidR="002245D3">
        <w:rPr>
          <w:lang w:val="en-US"/>
        </w:rPr>
        <w:t>Joystick)</w:t>
      </w:r>
    </w:p>
    <w:p w14:paraId="683A44B2" w14:textId="64D69C9C" w:rsidR="00EC69C5" w:rsidRDefault="00EC69C5" w:rsidP="00EC69C5">
      <w:pPr>
        <w:pStyle w:val="ab"/>
        <w:ind w:left="1494" w:firstLine="0"/>
        <w:jc w:val="center"/>
        <w:rPr>
          <w:lang w:val="en-US"/>
        </w:rPr>
      </w:pPr>
      <w:r>
        <w:rPr>
          <w:noProof/>
          <w:lang w:val="en-US"/>
        </w:rPr>
        <w:drawing>
          <wp:inline distT="0" distB="0" distL="0" distR="0" wp14:anchorId="6CE63BA8" wp14:editId="31D215BF">
            <wp:extent cx="4152900" cy="34139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521" cy="3430058"/>
                    </a:xfrm>
                    <a:prstGeom prst="rect">
                      <a:avLst/>
                    </a:prstGeom>
                    <a:noFill/>
                    <a:ln>
                      <a:noFill/>
                    </a:ln>
                  </pic:spPr>
                </pic:pic>
              </a:graphicData>
            </a:graphic>
          </wp:inline>
        </w:drawing>
      </w:r>
    </w:p>
    <w:p w14:paraId="505139F9" w14:textId="5C73728B" w:rsidR="004D5F29" w:rsidRDefault="004E5C2B" w:rsidP="004D5F29">
      <w:pPr>
        <w:pStyle w:val="ab"/>
        <w:numPr>
          <w:ilvl w:val="0"/>
          <w:numId w:val="24"/>
        </w:numPr>
      </w:pPr>
      <w:r>
        <w:rPr>
          <w:lang w:val="en-US"/>
        </w:rPr>
        <w:t>Finish</w:t>
      </w:r>
    </w:p>
    <w:p w14:paraId="7D5A66B5" w14:textId="77777777" w:rsidR="004E5C2B" w:rsidRPr="004E5C2B" w:rsidRDefault="004E5C2B" w:rsidP="004E5C2B">
      <w:pPr>
        <w:pStyle w:val="ab"/>
        <w:ind w:left="1494" w:firstLine="0"/>
        <w:rPr>
          <w:lang w:val="en-US"/>
        </w:rPr>
      </w:pPr>
      <w:r w:rsidRPr="004E5C2B">
        <w:rPr>
          <w:lang w:val="en-US"/>
        </w:rPr>
        <w:t>If everything works correctly, then we can finish the assembly and enjoy the result. We wrap the Arduino in a piece of an antistatic bag cut to fit its size and wrap it with electrical tape.</w:t>
      </w:r>
    </w:p>
    <w:p w14:paraId="6D6DC1C7" w14:textId="77777777" w:rsidR="004E5C2B" w:rsidRDefault="004E5C2B" w:rsidP="004E5C2B">
      <w:pPr>
        <w:pStyle w:val="ab"/>
        <w:ind w:left="1494" w:firstLine="0"/>
      </w:pPr>
      <w:r w:rsidRPr="004E5C2B">
        <w:rPr>
          <w:lang w:val="en-US"/>
        </w:rPr>
        <w:t xml:space="preserve">We place it between the legs of the tripod and wrap the legs with electrical tape so that they do not move apart. The legs come in different colors and it's best to use tape of the same color. </w:t>
      </w:r>
      <w:proofErr w:type="spellStart"/>
      <w:r>
        <w:t>The</w:t>
      </w:r>
      <w:proofErr w:type="spellEnd"/>
      <w:r>
        <w:t xml:space="preserve"> </w:t>
      </w:r>
      <w:proofErr w:type="spellStart"/>
      <w:r>
        <w:t>game</w:t>
      </w:r>
      <w:proofErr w:type="spellEnd"/>
      <w:r>
        <w:t xml:space="preserve"> </w:t>
      </w:r>
      <w:proofErr w:type="spellStart"/>
      <w:r>
        <w:t>is</w:t>
      </w:r>
      <w:proofErr w:type="spellEnd"/>
      <w:r>
        <w:t xml:space="preserve"> </w:t>
      </w:r>
      <w:proofErr w:type="spellStart"/>
      <w:r>
        <w:t>ready</w:t>
      </w:r>
      <w:proofErr w:type="spellEnd"/>
      <w:r>
        <w:t>.</w:t>
      </w:r>
    </w:p>
    <w:p w14:paraId="7D458687" w14:textId="32366FDA" w:rsidR="008B56D4" w:rsidRDefault="008B56D4" w:rsidP="004E5C2B">
      <w:pPr>
        <w:pStyle w:val="ab"/>
        <w:ind w:left="1494" w:firstLine="0"/>
        <w:jc w:val="center"/>
      </w:pPr>
      <w:r>
        <w:rPr>
          <w:noProof/>
        </w:rPr>
        <w:drawing>
          <wp:inline distT="0" distB="0" distL="0" distR="0" wp14:anchorId="56AA5B8C" wp14:editId="1D36B619">
            <wp:extent cx="4498385" cy="25336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42167" cy="2558310"/>
                    </a:xfrm>
                    <a:prstGeom prst="rect">
                      <a:avLst/>
                    </a:prstGeom>
                    <a:noFill/>
                    <a:ln>
                      <a:noFill/>
                    </a:ln>
                  </pic:spPr>
                </pic:pic>
              </a:graphicData>
            </a:graphic>
          </wp:inline>
        </w:drawing>
      </w:r>
    </w:p>
    <w:p w14:paraId="29CED189" w14:textId="77777777" w:rsidR="009A76EB" w:rsidRDefault="009A76EB" w:rsidP="00EC69C5">
      <w:pPr>
        <w:pStyle w:val="ab"/>
        <w:ind w:left="1494" w:firstLine="0"/>
        <w:jc w:val="center"/>
      </w:pPr>
    </w:p>
    <w:p w14:paraId="18A4FABB" w14:textId="2223759D" w:rsidR="002C0A08" w:rsidRPr="004A7A70" w:rsidRDefault="004A7A70" w:rsidP="004A7A70">
      <w:pPr>
        <w:pStyle w:val="aff4"/>
        <w:numPr>
          <w:ilvl w:val="0"/>
          <w:numId w:val="24"/>
        </w:numPr>
        <w:rPr>
          <w:b/>
          <w:bCs/>
          <w:sz w:val="28"/>
          <w:szCs w:val="28"/>
        </w:rPr>
      </w:pPr>
      <w:proofErr w:type="spellStart"/>
      <w:r w:rsidRPr="004A7A70">
        <w:rPr>
          <w:b/>
          <w:bCs/>
          <w:sz w:val="28"/>
          <w:szCs w:val="28"/>
        </w:rPr>
        <w:t>Program</w:t>
      </w:r>
      <w:proofErr w:type="spellEnd"/>
    </w:p>
    <w:p w14:paraId="239EE77D" w14:textId="77777777" w:rsidR="004A7A70" w:rsidRPr="004A7A70" w:rsidRDefault="004A7A70" w:rsidP="004A7A70">
      <w:pPr>
        <w:pStyle w:val="aff4"/>
        <w:ind w:left="1494"/>
        <w:rPr>
          <w:b/>
          <w:bCs/>
          <w:sz w:val="28"/>
          <w:szCs w:val="28"/>
        </w:rPr>
      </w:pPr>
    </w:p>
    <w:p w14:paraId="4C7FEBEB" w14:textId="7F33CACF" w:rsidR="00D94BBC" w:rsidRPr="004A7A70" w:rsidRDefault="004A7A70" w:rsidP="002C0A08">
      <w:pPr>
        <w:jc w:val="center"/>
        <w:rPr>
          <w:sz w:val="28"/>
          <w:szCs w:val="28"/>
          <w:lang w:val="en-US"/>
        </w:rPr>
      </w:pPr>
      <w:r w:rsidRPr="004A7A70">
        <w:rPr>
          <w:sz w:val="28"/>
          <w:szCs w:val="28"/>
          <w:lang w:val="en-US"/>
        </w:rPr>
        <w:t>Importing libraries and initializing global variables</w:t>
      </w:r>
    </w:p>
    <w:p w14:paraId="64BC014A" w14:textId="3E456D30" w:rsidR="001773F9" w:rsidRPr="004A7A70" w:rsidRDefault="001773F9" w:rsidP="001773F9">
      <w:pPr>
        <w:pStyle w:val="listing"/>
      </w:pPr>
      <w:r w:rsidRPr="004A7A70">
        <w:tab/>
        <w:t>#</w:t>
      </w:r>
      <w:r w:rsidRPr="001773F9">
        <w:t>include</w:t>
      </w:r>
      <w:r w:rsidRPr="004A7A70">
        <w:t xml:space="preserve"> &lt;</w:t>
      </w:r>
      <w:r w:rsidRPr="001773F9">
        <w:t>EEPROM</w:t>
      </w:r>
      <w:r w:rsidRPr="004A7A70">
        <w:t>.</w:t>
      </w:r>
      <w:r w:rsidRPr="001773F9">
        <w:t>h</w:t>
      </w:r>
      <w:r w:rsidRPr="004A7A70">
        <w:t xml:space="preserve">&gt; // </w:t>
      </w:r>
      <w:r>
        <w:rPr>
          <w:lang w:val="ru-RU"/>
        </w:rPr>
        <w:t>Библиотека</w:t>
      </w:r>
      <w:r w:rsidRPr="004A7A70">
        <w:t xml:space="preserve"> </w:t>
      </w:r>
      <w:r>
        <w:rPr>
          <w:lang w:val="ru-RU"/>
        </w:rPr>
        <w:t>для</w:t>
      </w:r>
      <w:r w:rsidRPr="004A7A70">
        <w:t xml:space="preserve"> </w:t>
      </w:r>
      <w:r>
        <w:rPr>
          <w:lang w:val="ru-RU"/>
        </w:rPr>
        <w:t>работы</w:t>
      </w:r>
      <w:r w:rsidRPr="004A7A70">
        <w:t xml:space="preserve"> </w:t>
      </w:r>
      <w:r>
        <w:rPr>
          <w:lang w:val="ru-RU"/>
        </w:rPr>
        <w:t>с</w:t>
      </w:r>
      <w:r w:rsidRPr="004A7A70">
        <w:t xml:space="preserve"> </w:t>
      </w:r>
      <w:r>
        <w:rPr>
          <w:lang w:val="ru-RU"/>
        </w:rPr>
        <w:t>памятью</w:t>
      </w:r>
    </w:p>
    <w:p w14:paraId="4B280CAA" w14:textId="35660E76" w:rsidR="001773F9" w:rsidRPr="001773F9" w:rsidRDefault="001773F9" w:rsidP="001773F9">
      <w:pPr>
        <w:pStyle w:val="listing"/>
        <w:rPr>
          <w:lang w:val="ru-RU"/>
        </w:rPr>
      </w:pPr>
      <w:r w:rsidRPr="001773F9">
        <w:rPr>
          <w:lang w:val="ru-RU"/>
        </w:rPr>
        <w:t>#</w:t>
      </w:r>
      <w:r>
        <w:t>include</w:t>
      </w:r>
      <w:r w:rsidRPr="001773F9">
        <w:rPr>
          <w:lang w:val="ru-RU"/>
        </w:rPr>
        <w:t xml:space="preserve"> &lt;</w:t>
      </w:r>
      <w:r>
        <w:t>Wire</w:t>
      </w:r>
      <w:r w:rsidRPr="001773F9">
        <w:rPr>
          <w:lang w:val="ru-RU"/>
        </w:rPr>
        <w:t>.</w:t>
      </w:r>
      <w:r>
        <w:t>h</w:t>
      </w:r>
      <w:r w:rsidRPr="001773F9">
        <w:rPr>
          <w:lang w:val="ru-RU"/>
        </w:rPr>
        <w:t xml:space="preserve">&gt; // </w:t>
      </w:r>
      <w:r>
        <w:rPr>
          <w:lang w:val="ru-RU"/>
        </w:rPr>
        <w:t>Библиотека</w:t>
      </w:r>
      <w:r w:rsidRPr="001773F9">
        <w:rPr>
          <w:lang w:val="ru-RU"/>
        </w:rPr>
        <w:t xml:space="preserve"> </w:t>
      </w:r>
      <w:r>
        <w:rPr>
          <w:lang w:val="ru-RU"/>
        </w:rPr>
        <w:t xml:space="preserve">для работы с </w:t>
      </w:r>
      <w:r>
        <w:t>i</w:t>
      </w:r>
      <w:r w:rsidRPr="001773F9">
        <w:rPr>
          <w:lang w:val="ru-RU"/>
        </w:rPr>
        <w:t>2</w:t>
      </w:r>
      <w:r>
        <w:t>c</w:t>
      </w:r>
    </w:p>
    <w:p w14:paraId="5A7AB2AB" w14:textId="3D05EC6D" w:rsidR="001773F9" w:rsidRPr="001773F9" w:rsidRDefault="001773F9" w:rsidP="001773F9">
      <w:pPr>
        <w:pStyle w:val="listing"/>
        <w:rPr>
          <w:lang w:val="ru-RU"/>
        </w:rPr>
      </w:pPr>
      <w:r w:rsidRPr="001773F9">
        <w:rPr>
          <w:lang w:val="ru-RU"/>
        </w:rPr>
        <w:t>#</w:t>
      </w:r>
      <w:r>
        <w:t>include</w:t>
      </w:r>
      <w:r w:rsidRPr="001773F9">
        <w:rPr>
          <w:lang w:val="ru-RU"/>
        </w:rPr>
        <w:t xml:space="preserve"> &lt;</w:t>
      </w:r>
      <w:r>
        <w:t>LiquidCrystal</w:t>
      </w:r>
      <w:r w:rsidRPr="001773F9">
        <w:rPr>
          <w:lang w:val="ru-RU"/>
        </w:rPr>
        <w:t>_</w:t>
      </w:r>
      <w:r>
        <w:t>I</w:t>
      </w:r>
      <w:r w:rsidRPr="001773F9">
        <w:rPr>
          <w:lang w:val="ru-RU"/>
        </w:rPr>
        <w:t>2</w:t>
      </w:r>
      <w:r>
        <w:t>C</w:t>
      </w:r>
      <w:r w:rsidRPr="001773F9">
        <w:rPr>
          <w:lang w:val="ru-RU"/>
        </w:rPr>
        <w:t>.</w:t>
      </w:r>
      <w:r>
        <w:t>h</w:t>
      </w:r>
      <w:r w:rsidRPr="001773F9">
        <w:rPr>
          <w:lang w:val="ru-RU"/>
        </w:rPr>
        <w:t xml:space="preserve">&gt; // </w:t>
      </w:r>
      <w:r>
        <w:rPr>
          <w:lang w:val="ru-RU"/>
        </w:rPr>
        <w:t>Библиотека</w:t>
      </w:r>
      <w:r w:rsidRPr="001773F9">
        <w:rPr>
          <w:lang w:val="ru-RU"/>
        </w:rPr>
        <w:t xml:space="preserve"> </w:t>
      </w:r>
      <w:r>
        <w:rPr>
          <w:lang w:val="ru-RU"/>
        </w:rPr>
        <w:t>для</w:t>
      </w:r>
      <w:r w:rsidRPr="001773F9">
        <w:rPr>
          <w:lang w:val="ru-RU"/>
        </w:rPr>
        <w:t xml:space="preserve"> </w:t>
      </w:r>
      <w:r>
        <w:rPr>
          <w:lang w:val="ru-RU"/>
        </w:rPr>
        <w:t>работы с дисплеем</w:t>
      </w:r>
    </w:p>
    <w:p w14:paraId="30252CF4" w14:textId="6541129E" w:rsidR="001773F9" w:rsidRPr="001773F9" w:rsidRDefault="001773F9" w:rsidP="001773F9">
      <w:pPr>
        <w:pStyle w:val="listing"/>
        <w:rPr>
          <w:lang w:val="ru-RU"/>
        </w:rPr>
      </w:pPr>
      <w:r>
        <w:t>LiquidCrystal</w:t>
      </w:r>
      <w:r w:rsidRPr="001773F9">
        <w:rPr>
          <w:lang w:val="ru-RU"/>
        </w:rPr>
        <w:t>_</w:t>
      </w:r>
      <w:r>
        <w:t>I</w:t>
      </w:r>
      <w:r w:rsidRPr="001773F9">
        <w:rPr>
          <w:lang w:val="ru-RU"/>
        </w:rPr>
        <w:t>2</w:t>
      </w:r>
      <w:r>
        <w:t>C</w:t>
      </w:r>
      <w:r w:rsidRPr="001773F9">
        <w:rPr>
          <w:lang w:val="ru-RU"/>
        </w:rPr>
        <w:t xml:space="preserve"> </w:t>
      </w:r>
      <w:r>
        <w:t>lcd</w:t>
      </w:r>
      <w:r w:rsidRPr="001773F9">
        <w:rPr>
          <w:lang w:val="ru-RU"/>
        </w:rPr>
        <w:t>(0</w:t>
      </w:r>
      <w:r>
        <w:t>x</w:t>
      </w:r>
      <w:r w:rsidRPr="001773F9">
        <w:rPr>
          <w:lang w:val="ru-RU"/>
        </w:rPr>
        <w:t xml:space="preserve">27, 16, 2); // </w:t>
      </w:r>
      <w:r>
        <w:rPr>
          <w:lang w:val="ru-RU"/>
        </w:rPr>
        <w:t>Инициализация дисплея</w:t>
      </w:r>
    </w:p>
    <w:p w14:paraId="1D3A5686" w14:textId="5158BBCC" w:rsidR="001773F9" w:rsidRPr="001773F9" w:rsidRDefault="001773F9" w:rsidP="001773F9">
      <w:pPr>
        <w:pStyle w:val="listing"/>
        <w:rPr>
          <w:lang w:val="ru-RU"/>
        </w:rPr>
      </w:pPr>
      <w:r>
        <w:t>uint</w:t>
      </w:r>
      <w:r w:rsidRPr="001773F9">
        <w:rPr>
          <w:lang w:val="ru-RU"/>
        </w:rPr>
        <w:t>8_</w:t>
      </w:r>
      <w:r>
        <w:t>t</w:t>
      </w:r>
      <w:r w:rsidRPr="001773F9">
        <w:rPr>
          <w:lang w:val="ru-RU"/>
        </w:rPr>
        <w:t xml:space="preserve"> </w:t>
      </w:r>
      <w:r>
        <w:t>b</w:t>
      </w:r>
      <w:r w:rsidRPr="001773F9">
        <w:rPr>
          <w:lang w:val="ru-RU"/>
        </w:rPr>
        <w:t>[8]={0</w:t>
      </w:r>
      <w:r>
        <w:t>x</w:t>
      </w:r>
      <w:r w:rsidRPr="001773F9">
        <w:rPr>
          <w:lang w:val="ru-RU"/>
        </w:rPr>
        <w:t>1</w:t>
      </w:r>
      <w:r>
        <w:t>f</w:t>
      </w:r>
      <w:r w:rsidRPr="001773F9">
        <w:rPr>
          <w:lang w:val="ru-RU"/>
        </w:rPr>
        <w:t>, 0</w:t>
      </w:r>
      <w:r>
        <w:t>x</w:t>
      </w:r>
      <w:r w:rsidRPr="001773F9">
        <w:rPr>
          <w:lang w:val="ru-RU"/>
        </w:rPr>
        <w:t>19, 0</w:t>
      </w:r>
      <w:r>
        <w:t>x</w:t>
      </w:r>
      <w:r w:rsidRPr="001773F9">
        <w:rPr>
          <w:lang w:val="ru-RU"/>
        </w:rPr>
        <w:t>15, 0</w:t>
      </w:r>
      <w:r>
        <w:t>x</w:t>
      </w:r>
      <w:r w:rsidRPr="001773F9">
        <w:rPr>
          <w:lang w:val="ru-RU"/>
        </w:rPr>
        <w:t>13, 0</w:t>
      </w:r>
      <w:r>
        <w:t>x</w:t>
      </w:r>
      <w:r w:rsidRPr="001773F9">
        <w:rPr>
          <w:lang w:val="ru-RU"/>
        </w:rPr>
        <w:t>19, 0</w:t>
      </w:r>
      <w:r>
        <w:t>x</w:t>
      </w:r>
      <w:r w:rsidRPr="001773F9">
        <w:rPr>
          <w:lang w:val="ru-RU"/>
        </w:rPr>
        <w:t>15, 0</w:t>
      </w:r>
      <w:r>
        <w:t>x</w:t>
      </w:r>
      <w:r w:rsidRPr="001773F9">
        <w:rPr>
          <w:lang w:val="ru-RU"/>
        </w:rPr>
        <w:t>13, 0</w:t>
      </w:r>
      <w:r>
        <w:t>x</w:t>
      </w:r>
      <w:r w:rsidRPr="001773F9">
        <w:rPr>
          <w:lang w:val="ru-RU"/>
        </w:rPr>
        <w:t>1</w:t>
      </w:r>
      <w:r>
        <w:t>f</w:t>
      </w:r>
      <w:r w:rsidRPr="001773F9">
        <w:rPr>
          <w:lang w:val="ru-RU"/>
        </w:rPr>
        <w:t xml:space="preserve">}; // </w:t>
      </w:r>
      <w:r>
        <w:rPr>
          <w:lang w:val="ru-RU"/>
        </w:rPr>
        <w:t>Графическая модель препятствия</w:t>
      </w:r>
    </w:p>
    <w:p w14:paraId="621609E6" w14:textId="2EEB5037" w:rsidR="001773F9" w:rsidRPr="001773F9" w:rsidRDefault="001773F9" w:rsidP="001773F9">
      <w:pPr>
        <w:pStyle w:val="listing"/>
        <w:rPr>
          <w:lang w:val="ru-RU"/>
        </w:rPr>
      </w:pPr>
      <w:r>
        <w:t>uint</w:t>
      </w:r>
      <w:r w:rsidRPr="001773F9">
        <w:rPr>
          <w:lang w:val="ru-RU"/>
        </w:rPr>
        <w:t>8_</w:t>
      </w:r>
      <w:r>
        <w:t>t</w:t>
      </w:r>
      <w:r w:rsidRPr="001773F9">
        <w:rPr>
          <w:lang w:val="ru-RU"/>
        </w:rPr>
        <w:t xml:space="preserve"> </w:t>
      </w:r>
      <w:r>
        <w:t>Coords</w:t>
      </w:r>
      <w:r w:rsidRPr="001773F9">
        <w:rPr>
          <w:lang w:val="ru-RU"/>
        </w:rPr>
        <w:t xml:space="preserve">[16]; // </w:t>
      </w:r>
      <w:r>
        <w:rPr>
          <w:lang w:val="ru-RU"/>
        </w:rPr>
        <w:t>В</w:t>
      </w:r>
      <w:r w:rsidRPr="001773F9">
        <w:rPr>
          <w:lang w:val="ru-RU"/>
        </w:rPr>
        <w:t xml:space="preserve"> </w:t>
      </w:r>
      <w:r>
        <w:rPr>
          <w:lang w:val="ru-RU"/>
        </w:rPr>
        <w:t>этом</w:t>
      </w:r>
      <w:r w:rsidRPr="001773F9">
        <w:rPr>
          <w:lang w:val="ru-RU"/>
        </w:rPr>
        <w:t xml:space="preserve"> </w:t>
      </w:r>
      <w:r>
        <w:rPr>
          <w:lang w:val="ru-RU"/>
        </w:rPr>
        <w:t>массиве</w:t>
      </w:r>
      <w:r w:rsidRPr="001773F9">
        <w:rPr>
          <w:lang w:val="ru-RU"/>
        </w:rPr>
        <w:t xml:space="preserve"> </w:t>
      </w:r>
      <w:r>
        <w:rPr>
          <w:lang w:val="ru-RU"/>
        </w:rPr>
        <w:t>хранится</w:t>
      </w:r>
      <w:r w:rsidRPr="001773F9">
        <w:rPr>
          <w:lang w:val="ru-RU"/>
        </w:rPr>
        <w:t xml:space="preserve"> </w:t>
      </w:r>
      <w:r>
        <w:rPr>
          <w:lang w:val="ru-RU"/>
        </w:rPr>
        <w:t>информация</w:t>
      </w:r>
      <w:r w:rsidRPr="001773F9">
        <w:rPr>
          <w:lang w:val="ru-RU"/>
        </w:rPr>
        <w:t xml:space="preserve"> </w:t>
      </w:r>
      <w:r>
        <w:rPr>
          <w:lang w:val="ru-RU"/>
        </w:rPr>
        <w:t>о</w:t>
      </w:r>
      <w:r w:rsidRPr="001773F9">
        <w:rPr>
          <w:lang w:val="ru-RU"/>
        </w:rPr>
        <w:t xml:space="preserve"> </w:t>
      </w:r>
      <w:r>
        <w:rPr>
          <w:lang w:val="ru-RU"/>
        </w:rPr>
        <w:t>местонахождении</w:t>
      </w:r>
      <w:r w:rsidRPr="001773F9">
        <w:rPr>
          <w:lang w:val="ru-RU"/>
        </w:rPr>
        <w:t xml:space="preserve"> </w:t>
      </w:r>
      <w:r>
        <w:rPr>
          <w:lang w:val="ru-RU"/>
        </w:rPr>
        <w:t>препятствий, 0 – нет препятствия, 1 – есть слева, 2 – есть справа</w:t>
      </w:r>
    </w:p>
    <w:p w14:paraId="0286B7BE" w14:textId="6AFBE78F" w:rsidR="001773F9" w:rsidRPr="001773F9" w:rsidRDefault="001773F9" w:rsidP="001773F9">
      <w:pPr>
        <w:pStyle w:val="listing"/>
        <w:rPr>
          <w:lang w:val="ru-RU"/>
        </w:rPr>
      </w:pPr>
      <w:r>
        <w:t>int</w:t>
      </w:r>
      <w:r w:rsidRPr="001773F9">
        <w:rPr>
          <w:lang w:val="ru-RU"/>
        </w:rPr>
        <w:t xml:space="preserve"> </w:t>
      </w:r>
      <w:r>
        <w:t>last</w:t>
      </w:r>
      <w:r w:rsidRPr="001773F9">
        <w:rPr>
          <w:lang w:val="ru-RU"/>
        </w:rPr>
        <w:t xml:space="preserve">=0; // </w:t>
      </w:r>
      <w:r>
        <w:rPr>
          <w:lang w:val="ru-RU"/>
        </w:rPr>
        <w:t>Последнее положение препятствия, переменная нужна чтобы предотвратить спавн препятствия сразу после следующего чтобы дать игроку возможность проехать между ними</w:t>
      </w:r>
    </w:p>
    <w:p w14:paraId="054398D1" w14:textId="1089E975" w:rsidR="001773F9" w:rsidRPr="001773F9" w:rsidRDefault="001773F9" w:rsidP="001773F9">
      <w:pPr>
        <w:pStyle w:val="listing"/>
        <w:rPr>
          <w:lang w:val="ru-RU"/>
        </w:rPr>
      </w:pPr>
      <w:r>
        <w:t>int</w:t>
      </w:r>
      <w:r w:rsidRPr="001773F9">
        <w:rPr>
          <w:lang w:val="ru-RU"/>
        </w:rPr>
        <w:t xml:space="preserve"> </w:t>
      </w:r>
      <w:r>
        <w:t>last</w:t>
      </w:r>
      <w:r w:rsidRPr="001773F9">
        <w:rPr>
          <w:lang w:val="ru-RU"/>
        </w:rPr>
        <w:t xml:space="preserve">2=0; // </w:t>
      </w:r>
      <w:r>
        <w:rPr>
          <w:lang w:val="ru-RU"/>
        </w:rPr>
        <w:t>Эта переменная означает количество свободного места</w:t>
      </w:r>
    </w:p>
    <w:p w14:paraId="0D4A4487" w14:textId="0A15BB14" w:rsidR="001773F9" w:rsidRDefault="001773F9" w:rsidP="001773F9">
      <w:pPr>
        <w:pStyle w:val="listing"/>
      </w:pPr>
      <w:r>
        <w:t xml:space="preserve">unsigned long int points=0; // </w:t>
      </w:r>
      <w:r>
        <w:rPr>
          <w:lang w:val="ru-RU"/>
        </w:rPr>
        <w:t>Счетчик</w:t>
      </w:r>
      <w:r w:rsidRPr="001773F9">
        <w:t xml:space="preserve"> </w:t>
      </w:r>
      <w:r>
        <w:rPr>
          <w:lang w:val="ru-RU"/>
        </w:rPr>
        <w:t>очков</w:t>
      </w:r>
      <w:r w:rsidRPr="001773F9">
        <w:t xml:space="preserve"> </w:t>
      </w:r>
      <w:r>
        <w:rPr>
          <w:lang w:val="ru-RU"/>
        </w:rPr>
        <w:t>игрока</w:t>
      </w:r>
    </w:p>
    <w:p w14:paraId="753394CB" w14:textId="0C82D139" w:rsidR="001773F9" w:rsidRPr="001773F9" w:rsidRDefault="001773F9" w:rsidP="001773F9">
      <w:pPr>
        <w:pStyle w:val="listing"/>
        <w:rPr>
          <w:lang w:val="ru-RU"/>
        </w:rPr>
      </w:pPr>
      <w:r>
        <w:t>int</w:t>
      </w:r>
      <w:r w:rsidRPr="001773F9">
        <w:rPr>
          <w:lang w:val="ru-RU"/>
        </w:rPr>
        <w:t xml:space="preserve"> </w:t>
      </w:r>
      <w:r>
        <w:t>i</w:t>
      </w:r>
      <w:r w:rsidRPr="001773F9">
        <w:rPr>
          <w:lang w:val="ru-RU"/>
        </w:rPr>
        <w:t>,</w:t>
      </w:r>
      <w:r>
        <w:t>j</w:t>
      </w:r>
      <w:r w:rsidRPr="001773F9">
        <w:rPr>
          <w:lang w:val="ru-RU"/>
        </w:rPr>
        <w:t>,</w:t>
      </w:r>
      <w:r>
        <w:t>c</w:t>
      </w:r>
      <w:r w:rsidRPr="001773F9">
        <w:rPr>
          <w:lang w:val="ru-RU"/>
        </w:rPr>
        <w:t xml:space="preserve">; // </w:t>
      </w:r>
      <w:r>
        <w:rPr>
          <w:lang w:val="ru-RU"/>
        </w:rPr>
        <w:t>В</w:t>
      </w:r>
      <w:r w:rsidRPr="001773F9">
        <w:rPr>
          <w:lang w:val="ru-RU"/>
        </w:rPr>
        <w:t xml:space="preserve"> </w:t>
      </w:r>
      <w:r>
        <w:rPr>
          <w:lang w:val="ru-RU"/>
        </w:rPr>
        <w:t>переменной с храниться информация о том где заспавнится препятствие, 0 – нигде, 1 – слева, 2 -</w:t>
      </w:r>
    </w:p>
    <w:p w14:paraId="56E035AC" w14:textId="0B9A7D5D" w:rsidR="001773F9" w:rsidRPr="001773F9" w:rsidRDefault="001773F9" w:rsidP="001773F9">
      <w:pPr>
        <w:pStyle w:val="listing"/>
        <w:rPr>
          <w:lang w:val="ru-RU"/>
        </w:rPr>
      </w:pPr>
      <w:r>
        <w:t>uint</w:t>
      </w:r>
      <w:r w:rsidRPr="001773F9">
        <w:rPr>
          <w:lang w:val="ru-RU"/>
        </w:rPr>
        <w:t>8_</w:t>
      </w:r>
      <w:r>
        <w:t>t</w:t>
      </w:r>
      <w:r w:rsidRPr="001773F9">
        <w:rPr>
          <w:lang w:val="ru-RU"/>
        </w:rPr>
        <w:t xml:space="preserve"> </w:t>
      </w:r>
      <w:r>
        <w:t>pos</w:t>
      </w:r>
      <w:r w:rsidRPr="001773F9">
        <w:rPr>
          <w:lang w:val="ru-RU"/>
        </w:rPr>
        <w:t xml:space="preserve">=0; // </w:t>
      </w:r>
      <w:r>
        <w:rPr>
          <w:lang w:val="ru-RU"/>
        </w:rPr>
        <w:t>Текущая позиция машины, 0 – слева, 1 - справа</w:t>
      </w:r>
    </w:p>
    <w:p w14:paraId="7277D914" w14:textId="5BCEF7DC" w:rsidR="001773F9" w:rsidRPr="00D5247D" w:rsidRDefault="001773F9" w:rsidP="001773F9">
      <w:pPr>
        <w:pStyle w:val="listing"/>
        <w:rPr>
          <w:lang w:val="ru-RU"/>
        </w:rPr>
      </w:pPr>
      <w:r>
        <w:t>uint</w:t>
      </w:r>
      <w:r w:rsidRPr="00D5247D">
        <w:rPr>
          <w:lang w:val="ru-RU"/>
        </w:rPr>
        <w:t>8_</w:t>
      </w:r>
      <w:r>
        <w:t>t</w:t>
      </w:r>
      <w:r w:rsidRPr="00D5247D">
        <w:rPr>
          <w:lang w:val="ru-RU"/>
        </w:rPr>
        <w:t xml:space="preserve"> </w:t>
      </w:r>
      <w:r>
        <w:t>car</w:t>
      </w:r>
      <w:r w:rsidRPr="00D5247D">
        <w:rPr>
          <w:lang w:val="ru-RU"/>
        </w:rPr>
        <w:t>1[8]={0</w:t>
      </w:r>
      <w:r>
        <w:t>x</w:t>
      </w:r>
      <w:r w:rsidRPr="00D5247D">
        <w:rPr>
          <w:lang w:val="ru-RU"/>
        </w:rPr>
        <w:t>18,0</w:t>
      </w:r>
      <w:r>
        <w:t>x</w:t>
      </w:r>
      <w:r w:rsidRPr="00D5247D">
        <w:rPr>
          <w:lang w:val="ru-RU"/>
        </w:rPr>
        <w:t>1</w:t>
      </w:r>
      <w:r>
        <w:t>e</w:t>
      </w:r>
      <w:r w:rsidRPr="00D5247D">
        <w:rPr>
          <w:lang w:val="ru-RU"/>
        </w:rPr>
        <w:t>,0</w:t>
      </w:r>
      <w:r>
        <w:t>x</w:t>
      </w:r>
      <w:r w:rsidRPr="00D5247D">
        <w:rPr>
          <w:lang w:val="ru-RU"/>
        </w:rPr>
        <w:t>5,0</w:t>
      </w:r>
      <w:r>
        <w:t>x</w:t>
      </w:r>
      <w:r w:rsidRPr="00D5247D">
        <w:rPr>
          <w:lang w:val="ru-RU"/>
        </w:rPr>
        <w:t>19,0</w:t>
      </w:r>
      <w:r>
        <w:t>x</w:t>
      </w:r>
      <w:r w:rsidRPr="00D5247D">
        <w:rPr>
          <w:lang w:val="ru-RU"/>
        </w:rPr>
        <w:t>19,0</w:t>
      </w:r>
      <w:r>
        <w:t>x</w:t>
      </w:r>
      <w:r w:rsidRPr="00D5247D">
        <w:rPr>
          <w:lang w:val="ru-RU"/>
        </w:rPr>
        <w:t>5,0</w:t>
      </w:r>
      <w:r>
        <w:t>x</w:t>
      </w:r>
      <w:r w:rsidRPr="00D5247D">
        <w:rPr>
          <w:lang w:val="ru-RU"/>
        </w:rPr>
        <w:t>1</w:t>
      </w:r>
      <w:r>
        <w:t>e</w:t>
      </w:r>
      <w:r w:rsidRPr="00D5247D">
        <w:rPr>
          <w:lang w:val="ru-RU"/>
        </w:rPr>
        <w:t>,0</w:t>
      </w:r>
      <w:r>
        <w:t>x</w:t>
      </w:r>
      <w:r w:rsidRPr="00D5247D">
        <w:rPr>
          <w:lang w:val="ru-RU"/>
        </w:rPr>
        <w:t xml:space="preserve">18}; // </w:t>
      </w:r>
      <w:r w:rsidR="00D5247D">
        <w:rPr>
          <w:lang w:val="ru-RU"/>
        </w:rPr>
        <w:t>Графическая модель передней</w:t>
      </w:r>
      <w:r w:rsidR="00D5247D" w:rsidRPr="00D5247D">
        <w:rPr>
          <w:lang w:val="ru-RU"/>
        </w:rPr>
        <w:t xml:space="preserve"> </w:t>
      </w:r>
      <w:r w:rsidR="00D5247D">
        <w:rPr>
          <w:lang w:val="ru-RU"/>
        </w:rPr>
        <w:t>части</w:t>
      </w:r>
    </w:p>
    <w:p w14:paraId="7ACFCD0C" w14:textId="4F430CE7" w:rsidR="001773F9" w:rsidRPr="00D5247D" w:rsidRDefault="001773F9" w:rsidP="001773F9">
      <w:pPr>
        <w:pStyle w:val="listing"/>
        <w:rPr>
          <w:lang w:val="ru-RU"/>
        </w:rPr>
      </w:pPr>
      <w:r>
        <w:t>uint</w:t>
      </w:r>
      <w:r w:rsidRPr="00D5247D">
        <w:rPr>
          <w:lang w:val="ru-RU"/>
        </w:rPr>
        <w:t>8_</w:t>
      </w:r>
      <w:r>
        <w:t>t</w:t>
      </w:r>
      <w:r w:rsidRPr="00D5247D">
        <w:rPr>
          <w:lang w:val="ru-RU"/>
        </w:rPr>
        <w:t xml:space="preserve"> </w:t>
      </w:r>
      <w:r>
        <w:t>car</w:t>
      </w:r>
      <w:r w:rsidRPr="00D5247D">
        <w:rPr>
          <w:lang w:val="ru-RU"/>
        </w:rPr>
        <w:t>2[8]={0</w:t>
      </w:r>
      <w:r>
        <w:t>xc</w:t>
      </w:r>
      <w:r w:rsidRPr="00D5247D">
        <w:rPr>
          <w:lang w:val="ru-RU"/>
        </w:rPr>
        <w:t>,0</w:t>
      </w:r>
      <w:r>
        <w:t>xf</w:t>
      </w:r>
      <w:r w:rsidRPr="00D5247D">
        <w:rPr>
          <w:lang w:val="ru-RU"/>
        </w:rPr>
        <w:t>,0</w:t>
      </w:r>
      <w:r>
        <w:t>x</w:t>
      </w:r>
      <w:r w:rsidRPr="00D5247D">
        <w:rPr>
          <w:lang w:val="ru-RU"/>
        </w:rPr>
        <w:t>14,0</w:t>
      </w:r>
      <w:r>
        <w:t>x</w:t>
      </w:r>
      <w:r w:rsidRPr="00D5247D">
        <w:rPr>
          <w:lang w:val="ru-RU"/>
        </w:rPr>
        <w:t>13,0</w:t>
      </w:r>
      <w:r>
        <w:t>x</w:t>
      </w:r>
      <w:r w:rsidRPr="00D5247D">
        <w:rPr>
          <w:lang w:val="ru-RU"/>
        </w:rPr>
        <w:t>13,0</w:t>
      </w:r>
      <w:r>
        <w:t>x</w:t>
      </w:r>
      <w:r w:rsidRPr="00D5247D">
        <w:rPr>
          <w:lang w:val="ru-RU"/>
        </w:rPr>
        <w:t>14,0</w:t>
      </w:r>
      <w:r>
        <w:t>xf</w:t>
      </w:r>
      <w:r w:rsidRPr="00D5247D">
        <w:rPr>
          <w:lang w:val="ru-RU"/>
        </w:rPr>
        <w:t>,0</w:t>
      </w:r>
      <w:r>
        <w:t>xc</w:t>
      </w:r>
      <w:r w:rsidRPr="00D5247D">
        <w:rPr>
          <w:lang w:val="ru-RU"/>
        </w:rPr>
        <w:t xml:space="preserve">}; // </w:t>
      </w:r>
      <w:r w:rsidR="00D5247D">
        <w:rPr>
          <w:lang w:val="ru-RU"/>
        </w:rPr>
        <w:t>Графическая модель задней части машины</w:t>
      </w:r>
    </w:p>
    <w:p w14:paraId="10FA3E12" w14:textId="75D19D10" w:rsidR="001773F9" w:rsidRPr="00D5247D" w:rsidRDefault="001773F9" w:rsidP="001773F9">
      <w:pPr>
        <w:pStyle w:val="listing"/>
        <w:rPr>
          <w:lang w:val="ru-RU"/>
        </w:rPr>
      </w:pPr>
      <w:r>
        <w:t>unsigned</w:t>
      </w:r>
      <w:r w:rsidRPr="00D5247D">
        <w:rPr>
          <w:lang w:val="ru-RU"/>
        </w:rPr>
        <w:t xml:space="preserve"> </w:t>
      </w:r>
      <w:r>
        <w:t>long</w:t>
      </w:r>
      <w:r w:rsidRPr="00D5247D">
        <w:rPr>
          <w:lang w:val="ru-RU"/>
        </w:rPr>
        <w:t xml:space="preserve"> </w:t>
      </w:r>
      <w:r>
        <w:t>int</w:t>
      </w:r>
      <w:r w:rsidRPr="00D5247D">
        <w:rPr>
          <w:lang w:val="ru-RU"/>
        </w:rPr>
        <w:t xml:space="preserve"> </w:t>
      </w:r>
      <w:r>
        <w:t>e</w:t>
      </w:r>
      <w:r w:rsidRPr="00D5247D">
        <w:rPr>
          <w:lang w:val="ru-RU"/>
        </w:rPr>
        <w:t xml:space="preserve">; // </w:t>
      </w:r>
      <w:r w:rsidR="00D5247D">
        <w:rPr>
          <w:lang w:val="ru-RU"/>
        </w:rPr>
        <w:t>Последнее</w:t>
      </w:r>
      <w:r w:rsidR="00D5247D" w:rsidRPr="00D5247D">
        <w:rPr>
          <w:lang w:val="ru-RU"/>
        </w:rPr>
        <w:t xml:space="preserve"> </w:t>
      </w:r>
      <w:r w:rsidR="00D5247D">
        <w:rPr>
          <w:lang w:val="ru-RU"/>
        </w:rPr>
        <w:t xml:space="preserve">сохраненное значение переменной </w:t>
      </w:r>
      <w:r w:rsidR="00D5247D">
        <w:t>millis</w:t>
      </w:r>
      <w:r w:rsidR="00D5247D" w:rsidRPr="00D5247D">
        <w:rPr>
          <w:lang w:val="ru-RU"/>
        </w:rPr>
        <w:t>()</w:t>
      </w:r>
    </w:p>
    <w:p w14:paraId="6B2C03FD" w14:textId="6262BC86" w:rsidR="001773F9" w:rsidRPr="00D5247D" w:rsidRDefault="001773F9" w:rsidP="001773F9">
      <w:pPr>
        <w:pStyle w:val="listing"/>
        <w:rPr>
          <w:lang w:val="ru-RU"/>
        </w:rPr>
      </w:pPr>
      <w:r>
        <w:t>int</w:t>
      </w:r>
      <w:r w:rsidRPr="00D5247D">
        <w:rPr>
          <w:lang w:val="ru-RU"/>
        </w:rPr>
        <w:t xml:space="preserve"> </w:t>
      </w:r>
      <w:r>
        <w:t>velocity</w:t>
      </w:r>
      <w:r w:rsidRPr="00D5247D">
        <w:rPr>
          <w:lang w:val="ru-RU"/>
        </w:rPr>
        <w:t>,</w:t>
      </w:r>
      <w:r w:rsidR="00D5247D" w:rsidRPr="00D5247D">
        <w:rPr>
          <w:lang w:val="ru-RU"/>
        </w:rPr>
        <w:t xml:space="preserve"> </w:t>
      </w:r>
      <w:r>
        <w:t>sectors</w:t>
      </w:r>
      <w:r w:rsidRPr="00D5247D">
        <w:rPr>
          <w:lang w:val="ru-RU"/>
        </w:rPr>
        <w:t xml:space="preserve">; // </w:t>
      </w:r>
      <w:r w:rsidR="00D5247D">
        <w:rPr>
          <w:lang w:val="ru-RU"/>
        </w:rPr>
        <w:t>Эти</w:t>
      </w:r>
      <w:r w:rsidR="00D5247D" w:rsidRPr="00D5247D">
        <w:rPr>
          <w:lang w:val="ru-RU"/>
        </w:rPr>
        <w:t xml:space="preserve"> </w:t>
      </w:r>
      <w:r w:rsidR="00D5247D">
        <w:rPr>
          <w:lang w:val="ru-RU"/>
        </w:rPr>
        <w:t>параметры</w:t>
      </w:r>
      <w:r w:rsidR="00D5247D" w:rsidRPr="00D5247D">
        <w:rPr>
          <w:lang w:val="ru-RU"/>
        </w:rPr>
        <w:t xml:space="preserve"> </w:t>
      </w:r>
      <w:r w:rsidR="00D5247D">
        <w:rPr>
          <w:lang w:val="ru-RU"/>
        </w:rPr>
        <w:t xml:space="preserve">зависят от сложности, </w:t>
      </w:r>
      <w:r w:rsidR="00D5247D">
        <w:t>velocity</w:t>
      </w:r>
      <w:r w:rsidR="00D5247D" w:rsidRPr="00D5247D">
        <w:rPr>
          <w:lang w:val="ru-RU"/>
        </w:rPr>
        <w:t xml:space="preserve"> </w:t>
      </w:r>
      <w:r w:rsidR="00D5247D">
        <w:rPr>
          <w:lang w:val="ru-RU"/>
        </w:rPr>
        <w:t>–</w:t>
      </w:r>
      <w:r w:rsidR="00D5247D" w:rsidRPr="00D5247D">
        <w:rPr>
          <w:lang w:val="ru-RU"/>
        </w:rPr>
        <w:t xml:space="preserve"> </w:t>
      </w:r>
      <w:r w:rsidR="00D5247D">
        <w:rPr>
          <w:lang w:val="ru-RU"/>
        </w:rPr>
        <w:t xml:space="preserve">скорость, </w:t>
      </w:r>
      <w:r w:rsidR="00D5247D">
        <w:t>sectors</w:t>
      </w:r>
      <w:r w:rsidR="00D5247D" w:rsidRPr="00D5247D">
        <w:rPr>
          <w:lang w:val="ru-RU"/>
        </w:rPr>
        <w:t xml:space="preserve"> </w:t>
      </w:r>
      <w:r w:rsidR="00D5247D">
        <w:rPr>
          <w:lang w:val="ru-RU"/>
        </w:rPr>
        <w:t>–</w:t>
      </w:r>
      <w:r w:rsidR="00D5247D" w:rsidRPr="00D5247D">
        <w:rPr>
          <w:lang w:val="ru-RU"/>
        </w:rPr>
        <w:t xml:space="preserve"> </w:t>
      </w:r>
      <w:r w:rsidR="00D5247D">
        <w:rPr>
          <w:lang w:val="ru-RU"/>
        </w:rPr>
        <w:t>минимальное расстояние между двумя препятствиями</w:t>
      </w:r>
    </w:p>
    <w:p w14:paraId="4409283E" w14:textId="09C0EA89" w:rsidR="00AB4979" w:rsidRPr="004329B5" w:rsidRDefault="001773F9" w:rsidP="004329B5">
      <w:pPr>
        <w:pStyle w:val="listing"/>
        <w:rPr>
          <w:sz w:val="28"/>
          <w:szCs w:val="28"/>
        </w:rPr>
      </w:pPr>
      <w:r>
        <w:t xml:space="preserve">int dif; // </w:t>
      </w:r>
      <w:r w:rsidR="00D5247D">
        <w:rPr>
          <w:lang w:val="ru-RU"/>
        </w:rPr>
        <w:t>Сложность</w:t>
      </w:r>
    </w:p>
    <w:p w14:paraId="0C4119AC" w14:textId="0FDAAC30" w:rsidR="00D94BBC" w:rsidRPr="004A7A70" w:rsidRDefault="004A7A70" w:rsidP="001773F9">
      <w:pPr>
        <w:jc w:val="center"/>
        <w:rPr>
          <w:sz w:val="28"/>
          <w:szCs w:val="28"/>
          <w:lang w:val="en-US"/>
        </w:rPr>
      </w:pPr>
      <w:r w:rsidRPr="004A7A70">
        <w:rPr>
          <w:sz w:val="28"/>
          <w:szCs w:val="28"/>
          <w:lang w:val="en-US"/>
        </w:rPr>
        <w:t>Function that updates the position of the machine on the display</w:t>
      </w:r>
    </w:p>
    <w:p w14:paraId="025D764C" w14:textId="1BA40CFD" w:rsidR="00AB4979" w:rsidRDefault="00A56D81" w:rsidP="00AB4979">
      <w:pPr>
        <w:pStyle w:val="listing"/>
      </w:pPr>
      <w:r w:rsidRPr="004A7A70">
        <w:tab/>
      </w:r>
      <w:r w:rsidR="00AB4979">
        <w:t xml:space="preserve">void printcar(){ </w:t>
      </w:r>
    </w:p>
    <w:p w14:paraId="568FFDDA" w14:textId="77777777" w:rsidR="00AB4979" w:rsidRDefault="00AB4979" w:rsidP="00AB4979">
      <w:pPr>
        <w:pStyle w:val="listing"/>
      </w:pPr>
      <w:r>
        <w:t xml:space="preserve">  if (pos==0){</w:t>
      </w:r>
    </w:p>
    <w:p w14:paraId="6D0A6F88" w14:textId="77777777" w:rsidR="00AB4979" w:rsidRDefault="00AB4979" w:rsidP="00AB4979">
      <w:pPr>
        <w:pStyle w:val="listing"/>
      </w:pPr>
      <w:r>
        <w:t xml:space="preserve">    lcd.setCursor(1,0);</w:t>
      </w:r>
    </w:p>
    <w:p w14:paraId="4465B55C" w14:textId="77777777" w:rsidR="00AB4979" w:rsidRDefault="00AB4979" w:rsidP="00AB4979">
      <w:pPr>
        <w:pStyle w:val="listing"/>
      </w:pPr>
      <w:r>
        <w:t xml:space="preserve">    lcd.write(1);</w:t>
      </w:r>
    </w:p>
    <w:p w14:paraId="0CEB5521" w14:textId="77777777" w:rsidR="00AB4979" w:rsidRDefault="00AB4979" w:rsidP="00AB4979">
      <w:pPr>
        <w:pStyle w:val="listing"/>
      </w:pPr>
      <w:r>
        <w:t xml:space="preserve">    lcd.setCursor(0,0);</w:t>
      </w:r>
    </w:p>
    <w:p w14:paraId="3B2D8A23" w14:textId="77777777" w:rsidR="00AB4979" w:rsidRDefault="00AB4979" w:rsidP="00AB4979">
      <w:pPr>
        <w:pStyle w:val="listing"/>
      </w:pPr>
      <w:r>
        <w:t xml:space="preserve">    lcd.write(2);</w:t>
      </w:r>
    </w:p>
    <w:p w14:paraId="5D192E90" w14:textId="77777777" w:rsidR="00AB4979" w:rsidRDefault="00AB4979" w:rsidP="00AB4979">
      <w:pPr>
        <w:pStyle w:val="listing"/>
      </w:pPr>
      <w:r>
        <w:t xml:space="preserve">    lcd.setCursor(0,1);</w:t>
      </w:r>
    </w:p>
    <w:p w14:paraId="2A1C3FF4" w14:textId="77777777" w:rsidR="00AB4979" w:rsidRDefault="00AB4979" w:rsidP="00AB4979">
      <w:pPr>
        <w:pStyle w:val="listing"/>
      </w:pPr>
      <w:r>
        <w:t xml:space="preserve">    lcd.print(" ");</w:t>
      </w:r>
    </w:p>
    <w:p w14:paraId="18CE2DDD" w14:textId="77777777" w:rsidR="00AB4979" w:rsidRDefault="00AB4979" w:rsidP="00AB4979">
      <w:pPr>
        <w:pStyle w:val="listing"/>
      </w:pPr>
      <w:r>
        <w:t xml:space="preserve">    lcd.setCursor(1,1);</w:t>
      </w:r>
    </w:p>
    <w:p w14:paraId="38C22FEF" w14:textId="77777777" w:rsidR="00AB4979" w:rsidRDefault="00AB4979" w:rsidP="00AB4979">
      <w:pPr>
        <w:pStyle w:val="listing"/>
      </w:pPr>
      <w:r>
        <w:t xml:space="preserve">    lcd.print(" ");</w:t>
      </w:r>
    </w:p>
    <w:p w14:paraId="0CB5A397" w14:textId="77777777" w:rsidR="00AB4979" w:rsidRDefault="00AB4979" w:rsidP="00AB4979">
      <w:pPr>
        <w:pStyle w:val="listing"/>
      </w:pPr>
      <w:r>
        <w:t xml:space="preserve">  }</w:t>
      </w:r>
    </w:p>
    <w:p w14:paraId="2F51A170" w14:textId="77777777" w:rsidR="00AB4979" w:rsidRDefault="00AB4979" w:rsidP="00AB4979">
      <w:pPr>
        <w:pStyle w:val="listing"/>
      </w:pPr>
      <w:r>
        <w:t xml:space="preserve">  else{</w:t>
      </w:r>
    </w:p>
    <w:p w14:paraId="69AB0766" w14:textId="77777777" w:rsidR="00AB4979" w:rsidRDefault="00AB4979" w:rsidP="00AB4979">
      <w:pPr>
        <w:pStyle w:val="listing"/>
      </w:pPr>
      <w:r>
        <w:t xml:space="preserve">    lcd.setCursor(1,1);</w:t>
      </w:r>
    </w:p>
    <w:p w14:paraId="6147B95B" w14:textId="77777777" w:rsidR="00AB4979" w:rsidRDefault="00AB4979" w:rsidP="00AB4979">
      <w:pPr>
        <w:pStyle w:val="listing"/>
      </w:pPr>
      <w:r>
        <w:t xml:space="preserve">    lcd.write(1);</w:t>
      </w:r>
    </w:p>
    <w:p w14:paraId="179EC814" w14:textId="77777777" w:rsidR="00AB4979" w:rsidRDefault="00AB4979" w:rsidP="00AB4979">
      <w:pPr>
        <w:pStyle w:val="listing"/>
      </w:pPr>
      <w:r>
        <w:t xml:space="preserve">    lcd.setCursor(0,1);</w:t>
      </w:r>
    </w:p>
    <w:p w14:paraId="416E6FF2" w14:textId="77777777" w:rsidR="00AB4979" w:rsidRDefault="00AB4979" w:rsidP="00AB4979">
      <w:pPr>
        <w:pStyle w:val="listing"/>
      </w:pPr>
      <w:r>
        <w:t xml:space="preserve">    lcd.write(2);</w:t>
      </w:r>
    </w:p>
    <w:p w14:paraId="44C97819" w14:textId="77777777" w:rsidR="00AB4979" w:rsidRDefault="00AB4979" w:rsidP="00AB4979">
      <w:pPr>
        <w:pStyle w:val="listing"/>
      </w:pPr>
      <w:r>
        <w:t xml:space="preserve">    lcd.setCursor(0,0);</w:t>
      </w:r>
    </w:p>
    <w:p w14:paraId="0011211E" w14:textId="77777777" w:rsidR="00AB4979" w:rsidRDefault="00AB4979" w:rsidP="00AB4979">
      <w:pPr>
        <w:pStyle w:val="listing"/>
      </w:pPr>
      <w:r>
        <w:t xml:space="preserve">    lcd.print(" ");</w:t>
      </w:r>
    </w:p>
    <w:p w14:paraId="2C301AB2" w14:textId="77777777" w:rsidR="00AB4979" w:rsidRDefault="00AB4979" w:rsidP="00AB4979">
      <w:pPr>
        <w:pStyle w:val="listing"/>
      </w:pPr>
      <w:r>
        <w:t xml:space="preserve">    lcd.setCursor(1,0);</w:t>
      </w:r>
    </w:p>
    <w:p w14:paraId="4C7CEB3E" w14:textId="77777777" w:rsidR="00AB4979" w:rsidRDefault="00AB4979" w:rsidP="00AB4979">
      <w:pPr>
        <w:pStyle w:val="listing"/>
      </w:pPr>
      <w:r>
        <w:t xml:space="preserve">    lcd.print(" ");</w:t>
      </w:r>
    </w:p>
    <w:p w14:paraId="6F59830F" w14:textId="013E947C" w:rsidR="00AB4979" w:rsidRDefault="00AB4979" w:rsidP="00AB4979">
      <w:pPr>
        <w:pStyle w:val="listing"/>
      </w:pPr>
      <w:r>
        <w:t xml:space="preserve">  }</w:t>
      </w:r>
    </w:p>
    <w:p w14:paraId="1EA0A783" w14:textId="0020F729" w:rsidR="002D6CA6" w:rsidRPr="002D6CA6" w:rsidRDefault="00E11AF2" w:rsidP="002D6CA6">
      <w:pPr>
        <w:pStyle w:val="listing"/>
      </w:pPr>
      <w:r>
        <w:t>}</w:t>
      </w:r>
    </w:p>
    <w:p w14:paraId="0F04F87F" w14:textId="77777777" w:rsidR="004329B5" w:rsidRDefault="004329B5" w:rsidP="00104EFC">
      <w:pPr>
        <w:jc w:val="center"/>
        <w:rPr>
          <w:sz w:val="28"/>
          <w:szCs w:val="28"/>
        </w:rPr>
      </w:pPr>
    </w:p>
    <w:p w14:paraId="27DF518E" w14:textId="77777777" w:rsidR="004329B5" w:rsidRDefault="004329B5" w:rsidP="00104EFC">
      <w:pPr>
        <w:jc w:val="center"/>
        <w:rPr>
          <w:sz w:val="28"/>
          <w:szCs w:val="28"/>
        </w:rPr>
      </w:pPr>
    </w:p>
    <w:p w14:paraId="2278C9B0" w14:textId="77777777" w:rsidR="004329B5" w:rsidRDefault="004329B5" w:rsidP="00104EFC">
      <w:pPr>
        <w:jc w:val="center"/>
        <w:rPr>
          <w:sz w:val="28"/>
          <w:szCs w:val="28"/>
        </w:rPr>
      </w:pPr>
    </w:p>
    <w:p w14:paraId="7B161843" w14:textId="77777777" w:rsidR="004329B5" w:rsidRDefault="004329B5" w:rsidP="00104EFC">
      <w:pPr>
        <w:jc w:val="center"/>
        <w:rPr>
          <w:sz w:val="28"/>
          <w:szCs w:val="28"/>
        </w:rPr>
      </w:pPr>
    </w:p>
    <w:p w14:paraId="36DCC4F9" w14:textId="77777777" w:rsidR="004329B5" w:rsidRDefault="004329B5" w:rsidP="00104EFC">
      <w:pPr>
        <w:jc w:val="center"/>
        <w:rPr>
          <w:sz w:val="28"/>
          <w:szCs w:val="28"/>
        </w:rPr>
      </w:pPr>
    </w:p>
    <w:p w14:paraId="38BD109F" w14:textId="77777777" w:rsidR="004329B5" w:rsidRDefault="004329B5" w:rsidP="00104EFC">
      <w:pPr>
        <w:jc w:val="center"/>
        <w:rPr>
          <w:sz w:val="28"/>
          <w:szCs w:val="28"/>
        </w:rPr>
      </w:pPr>
    </w:p>
    <w:p w14:paraId="78BFC1A0" w14:textId="77777777" w:rsidR="004329B5" w:rsidRDefault="004329B5" w:rsidP="00104EFC">
      <w:pPr>
        <w:jc w:val="center"/>
        <w:rPr>
          <w:sz w:val="28"/>
          <w:szCs w:val="28"/>
        </w:rPr>
      </w:pPr>
    </w:p>
    <w:p w14:paraId="5FC56670" w14:textId="77777777" w:rsidR="004A7A70" w:rsidRPr="004A7A70" w:rsidRDefault="004A7A70" w:rsidP="004A7A70">
      <w:pPr>
        <w:jc w:val="center"/>
        <w:rPr>
          <w:sz w:val="28"/>
          <w:szCs w:val="28"/>
          <w:lang w:val="en-US"/>
        </w:rPr>
      </w:pPr>
      <w:r w:rsidRPr="004A7A70">
        <w:rPr>
          <w:sz w:val="28"/>
          <w:szCs w:val="28"/>
          <w:lang w:val="en-US"/>
        </w:rPr>
        <w:lastRenderedPageBreak/>
        <w:t xml:space="preserve">A function that is triggered when the position of the joystick is changed. It checks if there is an obstacle in the lane the player wants to change lanes to. If there is, it returns 0 and the game is over. If not, calls the </w:t>
      </w:r>
      <w:proofErr w:type="spellStart"/>
      <w:r w:rsidRPr="004A7A70">
        <w:rPr>
          <w:sz w:val="28"/>
          <w:szCs w:val="28"/>
          <w:lang w:val="en-US"/>
        </w:rPr>
        <w:t>printcar</w:t>
      </w:r>
      <w:proofErr w:type="spellEnd"/>
      <w:r w:rsidRPr="004A7A70">
        <w:rPr>
          <w:sz w:val="28"/>
          <w:szCs w:val="28"/>
          <w:lang w:val="en-US"/>
        </w:rPr>
        <w:t xml:space="preserve"> function.</w:t>
      </w:r>
    </w:p>
    <w:p w14:paraId="6C3FC075" w14:textId="67FF5A8F" w:rsidR="00104EFC" w:rsidRPr="00FB1692" w:rsidRDefault="004A7A70" w:rsidP="00FB1692">
      <w:pPr>
        <w:jc w:val="center"/>
        <w:rPr>
          <w:lang w:val="en-US"/>
        </w:rPr>
      </w:pPr>
      <w:r w:rsidRPr="004A7A70">
        <w:rPr>
          <w:sz w:val="28"/>
          <w:szCs w:val="28"/>
          <w:lang w:val="en-US"/>
        </w:rPr>
        <w:t>A function that moves all objects 1 cell closer to the player</w:t>
      </w:r>
    </w:p>
    <w:p w14:paraId="12EB0B75" w14:textId="02D32A14" w:rsidR="00FB1692" w:rsidRPr="00FB1692" w:rsidRDefault="00FB1692" w:rsidP="00104EFC">
      <w:pPr>
        <w:pStyle w:val="listing"/>
        <w:rPr>
          <w:lang w:val="ru-RU"/>
        </w:rPr>
      </w:pPr>
      <w:r w:rsidRPr="00FB1692">
        <w:t>int turn(){</w:t>
      </w:r>
    </w:p>
    <w:p w14:paraId="64C72A35" w14:textId="0C6E6987" w:rsidR="00104EFC" w:rsidRPr="00104EFC" w:rsidRDefault="00104EFC" w:rsidP="00104EFC">
      <w:pPr>
        <w:pStyle w:val="listing"/>
        <w:rPr>
          <w:lang w:val="ru-RU"/>
        </w:rPr>
      </w:pPr>
      <w:r w:rsidRPr="00104EFC">
        <w:t xml:space="preserve"> </w:t>
      </w:r>
      <w:r w:rsidRPr="00104EFC">
        <w:rPr>
          <w:lang w:val="ru-RU"/>
        </w:rPr>
        <w:t>if (analogRead(A1)&gt;640){</w:t>
      </w:r>
    </w:p>
    <w:p w14:paraId="47AB2E10" w14:textId="77777777" w:rsidR="00104EFC" w:rsidRPr="00104EFC" w:rsidRDefault="00104EFC" w:rsidP="00104EFC">
      <w:pPr>
        <w:pStyle w:val="listing"/>
        <w:rPr>
          <w:lang w:val="ru-RU"/>
        </w:rPr>
      </w:pPr>
      <w:r w:rsidRPr="00104EFC">
        <w:rPr>
          <w:lang w:val="ru-RU"/>
        </w:rPr>
        <w:t xml:space="preserve">    if (pos==0){</w:t>
      </w:r>
    </w:p>
    <w:p w14:paraId="0D12EA7E" w14:textId="77777777" w:rsidR="00104EFC" w:rsidRPr="00104EFC" w:rsidRDefault="00104EFC" w:rsidP="00104EFC">
      <w:pPr>
        <w:pStyle w:val="listing"/>
        <w:rPr>
          <w:lang w:val="ru-RU"/>
        </w:rPr>
      </w:pPr>
      <w:r w:rsidRPr="00104EFC">
        <w:rPr>
          <w:lang w:val="ru-RU"/>
        </w:rPr>
        <w:t xml:space="preserve">        if (pos==0){</w:t>
      </w:r>
    </w:p>
    <w:p w14:paraId="29BA8C9C" w14:textId="77777777" w:rsidR="00104EFC" w:rsidRPr="00104EFC" w:rsidRDefault="00104EFC" w:rsidP="00104EFC">
      <w:pPr>
        <w:pStyle w:val="listing"/>
        <w:rPr>
          <w:lang w:val="ru-RU"/>
        </w:rPr>
      </w:pPr>
      <w:r w:rsidRPr="00104EFC">
        <w:rPr>
          <w:lang w:val="ru-RU"/>
        </w:rPr>
        <w:t xml:space="preserve">          if ((Coords[0]==2)||(Coords[1]==2)){</w:t>
      </w:r>
    </w:p>
    <w:p w14:paraId="74B11649" w14:textId="45D9B2AA" w:rsidR="00104EFC" w:rsidRPr="00104EFC" w:rsidRDefault="00104EFC" w:rsidP="00104EFC">
      <w:pPr>
        <w:pStyle w:val="listing"/>
        <w:rPr>
          <w:lang w:val="ru-RU"/>
        </w:rPr>
      </w:pPr>
      <w:r w:rsidRPr="00104EFC">
        <w:rPr>
          <w:lang w:val="ru-RU"/>
        </w:rPr>
        <w:t xml:space="preserve">            return 0;</w:t>
      </w:r>
    </w:p>
    <w:p w14:paraId="48B0D1A6" w14:textId="77777777" w:rsidR="00104EFC" w:rsidRPr="00104EFC" w:rsidRDefault="00104EFC" w:rsidP="00104EFC">
      <w:pPr>
        <w:pStyle w:val="listing"/>
        <w:rPr>
          <w:lang w:val="ru-RU"/>
        </w:rPr>
      </w:pPr>
      <w:r w:rsidRPr="00104EFC">
        <w:rPr>
          <w:lang w:val="ru-RU"/>
        </w:rPr>
        <w:t xml:space="preserve">          }</w:t>
      </w:r>
    </w:p>
    <w:p w14:paraId="4267B322" w14:textId="77777777" w:rsidR="00104EFC" w:rsidRPr="00104EFC" w:rsidRDefault="00104EFC" w:rsidP="00104EFC">
      <w:pPr>
        <w:pStyle w:val="listing"/>
        <w:rPr>
          <w:lang w:val="ru-RU"/>
        </w:rPr>
      </w:pPr>
      <w:r w:rsidRPr="00104EFC">
        <w:rPr>
          <w:lang w:val="ru-RU"/>
        </w:rPr>
        <w:t xml:space="preserve">        }</w:t>
      </w:r>
    </w:p>
    <w:p w14:paraId="1F4FF36C" w14:textId="77777777" w:rsidR="00104EFC" w:rsidRPr="00104EFC" w:rsidRDefault="00104EFC" w:rsidP="00104EFC">
      <w:pPr>
        <w:pStyle w:val="listing"/>
        <w:rPr>
          <w:lang w:val="ru-RU"/>
        </w:rPr>
      </w:pPr>
      <w:r w:rsidRPr="00104EFC">
        <w:rPr>
          <w:lang w:val="ru-RU"/>
        </w:rPr>
        <w:t xml:space="preserve">        else{</w:t>
      </w:r>
    </w:p>
    <w:p w14:paraId="593A486E" w14:textId="77777777" w:rsidR="00104EFC" w:rsidRPr="00104EFC" w:rsidRDefault="00104EFC" w:rsidP="00104EFC">
      <w:pPr>
        <w:pStyle w:val="listing"/>
        <w:rPr>
          <w:lang w:val="ru-RU"/>
        </w:rPr>
      </w:pPr>
      <w:r w:rsidRPr="00104EFC">
        <w:rPr>
          <w:lang w:val="ru-RU"/>
        </w:rPr>
        <w:t xml:space="preserve">          if ((Coords[0]==1)||(Coords[1]==1)){</w:t>
      </w:r>
    </w:p>
    <w:p w14:paraId="2BF987C4" w14:textId="77777777" w:rsidR="00104EFC" w:rsidRPr="00104EFC" w:rsidRDefault="00104EFC" w:rsidP="00104EFC">
      <w:pPr>
        <w:pStyle w:val="listing"/>
        <w:rPr>
          <w:lang w:val="ru-RU"/>
        </w:rPr>
      </w:pPr>
      <w:r w:rsidRPr="00104EFC">
        <w:rPr>
          <w:lang w:val="ru-RU"/>
        </w:rPr>
        <w:t xml:space="preserve">            return 0;</w:t>
      </w:r>
    </w:p>
    <w:p w14:paraId="1EDA41F2" w14:textId="77777777" w:rsidR="00104EFC" w:rsidRPr="00104EFC" w:rsidRDefault="00104EFC" w:rsidP="00104EFC">
      <w:pPr>
        <w:pStyle w:val="listing"/>
        <w:rPr>
          <w:lang w:val="ru-RU"/>
        </w:rPr>
      </w:pPr>
      <w:r w:rsidRPr="00104EFC">
        <w:rPr>
          <w:lang w:val="ru-RU"/>
        </w:rPr>
        <w:t xml:space="preserve">          }</w:t>
      </w:r>
    </w:p>
    <w:p w14:paraId="3620AF4A" w14:textId="77777777" w:rsidR="00104EFC" w:rsidRPr="00104EFC" w:rsidRDefault="00104EFC" w:rsidP="00104EFC">
      <w:pPr>
        <w:pStyle w:val="listing"/>
        <w:rPr>
          <w:lang w:val="ru-RU"/>
        </w:rPr>
      </w:pPr>
      <w:r w:rsidRPr="00104EFC">
        <w:rPr>
          <w:lang w:val="ru-RU"/>
        </w:rPr>
        <w:t xml:space="preserve">        }</w:t>
      </w:r>
    </w:p>
    <w:p w14:paraId="1EF18393" w14:textId="77777777" w:rsidR="00104EFC" w:rsidRPr="00104EFC" w:rsidRDefault="00104EFC" w:rsidP="00104EFC">
      <w:pPr>
        <w:pStyle w:val="listing"/>
        <w:rPr>
          <w:lang w:val="ru-RU"/>
        </w:rPr>
      </w:pPr>
      <w:r w:rsidRPr="00104EFC">
        <w:rPr>
          <w:lang w:val="ru-RU"/>
        </w:rPr>
        <w:t xml:space="preserve">        pos=1;</w:t>
      </w:r>
    </w:p>
    <w:p w14:paraId="32516224" w14:textId="77777777" w:rsidR="00104EFC" w:rsidRPr="00104EFC" w:rsidRDefault="00104EFC" w:rsidP="00104EFC">
      <w:pPr>
        <w:pStyle w:val="listing"/>
        <w:rPr>
          <w:lang w:val="ru-RU"/>
        </w:rPr>
      </w:pPr>
      <w:r w:rsidRPr="00104EFC">
        <w:rPr>
          <w:lang w:val="ru-RU"/>
        </w:rPr>
        <w:t xml:space="preserve">        printcar();  </w:t>
      </w:r>
    </w:p>
    <w:p w14:paraId="772EBA58" w14:textId="77777777" w:rsidR="00104EFC" w:rsidRPr="00104EFC" w:rsidRDefault="00104EFC" w:rsidP="00104EFC">
      <w:pPr>
        <w:pStyle w:val="listing"/>
        <w:rPr>
          <w:lang w:val="ru-RU"/>
        </w:rPr>
      </w:pPr>
      <w:r w:rsidRPr="00104EFC">
        <w:rPr>
          <w:lang w:val="ru-RU"/>
        </w:rPr>
        <w:t xml:space="preserve">    }      </w:t>
      </w:r>
    </w:p>
    <w:p w14:paraId="56AFB5CF" w14:textId="77777777" w:rsidR="00104EFC" w:rsidRPr="00104EFC" w:rsidRDefault="00104EFC" w:rsidP="00104EFC">
      <w:pPr>
        <w:pStyle w:val="listing"/>
        <w:rPr>
          <w:lang w:val="ru-RU"/>
        </w:rPr>
      </w:pPr>
      <w:r w:rsidRPr="00104EFC">
        <w:rPr>
          <w:lang w:val="ru-RU"/>
        </w:rPr>
        <w:t xml:space="preserve">  }  </w:t>
      </w:r>
    </w:p>
    <w:p w14:paraId="2DDE9925" w14:textId="77777777" w:rsidR="00104EFC" w:rsidRPr="00104EFC" w:rsidRDefault="00104EFC" w:rsidP="00104EFC">
      <w:pPr>
        <w:pStyle w:val="listing"/>
        <w:rPr>
          <w:lang w:val="ru-RU"/>
        </w:rPr>
      </w:pPr>
      <w:r w:rsidRPr="00104EFC">
        <w:rPr>
          <w:lang w:val="ru-RU"/>
        </w:rPr>
        <w:t xml:space="preserve">  else if(analogRead(A1)&lt;384){</w:t>
      </w:r>
    </w:p>
    <w:p w14:paraId="4FA5FD34" w14:textId="77777777" w:rsidR="00104EFC" w:rsidRPr="00104EFC" w:rsidRDefault="00104EFC" w:rsidP="00104EFC">
      <w:pPr>
        <w:pStyle w:val="listing"/>
        <w:rPr>
          <w:lang w:val="ru-RU"/>
        </w:rPr>
      </w:pPr>
      <w:r w:rsidRPr="00104EFC">
        <w:rPr>
          <w:lang w:val="ru-RU"/>
        </w:rPr>
        <w:t xml:space="preserve">    if (pos==1){</w:t>
      </w:r>
    </w:p>
    <w:p w14:paraId="2DEF88C9" w14:textId="77777777" w:rsidR="00104EFC" w:rsidRPr="00104EFC" w:rsidRDefault="00104EFC" w:rsidP="00104EFC">
      <w:pPr>
        <w:pStyle w:val="listing"/>
        <w:rPr>
          <w:lang w:val="ru-RU"/>
        </w:rPr>
      </w:pPr>
      <w:r w:rsidRPr="00104EFC">
        <w:rPr>
          <w:lang w:val="ru-RU"/>
        </w:rPr>
        <w:t xml:space="preserve">        if (pos==0){</w:t>
      </w:r>
    </w:p>
    <w:p w14:paraId="595F5924" w14:textId="77777777" w:rsidR="00104EFC" w:rsidRPr="00104EFC" w:rsidRDefault="00104EFC" w:rsidP="00104EFC">
      <w:pPr>
        <w:pStyle w:val="listing"/>
        <w:rPr>
          <w:lang w:val="ru-RU"/>
        </w:rPr>
      </w:pPr>
      <w:r w:rsidRPr="00104EFC">
        <w:rPr>
          <w:lang w:val="ru-RU"/>
        </w:rPr>
        <w:t xml:space="preserve">          if ((Coords[0]==2)||(Coords[1]==2)){</w:t>
      </w:r>
    </w:p>
    <w:p w14:paraId="39EB96EA" w14:textId="77777777" w:rsidR="00104EFC" w:rsidRPr="00104EFC" w:rsidRDefault="00104EFC" w:rsidP="00104EFC">
      <w:pPr>
        <w:pStyle w:val="listing"/>
        <w:rPr>
          <w:lang w:val="ru-RU"/>
        </w:rPr>
      </w:pPr>
      <w:r w:rsidRPr="00104EFC">
        <w:rPr>
          <w:lang w:val="ru-RU"/>
        </w:rPr>
        <w:t xml:space="preserve">            return 0;</w:t>
      </w:r>
    </w:p>
    <w:p w14:paraId="1E096ADF" w14:textId="77777777" w:rsidR="00104EFC" w:rsidRPr="00104EFC" w:rsidRDefault="00104EFC" w:rsidP="00104EFC">
      <w:pPr>
        <w:pStyle w:val="listing"/>
        <w:rPr>
          <w:lang w:val="ru-RU"/>
        </w:rPr>
      </w:pPr>
      <w:r w:rsidRPr="00104EFC">
        <w:rPr>
          <w:lang w:val="ru-RU"/>
        </w:rPr>
        <w:t xml:space="preserve">          }</w:t>
      </w:r>
    </w:p>
    <w:p w14:paraId="6A55BB03" w14:textId="77777777" w:rsidR="00104EFC" w:rsidRPr="00104EFC" w:rsidRDefault="00104EFC" w:rsidP="00104EFC">
      <w:pPr>
        <w:pStyle w:val="listing"/>
        <w:rPr>
          <w:lang w:val="ru-RU"/>
        </w:rPr>
      </w:pPr>
      <w:r w:rsidRPr="00104EFC">
        <w:rPr>
          <w:lang w:val="ru-RU"/>
        </w:rPr>
        <w:t xml:space="preserve">        }</w:t>
      </w:r>
    </w:p>
    <w:p w14:paraId="75F43F4C" w14:textId="77777777" w:rsidR="00104EFC" w:rsidRPr="00104EFC" w:rsidRDefault="00104EFC" w:rsidP="00104EFC">
      <w:pPr>
        <w:pStyle w:val="listing"/>
        <w:rPr>
          <w:lang w:val="ru-RU"/>
        </w:rPr>
      </w:pPr>
      <w:r w:rsidRPr="00104EFC">
        <w:rPr>
          <w:lang w:val="ru-RU"/>
        </w:rPr>
        <w:t xml:space="preserve">        else{</w:t>
      </w:r>
    </w:p>
    <w:p w14:paraId="362D4550" w14:textId="77777777" w:rsidR="00104EFC" w:rsidRPr="00104EFC" w:rsidRDefault="00104EFC" w:rsidP="00104EFC">
      <w:pPr>
        <w:pStyle w:val="listing"/>
        <w:rPr>
          <w:lang w:val="ru-RU"/>
        </w:rPr>
      </w:pPr>
      <w:r w:rsidRPr="00104EFC">
        <w:rPr>
          <w:lang w:val="ru-RU"/>
        </w:rPr>
        <w:t xml:space="preserve">          if ((Coords[0]==1)||(Coords[1]==1)){</w:t>
      </w:r>
    </w:p>
    <w:p w14:paraId="01C8EDE6" w14:textId="77777777" w:rsidR="00104EFC" w:rsidRPr="00104EFC" w:rsidRDefault="00104EFC" w:rsidP="00104EFC">
      <w:pPr>
        <w:pStyle w:val="listing"/>
        <w:rPr>
          <w:lang w:val="ru-RU"/>
        </w:rPr>
      </w:pPr>
      <w:r w:rsidRPr="00104EFC">
        <w:rPr>
          <w:lang w:val="ru-RU"/>
        </w:rPr>
        <w:t xml:space="preserve">            return 0;</w:t>
      </w:r>
    </w:p>
    <w:p w14:paraId="145B503F" w14:textId="77777777" w:rsidR="00104EFC" w:rsidRPr="00104EFC" w:rsidRDefault="00104EFC" w:rsidP="00104EFC">
      <w:pPr>
        <w:pStyle w:val="listing"/>
        <w:rPr>
          <w:lang w:val="ru-RU"/>
        </w:rPr>
      </w:pPr>
      <w:r w:rsidRPr="00104EFC">
        <w:rPr>
          <w:lang w:val="ru-RU"/>
        </w:rPr>
        <w:t xml:space="preserve">          }</w:t>
      </w:r>
    </w:p>
    <w:p w14:paraId="0E224381" w14:textId="77777777" w:rsidR="00104EFC" w:rsidRPr="00104EFC" w:rsidRDefault="00104EFC" w:rsidP="00104EFC">
      <w:pPr>
        <w:pStyle w:val="listing"/>
        <w:rPr>
          <w:lang w:val="ru-RU"/>
        </w:rPr>
      </w:pPr>
      <w:r w:rsidRPr="00104EFC">
        <w:rPr>
          <w:lang w:val="ru-RU"/>
        </w:rPr>
        <w:t xml:space="preserve">        }</w:t>
      </w:r>
    </w:p>
    <w:p w14:paraId="53846256" w14:textId="77777777" w:rsidR="00104EFC" w:rsidRPr="00104EFC" w:rsidRDefault="00104EFC" w:rsidP="00104EFC">
      <w:pPr>
        <w:pStyle w:val="listing"/>
        <w:rPr>
          <w:lang w:val="ru-RU"/>
        </w:rPr>
      </w:pPr>
      <w:r w:rsidRPr="00104EFC">
        <w:rPr>
          <w:lang w:val="ru-RU"/>
        </w:rPr>
        <w:t xml:space="preserve">        pos=0;</w:t>
      </w:r>
    </w:p>
    <w:p w14:paraId="18BD591B" w14:textId="77777777" w:rsidR="00104EFC" w:rsidRPr="00104EFC" w:rsidRDefault="00104EFC" w:rsidP="00104EFC">
      <w:pPr>
        <w:pStyle w:val="listing"/>
        <w:rPr>
          <w:lang w:val="ru-RU"/>
        </w:rPr>
      </w:pPr>
      <w:r w:rsidRPr="00104EFC">
        <w:rPr>
          <w:lang w:val="ru-RU"/>
        </w:rPr>
        <w:t xml:space="preserve">        printcar();</w:t>
      </w:r>
    </w:p>
    <w:p w14:paraId="33102ECF" w14:textId="77777777" w:rsidR="00104EFC" w:rsidRPr="00104EFC" w:rsidRDefault="00104EFC" w:rsidP="00104EFC">
      <w:pPr>
        <w:pStyle w:val="listing"/>
        <w:rPr>
          <w:lang w:val="ru-RU"/>
        </w:rPr>
      </w:pPr>
      <w:r w:rsidRPr="00104EFC">
        <w:rPr>
          <w:lang w:val="ru-RU"/>
        </w:rPr>
        <w:t xml:space="preserve">    }      </w:t>
      </w:r>
    </w:p>
    <w:p w14:paraId="0EE0986A" w14:textId="77777777" w:rsidR="00104EFC" w:rsidRPr="00104EFC" w:rsidRDefault="00104EFC" w:rsidP="00104EFC">
      <w:pPr>
        <w:pStyle w:val="listing"/>
        <w:rPr>
          <w:lang w:val="ru-RU"/>
        </w:rPr>
      </w:pPr>
      <w:r w:rsidRPr="00104EFC">
        <w:rPr>
          <w:lang w:val="ru-RU"/>
        </w:rPr>
        <w:t xml:space="preserve">  }</w:t>
      </w:r>
    </w:p>
    <w:p w14:paraId="5943CC7C" w14:textId="77777777" w:rsidR="00104EFC" w:rsidRPr="00104EFC" w:rsidRDefault="00104EFC" w:rsidP="00104EFC">
      <w:pPr>
        <w:pStyle w:val="listing"/>
        <w:rPr>
          <w:lang w:val="ru-RU"/>
        </w:rPr>
      </w:pPr>
      <w:r w:rsidRPr="00104EFC">
        <w:rPr>
          <w:lang w:val="ru-RU"/>
        </w:rPr>
        <w:t xml:space="preserve">  return 1;</w:t>
      </w:r>
    </w:p>
    <w:p w14:paraId="0E39AB11" w14:textId="678832FB" w:rsidR="00104EFC" w:rsidRPr="00104EFC" w:rsidRDefault="00104EFC" w:rsidP="00104EFC">
      <w:pPr>
        <w:pStyle w:val="listing"/>
        <w:rPr>
          <w:sz w:val="28"/>
          <w:szCs w:val="28"/>
          <w:lang w:val="ru-RU"/>
        </w:rPr>
      </w:pPr>
      <w:r w:rsidRPr="00104EFC">
        <w:rPr>
          <w:lang w:val="ru-RU"/>
        </w:rPr>
        <w:t>}</w:t>
      </w:r>
    </w:p>
    <w:p w14:paraId="5AC50F03" w14:textId="6E1AAD48" w:rsidR="00104EFC" w:rsidRDefault="00104EFC" w:rsidP="00104EFC">
      <w:pPr>
        <w:jc w:val="center"/>
        <w:rPr>
          <w:sz w:val="28"/>
          <w:szCs w:val="28"/>
        </w:rPr>
      </w:pPr>
    </w:p>
    <w:p w14:paraId="7531C275" w14:textId="0808B513" w:rsidR="001172D3" w:rsidRDefault="001172D3" w:rsidP="00104EFC">
      <w:pPr>
        <w:jc w:val="center"/>
        <w:rPr>
          <w:sz w:val="28"/>
          <w:szCs w:val="28"/>
        </w:rPr>
      </w:pPr>
    </w:p>
    <w:p w14:paraId="51173BEC" w14:textId="03629D8C" w:rsidR="001172D3" w:rsidRDefault="001172D3" w:rsidP="00104EFC">
      <w:pPr>
        <w:jc w:val="center"/>
        <w:rPr>
          <w:sz w:val="28"/>
          <w:szCs w:val="28"/>
        </w:rPr>
      </w:pPr>
    </w:p>
    <w:p w14:paraId="7942C6B1" w14:textId="11CD7568" w:rsidR="001172D3" w:rsidRDefault="001172D3" w:rsidP="00104EFC">
      <w:pPr>
        <w:jc w:val="center"/>
        <w:rPr>
          <w:sz w:val="28"/>
          <w:szCs w:val="28"/>
        </w:rPr>
      </w:pPr>
    </w:p>
    <w:p w14:paraId="121DC910" w14:textId="1BB719B8" w:rsidR="001172D3" w:rsidRDefault="001172D3" w:rsidP="00104EFC">
      <w:pPr>
        <w:jc w:val="center"/>
        <w:rPr>
          <w:sz w:val="28"/>
          <w:szCs w:val="28"/>
        </w:rPr>
      </w:pPr>
    </w:p>
    <w:p w14:paraId="5A627671" w14:textId="0E66BBA6" w:rsidR="001172D3" w:rsidRDefault="001172D3" w:rsidP="00104EFC">
      <w:pPr>
        <w:jc w:val="center"/>
        <w:rPr>
          <w:sz w:val="28"/>
          <w:szCs w:val="28"/>
        </w:rPr>
      </w:pPr>
    </w:p>
    <w:p w14:paraId="163986AE" w14:textId="37F07D9B" w:rsidR="001172D3" w:rsidRDefault="001172D3" w:rsidP="00104EFC">
      <w:pPr>
        <w:jc w:val="center"/>
        <w:rPr>
          <w:sz w:val="28"/>
          <w:szCs w:val="28"/>
        </w:rPr>
      </w:pPr>
    </w:p>
    <w:p w14:paraId="200F6639" w14:textId="09D1540E" w:rsidR="001172D3" w:rsidRDefault="001172D3" w:rsidP="00104EFC">
      <w:pPr>
        <w:jc w:val="center"/>
        <w:rPr>
          <w:sz w:val="28"/>
          <w:szCs w:val="28"/>
        </w:rPr>
      </w:pPr>
    </w:p>
    <w:p w14:paraId="3E924B2B" w14:textId="0D5A7F4D" w:rsidR="001172D3" w:rsidRDefault="001172D3" w:rsidP="00104EFC">
      <w:pPr>
        <w:jc w:val="center"/>
        <w:rPr>
          <w:sz w:val="28"/>
          <w:szCs w:val="28"/>
        </w:rPr>
      </w:pPr>
    </w:p>
    <w:p w14:paraId="63D255CF" w14:textId="1732BFD1" w:rsidR="001172D3" w:rsidRDefault="001172D3" w:rsidP="00104EFC">
      <w:pPr>
        <w:jc w:val="center"/>
        <w:rPr>
          <w:sz w:val="28"/>
          <w:szCs w:val="28"/>
        </w:rPr>
      </w:pPr>
    </w:p>
    <w:p w14:paraId="10F571B2" w14:textId="3317790E" w:rsidR="001172D3" w:rsidRDefault="001172D3" w:rsidP="00104EFC">
      <w:pPr>
        <w:jc w:val="center"/>
        <w:rPr>
          <w:sz w:val="28"/>
          <w:szCs w:val="28"/>
        </w:rPr>
      </w:pPr>
    </w:p>
    <w:p w14:paraId="268BDB30" w14:textId="5E6496C1" w:rsidR="001172D3" w:rsidRDefault="001172D3" w:rsidP="00104EFC">
      <w:pPr>
        <w:jc w:val="center"/>
        <w:rPr>
          <w:sz w:val="28"/>
          <w:szCs w:val="28"/>
        </w:rPr>
      </w:pPr>
    </w:p>
    <w:p w14:paraId="53F84D8B" w14:textId="77C3A8C1" w:rsidR="001172D3" w:rsidRDefault="001172D3" w:rsidP="00104EFC">
      <w:pPr>
        <w:jc w:val="center"/>
        <w:rPr>
          <w:sz w:val="28"/>
          <w:szCs w:val="28"/>
        </w:rPr>
      </w:pPr>
    </w:p>
    <w:p w14:paraId="282DFD75" w14:textId="07614966" w:rsidR="001172D3" w:rsidRDefault="001172D3" w:rsidP="00104EFC">
      <w:pPr>
        <w:jc w:val="center"/>
        <w:rPr>
          <w:sz w:val="28"/>
          <w:szCs w:val="28"/>
        </w:rPr>
      </w:pPr>
    </w:p>
    <w:p w14:paraId="3A498401" w14:textId="77777777" w:rsidR="001172D3" w:rsidRDefault="001172D3" w:rsidP="00104EFC">
      <w:pPr>
        <w:jc w:val="center"/>
        <w:rPr>
          <w:sz w:val="28"/>
          <w:szCs w:val="28"/>
        </w:rPr>
      </w:pPr>
    </w:p>
    <w:p w14:paraId="12902756" w14:textId="0D147438" w:rsidR="001172D3" w:rsidRPr="001172D3" w:rsidRDefault="00A02277" w:rsidP="001172D3">
      <w:pPr>
        <w:pStyle w:val="aff0"/>
        <w:jc w:val="center"/>
        <w:rPr>
          <w:rFonts w:ascii="Times New Roman" w:hAnsi="Times New Roman" w:cs="Times New Roman"/>
        </w:rPr>
      </w:pPr>
      <w:proofErr w:type="spellStart"/>
      <w:r w:rsidRPr="00A02277">
        <w:rPr>
          <w:rFonts w:ascii="Times New Roman" w:hAnsi="Times New Roman" w:cs="Times New Roman"/>
        </w:rPr>
        <w:lastRenderedPageBreak/>
        <w:t>This</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function</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is</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called</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every</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tick</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and</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moves</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all</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obstacles</w:t>
      </w:r>
      <w:proofErr w:type="spellEnd"/>
      <w:r w:rsidRPr="00A02277">
        <w:rPr>
          <w:rFonts w:ascii="Times New Roman" w:hAnsi="Times New Roman" w:cs="Times New Roman"/>
        </w:rPr>
        <w:t xml:space="preserve"> </w:t>
      </w:r>
      <w:proofErr w:type="spellStart"/>
      <w:r w:rsidRPr="00A02277">
        <w:rPr>
          <w:rFonts w:ascii="Times New Roman" w:hAnsi="Times New Roman" w:cs="Times New Roman"/>
        </w:rPr>
        <w:t>by</w:t>
      </w:r>
      <w:proofErr w:type="spellEnd"/>
      <w:r w:rsidRPr="00A02277">
        <w:rPr>
          <w:rFonts w:ascii="Times New Roman" w:hAnsi="Times New Roman" w:cs="Times New Roman"/>
        </w:rPr>
        <w:t xml:space="preserve"> 1 </w:t>
      </w:r>
      <w:proofErr w:type="spellStart"/>
      <w:r w:rsidRPr="00A02277">
        <w:rPr>
          <w:rFonts w:ascii="Times New Roman" w:hAnsi="Times New Roman" w:cs="Times New Roman"/>
        </w:rPr>
        <w:t>cell</w:t>
      </w:r>
      <w:proofErr w:type="spellEnd"/>
    </w:p>
    <w:p w14:paraId="01BEDF7B" w14:textId="77777777" w:rsidR="001172D3" w:rsidRPr="001172D3" w:rsidRDefault="001172D3" w:rsidP="00CB6FD5">
      <w:pPr>
        <w:pStyle w:val="listing"/>
        <w:rPr>
          <w:lang w:val="ru-RU"/>
        </w:rPr>
      </w:pPr>
    </w:p>
    <w:p w14:paraId="63DE28C3" w14:textId="391BFCD2" w:rsidR="00CB6FD5" w:rsidRDefault="00CB6FD5" w:rsidP="00CB6FD5">
      <w:pPr>
        <w:pStyle w:val="listing"/>
      </w:pPr>
      <w:r>
        <w:t xml:space="preserve">void moving(){ </w:t>
      </w:r>
    </w:p>
    <w:p w14:paraId="5CCEB91A" w14:textId="77777777" w:rsidR="00CB6FD5" w:rsidRDefault="00CB6FD5" w:rsidP="00CB6FD5">
      <w:pPr>
        <w:pStyle w:val="listing"/>
      </w:pPr>
      <w:r>
        <w:t xml:space="preserve">  for (i=0;i&lt;3;i++){</w:t>
      </w:r>
    </w:p>
    <w:p w14:paraId="019FF0C4" w14:textId="77777777" w:rsidR="00CB6FD5" w:rsidRDefault="00CB6FD5" w:rsidP="00CB6FD5">
      <w:pPr>
        <w:pStyle w:val="listing"/>
      </w:pPr>
      <w:r>
        <w:t xml:space="preserve">    if (pos==0){</w:t>
      </w:r>
    </w:p>
    <w:p w14:paraId="6FE44C44" w14:textId="77777777" w:rsidR="00CB6FD5" w:rsidRDefault="00CB6FD5" w:rsidP="00CB6FD5">
      <w:pPr>
        <w:pStyle w:val="listing"/>
      </w:pPr>
      <w:r>
        <w:t xml:space="preserve">      if (Coords[i]!=Coords[i+1]){</w:t>
      </w:r>
    </w:p>
    <w:p w14:paraId="244ECE55" w14:textId="77777777" w:rsidR="00CB6FD5" w:rsidRDefault="00CB6FD5" w:rsidP="00CB6FD5">
      <w:pPr>
        <w:pStyle w:val="listing"/>
      </w:pPr>
      <w:r>
        <w:t xml:space="preserve">        Coords[i]=Coords[i+1];</w:t>
      </w:r>
    </w:p>
    <w:p w14:paraId="7E4E5B08" w14:textId="77777777" w:rsidR="00CB6FD5" w:rsidRDefault="00CB6FD5" w:rsidP="00CB6FD5">
      <w:pPr>
        <w:pStyle w:val="listing"/>
      </w:pPr>
      <w:r>
        <w:t xml:space="preserve">        if (Coords[i]==1){</w:t>
      </w:r>
    </w:p>
    <w:p w14:paraId="1F073F0A" w14:textId="77777777" w:rsidR="00CB6FD5" w:rsidRDefault="00CB6FD5" w:rsidP="00CB6FD5">
      <w:pPr>
        <w:pStyle w:val="listing"/>
      </w:pPr>
      <w:r>
        <w:t xml:space="preserve">          lcd.setCursor(i,1);</w:t>
      </w:r>
    </w:p>
    <w:p w14:paraId="740A234B" w14:textId="77777777" w:rsidR="00CB6FD5" w:rsidRDefault="00CB6FD5" w:rsidP="00CB6FD5">
      <w:pPr>
        <w:pStyle w:val="listing"/>
      </w:pPr>
      <w:r>
        <w:t xml:space="preserve">          lcd.print(" ");</w:t>
      </w:r>
    </w:p>
    <w:p w14:paraId="43F8EB15" w14:textId="77777777" w:rsidR="00CB6FD5" w:rsidRDefault="00CB6FD5" w:rsidP="00CB6FD5">
      <w:pPr>
        <w:pStyle w:val="listing"/>
      </w:pPr>
      <w:r>
        <w:t xml:space="preserve">        }</w:t>
      </w:r>
    </w:p>
    <w:p w14:paraId="3F5F61C4" w14:textId="77777777" w:rsidR="00CB6FD5" w:rsidRDefault="00CB6FD5" w:rsidP="00CB6FD5">
      <w:pPr>
        <w:pStyle w:val="listing"/>
      </w:pPr>
      <w:r>
        <w:t xml:space="preserve">        else if (Coords[i]==2){</w:t>
      </w:r>
    </w:p>
    <w:p w14:paraId="49366D93" w14:textId="77777777" w:rsidR="00CB6FD5" w:rsidRDefault="00CB6FD5" w:rsidP="00CB6FD5">
      <w:pPr>
        <w:pStyle w:val="listing"/>
      </w:pPr>
      <w:r>
        <w:t xml:space="preserve">          lcd.setCursor(i,1);</w:t>
      </w:r>
    </w:p>
    <w:p w14:paraId="48168448" w14:textId="77777777" w:rsidR="00CB6FD5" w:rsidRDefault="00CB6FD5" w:rsidP="00CB6FD5">
      <w:pPr>
        <w:pStyle w:val="listing"/>
      </w:pPr>
      <w:r>
        <w:t xml:space="preserve">          lcd.write(0);</w:t>
      </w:r>
    </w:p>
    <w:p w14:paraId="22DD9CDE" w14:textId="77777777" w:rsidR="00CB6FD5" w:rsidRDefault="00CB6FD5" w:rsidP="00CB6FD5">
      <w:pPr>
        <w:pStyle w:val="listing"/>
      </w:pPr>
      <w:r>
        <w:t xml:space="preserve">        }</w:t>
      </w:r>
    </w:p>
    <w:p w14:paraId="2AD7BAE7" w14:textId="77777777" w:rsidR="00CB6FD5" w:rsidRDefault="00CB6FD5" w:rsidP="00CB6FD5">
      <w:pPr>
        <w:pStyle w:val="listing"/>
      </w:pPr>
      <w:r>
        <w:t xml:space="preserve">        else{</w:t>
      </w:r>
    </w:p>
    <w:p w14:paraId="312A09FC" w14:textId="77777777" w:rsidR="00CB6FD5" w:rsidRDefault="00CB6FD5" w:rsidP="00CB6FD5">
      <w:pPr>
        <w:pStyle w:val="listing"/>
      </w:pPr>
      <w:r>
        <w:t xml:space="preserve">          lcd.setCursor(i,1);</w:t>
      </w:r>
    </w:p>
    <w:p w14:paraId="34CDC8C3" w14:textId="77777777" w:rsidR="00CB6FD5" w:rsidRDefault="00CB6FD5" w:rsidP="00CB6FD5">
      <w:pPr>
        <w:pStyle w:val="listing"/>
      </w:pPr>
      <w:r>
        <w:t xml:space="preserve">          lcd.print(" ");</w:t>
      </w:r>
    </w:p>
    <w:p w14:paraId="559BADDD" w14:textId="77777777" w:rsidR="00CB6FD5" w:rsidRDefault="00CB6FD5" w:rsidP="00CB6FD5">
      <w:pPr>
        <w:pStyle w:val="listing"/>
      </w:pPr>
      <w:r>
        <w:t xml:space="preserve">        }</w:t>
      </w:r>
    </w:p>
    <w:p w14:paraId="5069ECFF" w14:textId="77777777" w:rsidR="00CB6FD5" w:rsidRDefault="00CB6FD5" w:rsidP="00CB6FD5">
      <w:pPr>
        <w:pStyle w:val="listing"/>
      </w:pPr>
      <w:r>
        <w:t xml:space="preserve">      }</w:t>
      </w:r>
    </w:p>
    <w:p w14:paraId="0AB5DA31" w14:textId="77777777" w:rsidR="00CB6FD5" w:rsidRDefault="00CB6FD5" w:rsidP="00CB6FD5">
      <w:pPr>
        <w:pStyle w:val="listing"/>
      </w:pPr>
      <w:r>
        <w:t xml:space="preserve">        </w:t>
      </w:r>
    </w:p>
    <w:p w14:paraId="7D803E52" w14:textId="77777777" w:rsidR="00CB6FD5" w:rsidRDefault="00CB6FD5" w:rsidP="00CB6FD5">
      <w:pPr>
        <w:pStyle w:val="listing"/>
      </w:pPr>
      <w:r>
        <w:t xml:space="preserve">    }</w:t>
      </w:r>
    </w:p>
    <w:p w14:paraId="3BE3DCA8" w14:textId="77777777" w:rsidR="00CB6FD5" w:rsidRDefault="00CB6FD5" w:rsidP="00CB6FD5">
      <w:pPr>
        <w:pStyle w:val="listing"/>
      </w:pPr>
      <w:r>
        <w:t xml:space="preserve">    else{</w:t>
      </w:r>
    </w:p>
    <w:p w14:paraId="2F94DF17" w14:textId="77777777" w:rsidR="00CB6FD5" w:rsidRDefault="00CB6FD5" w:rsidP="00CB6FD5">
      <w:pPr>
        <w:pStyle w:val="listing"/>
      </w:pPr>
      <w:r>
        <w:t xml:space="preserve">      if (Coords[i]!=Coords[i+1]){</w:t>
      </w:r>
    </w:p>
    <w:p w14:paraId="7D3F48D2" w14:textId="77777777" w:rsidR="00CB6FD5" w:rsidRDefault="00CB6FD5" w:rsidP="00CB6FD5">
      <w:pPr>
        <w:pStyle w:val="listing"/>
      </w:pPr>
      <w:r>
        <w:t xml:space="preserve">        Coords[i]=Coords[i+1];</w:t>
      </w:r>
    </w:p>
    <w:p w14:paraId="7FD9ADD3" w14:textId="77777777" w:rsidR="00CB6FD5" w:rsidRDefault="00CB6FD5" w:rsidP="00CB6FD5">
      <w:pPr>
        <w:pStyle w:val="listing"/>
      </w:pPr>
      <w:r>
        <w:t xml:space="preserve">        if (Coords[i]==1){</w:t>
      </w:r>
    </w:p>
    <w:p w14:paraId="5CEE7C80" w14:textId="77777777" w:rsidR="00CB6FD5" w:rsidRDefault="00CB6FD5" w:rsidP="00CB6FD5">
      <w:pPr>
        <w:pStyle w:val="listing"/>
      </w:pPr>
      <w:r>
        <w:t xml:space="preserve">          lcd.setCursor(i,0);</w:t>
      </w:r>
    </w:p>
    <w:p w14:paraId="442B164A" w14:textId="77777777" w:rsidR="00CB6FD5" w:rsidRDefault="00CB6FD5" w:rsidP="00CB6FD5">
      <w:pPr>
        <w:pStyle w:val="listing"/>
      </w:pPr>
      <w:r>
        <w:t xml:space="preserve">          lcd.write(0);</w:t>
      </w:r>
    </w:p>
    <w:p w14:paraId="4402DBEA" w14:textId="77777777" w:rsidR="00CB6FD5" w:rsidRDefault="00CB6FD5" w:rsidP="00CB6FD5">
      <w:pPr>
        <w:pStyle w:val="listing"/>
      </w:pPr>
      <w:r>
        <w:t xml:space="preserve">        }</w:t>
      </w:r>
    </w:p>
    <w:p w14:paraId="3CBB8157" w14:textId="77777777" w:rsidR="00CB6FD5" w:rsidRDefault="00CB6FD5" w:rsidP="00CB6FD5">
      <w:pPr>
        <w:pStyle w:val="listing"/>
      </w:pPr>
      <w:r>
        <w:t xml:space="preserve">        else if (Coords[i]==2){</w:t>
      </w:r>
    </w:p>
    <w:p w14:paraId="005DBE93" w14:textId="77777777" w:rsidR="00CB6FD5" w:rsidRDefault="00CB6FD5" w:rsidP="00CB6FD5">
      <w:pPr>
        <w:pStyle w:val="listing"/>
      </w:pPr>
      <w:r>
        <w:t xml:space="preserve">          lcd.setCursor(i,0);</w:t>
      </w:r>
    </w:p>
    <w:p w14:paraId="2764CA52" w14:textId="77777777" w:rsidR="00CB6FD5" w:rsidRDefault="00CB6FD5" w:rsidP="00CB6FD5">
      <w:pPr>
        <w:pStyle w:val="listing"/>
      </w:pPr>
      <w:r>
        <w:t xml:space="preserve">          lcd.print(" ");</w:t>
      </w:r>
    </w:p>
    <w:p w14:paraId="60B2791D" w14:textId="77777777" w:rsidR="00CB6FD5" w:rsidRDefault="00CB6FD5" w:rsidP="00CB6FD5">
      <w:pPr>
        <w:pStyle w:val="listing"/>
      </w:pPr>
      <w:r>
        <w:t xml:space="preserve">        }</w:t>
      </w:r>
    </w:p>
    <w:p w14:paraId="39DD4725" w14:textId="77777777" w:rsidR="00CB6FD5" w:rsidRDefault="00CB6FD5" w:rsidP="00CB6FD5">
      <w:pPr>
        <w:pStyle w:val="listing"/>
      </w:pPr>
      <w:r>
        <w:t xml:space="preserve">        else{</w:t>
      </w:r>
    </w:p>
    <w:p w14:paraId="78FF28B6" w14:textId="77777777" w:rsidR="00CB6FD5" w:rsidRDefault="00CB6FD5" w:rsidP="00CB6FD5">
      <w:pPr>
        <w:pStyle w:val="listing"/>
      </w:pPr>
      <w:r>
        <w:t xml:space="preserve">          lcd.setCursor(i,0);</w:t>
      </w:r>
    </w:p>
    <w:p w14:paraId="6FC9B8E3" w14:textId="77777777" w:rsidR="00CB6FD5" w:rsidRDefault="00CB6FD5" w:rsidP="00CB6FD5">
      <w:pPr>
        <w:pStyle w:val="listing"/>
      </w:pPr>
      <w:r>
        <w:t xml:space="preserve">          lcd.print(" ");</w:t>
      </w:r>
    </w:p>
    <w:p w14:paraId="28C6D686" w14:textId="77777777" w:rsidR="00CB6FD5" w:rsidRDefault="00CB6FD5" w:rsidP="00CB6FD5">
      <w:pPr>
        <w:pStyle w:val="listing"/>
      </w:pPr>
      <w:r>
        <w:t xml:space="preserve">        }</w:t>
      </w:r>
    </w:p>
    <w:p w14:paraId="6F20A878" w14:textId="77777777" w:rsidR="00CB6FD5" w:rsidRDefault="00CB6FD5" w:rsidP="00CB6FD5">
      <w:pPr>
        <w:pStyle w:val="listing"/>
      </w:pPr>
      <w:r>
        <w:t xml:space="preserve">      }  </w:t>
      </w:r>
    </w:p>
    <w:p w14:paraId="52EC02F9" w14:textId="77777777" w:rsidR="00CB6FD5" w:rsidRDefault="00CB6FD5" w:rsidP="00CB6FD5">
      <w:pPr>
        <w:pStyle w:val="listing"/>
      </w:pPr>
      <w:r>
        <w:t xml:space="preserve">    }</w:t>
      </w:r>
    </w:p>
    <w:p w14:paraId="433ADC34" w14:textId="77777777" w:rsidR="00CB6FD5" w:rsidRDefault="00CB6FD5" w:rsidP="00CB6FD5">
      <w:pPr>
        <w:pStyle w:val="listing"/>
      </w:pPr>
      <w:r>
        <w:t xml:space="preserve">  }</w:t>
      </w:r>
    </w:p>
    <w:p w14:paraId="441E9740" w14:textId="77777777" w:rsidR="00CB6FD5" w:rsidRDefault="00CB6FD5" w:rsidP="00CB6FD5">
      <w:pPr>
        <w:pStyle w:val="listing"/>
      </w:pPr>
      <w:r>
        <w:t xml:space="preserve">  for (i=2;i&lt;15;i++){</w:t>
      </w:r>
    </w:p>
    <w:p w14:paraId="649D3C5A" w14:textId="77777777" w:rsidR="00CB6FD5" w:rsidRDefault="00CB6FD5" w:rsidP="00CB6FD5">
      <w:pPr>
        <w:pStyle w:val="listing"/>
      </w:pPr>
      <w:r>
        <w:t xml:space="preserve">    if (Coords[i]!=Coords[i+1]){</w:t>
      </w:r>
    </w:p>
    <w:p w14:paraId="7F213B2F" w14:textId="77777777" w:rsidR="00CB6FD5" w:rsidRDefault="00CB6FD5" w:rsidP="00CB6FD5">
      <w:pPr>
        <w:pStyle w:val="listing"/>
      </w:pPr>
      <w:r>
        <w:t xml:space="preserve">      Coords[i]=Coords[i+1];</w:t>
      </w:r>
    </w:p>
    <w:p w14:paraId="38E868E5" w14:textId="77777777" w:rsidR="00CB6FD5" w:rsidRDefault="00CB6FD5" w:rsidP="00CB6FD5">
      <w:pPr>
        <w:pStyle w:val="listing"/>
      </w:pPr>
      <w:r>
        <w:t xml:space="preserve">      if (Coords[i]==1){</w:t>
      </w:r>
    </w:p>
    <w:p w14:paraId="470CE58B" w14:textId="77777777" w:rsidR="00CB6FD5" w:rsidRDefault="00CB6FD5" w:rsidP="00CB6FD5">
      <w:pPr>
        <w:pStyle w:val="listing"/>
      </w:pPr>
      <w:r>
        <w:t xml:space="preserve">        lcd.setCursor(i,0);</w:t>
      </w:r>
    </w:p>
    <w:p w14:paraId="54CEE2DB" w14:textId="77777777" w:rsidR="00CB6FD5" w:rsidRDefault="00CB6FD5" w:rsidP="00CB6FD5">
      <w:pPr>
        <w:pStyle w:val="listing"/>
      </w:pPr>
      <w:r>
        <w:t xml:space="preserve">        lcd.write(0);</w:t>
      </w:r>
    </w:p>
    <w:p w14:paraId="1FE1D1D7" w14:textId="77777777" w:rsidR="00CB6FD5" w:rsidRDefault="00CB6FD5" w:rsidP="00CB6FD5">
      <w:pPr>
        <w:pStyle w:val="listing"/>
      </w:pPr>
      <w:r>
        <w:t xml:space="preserve">        lcd.setCursor(i,1);</w:t>
      </w:r>
    </w:p>
    <w:p w14:paraId="353BD642" w14:textId="77777777" w:rsidR="00CB6FD5" w:rsidRDefault="00CB6FD5" w:rsidP="00CB6FD5">
      <w:pPr>
        <w:pStyle w:val="listing"/>
      </w:pPr>
      <w:r>
        <w:t xml:space="preserve">        lcd.print(" ");</w:t>
      </w:r>
    </w:p>
    <w:p w14:paraId="539781CF" w14:textId="77777777" w:rsidR="00CB6FD5" w:rsidRDefault="00CB6FD5" w:rsidP="00CB6FD5">
      <w:pPr>
        <w:pStyle w:val="listing"/>
      </w:pPr>
      <w:r>
        <w:t xml:space="preserve">      }</w:t>
      </w:r>
    </w:p>
    <w:p w14:paraId="765BC840" w14:textId="77777777" w:rsidR="00CB6FD5" w:rsidRDefault="00CB6FD5" w:rsidP="00CB6FD5">
      <w:pPr>
        <w:pStyle w:val="listing"/>
      </w:pPr>
      <w:r>
        <w:t xml:space="preserve">      else if (Coords[i]==2){</w:t>
      </w:r>
    </w:p>
    <w:p w14:paraId="3A1E283A" w14:textId="77777777" w:rsidR="00CB6FD5" w:rsidRDefault="00CB6FD5" w:rsidP="00CB6FD5">
      <w:pPr>
        <w:pStyle w:val="listing"/>
      </w:pPr>
      <w:r>
        <w:t xml:space="preserve">        lcd.setCursor(i,1);</w:t>
      </w:r>
    </w:p>
    <w:p w14:paraId="31F9FEFB" w14:textId="77777777" w:rsidR="00CB6FD5" w:rsidRDefault="00CB6FD5" w:rsidP="00CB6FD5">
      <w:pPr>
        <w:pStyle w:val="listing"/>
      </w:pPr>
      <w:r>
        <w:t xml:space="preserve">        lcd.write(0);</w:t>
      </w:r>
    </w:p>
    <w:p w14:paraId="5EB7A8B7" w14:textId="77777777" w:rsidR="00CB6FD5" w:rsidRDefault="00CB6FD5" w:rsidP="00CB6FD5">
      <w:pPr>
        <w:pStyle w:val="listing"/>
      </w:pPr>
      <w:r>
        <w:t xml:space="preserve">        lcd.setCursor(i,0);</w:t>
      </w:r>
    </w:p>
    <w:p w14:paraId="46D063E6" w14:textId="77777777" w:rsidR="00CB6FD5" w:rsidRDefault="00CB6FD5" w:rsidP="00CB6FD5">
      <w:pPr>
        <w:pStyle w:val="listing"/>
      </w:pPr>
      <w:r>
        <w:t xml:space="preserve">        lcd.print(" ");</w:t>
      </w:r>
    </w:p>
    <w:p w14:paraId="43954C37" w14:textId="77777777" w:rsidR="00CB6FD5" w:rsidRDefault="00CB6FD5" w:rsidP="00CB6FD5">
      <w:pPr>
        <w:pStyle w:val="listing"/>
      </w:pPr>
      <w:r>
        <w:t xml:space="preserve">      }</w:t>
      </w:r>
    </w:p>
    <w:p w14:paraId="5199B5C4" w14:textId="77777777" w:rsidR="00CB6FD5" w:rsidRDefault="00CB6FD5" w:rsidP="00CB6FD5">
      <w:pPr>
        <w:pStyle w:val="listing"/>
      </w:pPr>
      <w:r>
        <w:t xml:space="preserve">      else{</w:t>
      </w:r>
    </w:p>
    <w:p w14:paraId="10DF0D9A" w14:textId="77777777" w:rsidR="00CB6FD5" w:rsidRDefault="00CB6FD5" w:rsidP="00CB6FD5">
      <w:pPr>
        <w:pStyle w:val="listing"/>
      </w:pPr>
      <w:r>
        <w:t xml:space="preserve">        lcd.setCursor(i,0);</w:t>
      </w:r>
    </w:p>
    <w:p w14:paraId="581987EA" w14:textId="77777777" w:rsidR="00CB6FD5" w:rsidRDefault="00CB6FD5" w:rsidP="00CB6FD5">
      <w:pPr>
        <w:pStyle w:val="listing"/>
      </w:pPr>
      <w:r>
        <w:t xml:space="preserve">        lcd.print(" ");</w:t>
      </w:r>
    </w:p>
    <w:p w14:paraId="667FF3F9" w14:textId="77777777" w:rsidR="00CB6FD5" w:rsidRDefault="00CB6FD5" w:rsidP="00CB6FD5">
      <w:pPr>
        <w:pStyle w:val="listing"/>
      </w:pPr>
      <w:r>
        <w:t xml:space="preserve">        lcd.setCursor(i,1);</w:t>
      </w:r>
    </w:p>
    <w:p w14:paraId="55BF7ABC" w14:textId="77777777" w:rsidR="00CB6FD5" w:rsidRDefault="00CB6FD5" w:rsidP="00CB6FD5">
      <w:pPr>
        <w:pStyle w:val="listing"/>
      </w:pPr>
      <w:r>
        <w:t xml:space="preserve">        lcd.print(" ");</w:t>
      </w:r>
    </w:p>
    <w:p w14:paraId="2DD471FD" w14:textId="77777777" w:rsidR="00CB6FD5" w:rsidRDefault="00CB6FD5" w:rsidP="00CB6FD5">
      <w:pPr>
        <w:pStyle w:val="listing"/>
      </w:pPr>
      <w:r>
        <w:t xml:space="preserve">      }</w:t>
      </w:r>
    </w:p>
    <w:p w14:paraId="4A25BBC5" w14:textId="77777777" w:rsidR="00CB6FD5" w:rsidRDefault="00CB6FD5" w:rsidP="00CB6FD5">
      <w:pPr>
        <w:pStyle w:val="listing"/>
      </w:pPr>
      <w:r>
        <w:t xml:space="preserve">    }  </w:t>
      </w:r>
    </w:p>
    <w:p w14:paraId="24A14BA3" w14:textId="77777777" w:rsidR="00CB6FD5" w:rsidRDefault="00CB6FD5" w:rsidP="00CB6FD5">
      <w:pPr>
        <w:pStyle w:val="listing"/>
      </w:pPr>
      <w:r>
        <w:t xml:space="preserve">  }</w:t>
      </w:r>
    </w:p>
    <w:p w14:paraId="6757A81C" w14:textId="335A23D2" w:rsidR="00691D83" w:rsidRPr="00CE3454" w:rsidRDefault="00CB6FD5" w:rsidP="00CE3454">
      <w:pPr>
        <w:pStyle w:val="listing"/>
        <w:rPr>
          <w:lang w:val="ru-RU"/>
        </w:rPr>
      </w:pPr>
      <w:r w:rsidRPr="00CB6FD5">
        <w:rPr>
          <w:lang w:val="ru-RU"/>
        </w:rPr>
        <w:t>}</w:t>
      </w:r>
    </w:p>
    <w:p w14:paraId="0627CC26" w14:textId="0158B29F" w:rsidR="00833EB7" w:rsidRPr="00954362" w:rsidRDefault="00A02277" w:rsidP="00833EB7">
      <w:pPr>
        <w:jc w:val="center"/>
        <w:rPr>
          <w:sz w:val="28"/>
          <w:szCs w:val="28"/>
          <w:lang w:val="en-US"/>
        </w:rPr>
      </w:pPr>
      <w:r w:rsidRPr="00A02277">
        <w:rPr>
          <w:sz w:val="28"/>
          <w:szCs w:val="28"/>
          <w:lang w:val="en-US"/>
        </w:rPr>
        <w:lastRenderedPageBreak/>
        <w:t>If an obstacle spawns on the other side immediately after the previous obstacle, then a situation will result in which the player will be blocked from passing. In this situation, this function is called and moves all objects forward before displaying the next block.</w:t>
      </w:r>
      <w:r w:rsidR="008D0F9E" w:rsidRPr="00954362">
        <w:rPr>
          <w:sz w:val="28"/>
          <w:szCs w:val="28"/>
          <w:lang w:val="en-US"/>
        </w:rPr>
        <w:t xml:space="preserve"> </w:t>
      </w:r>
    </w:p>
    <w:p w14:paraId="79E46B77" w14:textId="3BE22E90" w:rsidR="00691D83" w:rsidRPr="008D0F9E" w:rsidRDefault="00691D83" w:rsidP="00691D83">
      <w:pPr>
        <w:pStyle w:val="listing"/>
        <w:rPr>
          <w:lang w:val="ru-RU"/>
        </w:rPr>
      </w:pPr>
      <w:r>
        <w:t>int</w:t>
      </w:r>
      <w:r w:rsidRPr="008D0F9E">
        <w:rPr>
          <w:lang w:val="ru-RU"/>
        </w:rPr>
        <w:t xml:space="preserve"> </w:t>
      </w:r>
      <w:r>
        <w:t>movingwithoutrand</w:t>
      </w:r>
      <w:r w:rsidRPr="008D0F9E">
        <w:rPr>
          <w:lang w:val="ru-RU"/>
        </w:rPr>
        <w:t>(){</w:t>
      </w:r>
    </w:p>
    <w:p w14:paraId="351D99E2" w14:textId="77777777" w:rsidR="00691D83" w:rsidRDefault="00691D83" w:rsidP="00691D83">
      <w:pPr>
        <w:pStyle w:val="listing"/>
      </w:pPr>
      <w:r w:rsidRPr="00BD164E">
        <w:t xml:space="preserve">  </w:t>
      </w:r>
      <w:r>
        <w:t>for (j=0;j&lt;sectors;j++){</w:t>
      </w:r>
    </w:p>
    <w:p w14:paraId="4BA5406D" w14:textId="77777777" w:rsidR="00691D83" w:rsidRDefault="00691D83" w:rsidP="00691D83">
      <w:pPr>
        <w:pStyle w:val="listing"/>
      </w:pPr>
      <w:r>
        <w:t xml:space="preserve">      if (pos+1==Coords[2]){</w:t>
      </w:r>
    </w:p>
    <w:p w14:paraId="1DA580D3" w14:textId="77777777" w:rsidR="00691D83" w:rsidRDefault="00691D83" w:rsidP="00691D83">
      <w:pPr>
        <w:pStyle w:val="listing"/>
      </w:pPr>
      <w:r>
        <w:t xml:space="preserve">        return 0;</w:t>
      </w:r>
    </w:p>
    <w:p w14:paraId="714BCF5A" w14:textId="77777777" w:rsidR="00691D83" w:rsidRDefault="00691D83" w:rsidP="00691D83">
      <w:pPr>
        <w:pStyle w:val="listing"/>
      </w:pPr>
      <w:r>
        <w:t xml:space="preserve">      }</w:t>
      </w:r>
    </w:p>
    <w:p w14:paraId="045EB273" w14:textId="77777777" w:rsidR="00691D83" w:rsidRDefault="00691D83" w:rsidP="00691D83">
      <w:pPr>
        <w:pStyle w:val="listing"/>
      </w:pPr>
      <w:r>
        <w:t xml:space="preserve">      moving();</w:t>
      </w:r>
    </w:p>
    <w:p w14:paraId="3FF097E8" w14:textId="77777777" w:rsidR="00691D83" w:rsidRDefault="00691D83" w:rsidP="00691D83">
      <w:pPr>
        <w:pStyle w:val="listing"/>
      </w:pPr>
      <w:r>
        <w:t xml:space="preserve">      Coords[15]=0;</w:t>
      </w:r>
    </w:p>
    <w:p w14:paraId="0C00669E" w14:textId="77777777" w:rsidR="00691D83" w:rsidRDefault="00691D83" w:rsidP="00691D83">
      <w:pPr>
        <w:pStyle w:val="listing"/>
      </w:pPr>
      <w:r>
        <w:t xml:space="preserve">      lcd.setCursor(15,0);</w:t>
      </w:r>
    </w:p>
    <w:p w14:paraId="066D6BE2" w14:textId="77777777" w:rsidR="00691D83" w:rsidRDefault="00691D83" w:rsidP="00691D83">
      <w:pPr>
        <w:pStyle w:val="listing"/>
      </w:pPr>
      <w:r>
        <w:t xml:space="preserve">      lcd.print(" ");</w:t>
      </w:r>
    </w:p>
    <w:p w14:paraId="2ED05E39" w14:textId="77777777" w:rsidR="00691D83" w:rsidRDefault="00691D83" w:rsidP="00691D83">
      <w:pPr>
        <w:pStyle w:val="listing"/>
      </w:pPr>
      <w:r>
        <w:t xml:space="preserve">      lcd.setCursor(15,1);</w:t>
      </w:r>
    </w:p>
    <w:p w14:paraId="0ABB6F20" w14:textId="77777777" w:rsidR="00691D83" w:rsidRDefault="00691D83" w:rsidP="00691D83">
      <w:pPr>
        <w:pStyle w:val="listing"/>
      </w:pPr>
      <w:r>
        <w:t xml:space="preserve">      lcd.print(" ");</w:t>
      </w:r>
    </w:p>
    <w:p w14:paraId="53A2DDDD" w14:textId="77777777" w:rsidR="00691D83" w:rsidRDefault="00691D83" w:rsidP="00691D83">
      <w:pPr>
        <w:pStyle w:val="listing"/>
      </w:pPr>
      <w:r>
        <w:t xml:space="preserve">      if (turn()==0){</w:t>
      </w:r>
    </w:p>
    <w:p w14:paraId="2A264CD1" w14:textId="77777777" w:rsidR="00691D83" w:rsidRDefault="00691D83" w:rsidP="00691D83">
      <w:pPr>
        <w:pStyle w:val="listing"/>
      </w:pPr>
      <w:r>
        <w:t xml:space="preserve">        return 0;</w:t>
      </w:r>
    </w:p>
    <w:p w14:paraId="1A5DA620" w14:textId="77777777" w:rsidR="00691D83" w:rsidRDefault="00691D83" w:rsidP="00691D83">
      <w:pPr>
        <w:pStyle w:val="listing"/>
      </w:pPr>
      <w:r>
        <w:t xml:space="preserve">      }</w:t>
      </w:r>
    </w:p>
    <w:p w14:paraId="15BAD5F2" w14:textId="77777777" w:rsidR="00691D83" w:rsidRDefault="00691D83" w:rsidP="00691D83">
      <w:pPr>
        <w:pStyle w:val="listing"/>
      </w:pPr>
      <w:r>
        <w:t xml:space="preserve">      points++;</w:t>
      </w:r>
    </w:p>
    <w:p w14:paraId="3BAE60DB" w14:textId="77777777" w:rsidR="00691D83" w:rsidRDefault="00691D83" w:rsidP="00691D83">
      <w:pPr>
        <w:pStyle w:val="listing"/>
      </w:pPr>
      <w:r>
        <w:t xml:space="preserve">      e=millis();</w:t>
      </w:r>
    </w:p>
    <w:p w14:paraId="2BC69763" w14:textId="77777777" w:rsidR="00691D83" w:rsidRDefault="00691D83" w:rsidP="00691D83">
      <w:pPr>
        <w:pStyle w:val="listing"/>
      </w:pPr>
      <w:r>
        <w:t xml:space="preserve">      while(millis()-e&lt;velocity){</w:t>
      </w:r>
    </w:p>
    <w:p w14:paraId="7CAA8508" w14:textId="77777777" w:rsidR="00691D83" w:rsidRDefault="00691D83" w:rsidP="00691D83">
      <w:pPr>
        <w:pStyle w:val="listing"/>
      </w:pPr>
      <w:r>
        <w:t xml:space="preserve">        if (turn()==0){</w:t>
      </w:r>
    </w:p>
    <w:p w14:paraId="34BE7C78" w14:textId="77777777" w:rsidR="00691D83" w:rsidRDefault="00691D83" w:rsidP="00691D83">
      <w:pPr>
        <w:pStyle w:val="listing"/>
      </w:pPr>
      <w:r>
        <w:t xml:space="preserve">          return 0;</w:t>
      </w:r>
    </w:p>
    <w:p w14:paraId="0AB9C51D" w14:textId="77777777" w:rsidR="00691D83" w:rsidRDefault="00691D83" w:rsidP="00691D83">
      <w:pPr>
        <w:pStyle w:val="listing"/>
      </w:pPr>
      <w:r>
        <w:t xml:space="preserve">        }  </w:t>
      </w:r>
    </w:p>
    <w:p w14:paraId="13CBA1E2" w14:textId="77777777" w:rsidR="00691D83" w:rsidRDefault="00691D83" w:rsidP="00691D83">
      <w:pPr>
        <w:pStyle w:val="listing"/>
      </w:pPr>
      <w:r>
        <w:t xml:space="preserve">      }</w:t>
      </w:r>
    </w:p>
    <w:p w14:paraId="060E255C" w14:textId="77777777" w:rsidR="00691D83" w:rsidRDefault="00691D83" w:rsidP="00691D83">
      <w:pPr>
        <w:pStyle w:val="listing"/>
      </w:pPr>
      <w:r>
        <w:t xml:space="preserve">      </w:t>
      </w:r>
    </w:p>
    <w:p w14:paraId="67BBEE1F" w14:textId="77777777" w:rsidR="00691D83" w:rsidRDefault="00691D83" w:rsidP="00691D83">
      <w:pPr>
        <w:pStyle w:val="listing"/>
      </w:pPr>
      <w:r>
        <w:t xml:space="preserve">  } </w:t>
      </w:r>
    </w:p>
    <w:p w14:paraId="2FAB01D7" w14:textId="77777777" w:rsidR="00691D83" w:rsidRDefault="00691D83" w:rsidP="00691D83">
      <w:pPr>
        <w:pStyle w:val="listing"/>
      </w:pPr>
      <w:r>
        <w:t xml:space="preserve">  return 1; </w:t>
      </w:r>
    </w:p>
    <w:p w14:paraId="3FD3060C" w14:textId="359880F2" w:rsidR="00833EB7" w:rsidRPr="00D5247D" w:rsidRDefault="00691D83" w:rsidP="00691D83">
      <w:pPr>
        <w:pStyle w:val="listing"/>
        <w:rPr>
          <w:lang w:val="ru-RU"/>
        </w:rPr>
      </w:pPr>
      <w:r w:rsidRPr="00691D83">
        <w:rPr>
          <w:lang w:val="ru-RU"/>
        </w:rPr>
        <w:t>}</w:t>
      </w:r>
    </w:p>
    <w:p w14:paraId="3945A4E1" w14:textId="77777777" w:rsidR="007F3EF7" w:rsidRDefault="007F3EF7" w:rsidP="00833EB7">
      <w:pPr>
        <w:jc w:val="center"/>
        <w:rPr>
          <w:sz w:val="28"/>
          <w:szCs w:val="28"/>
        </w:rPr>
      </w:pPr>
    </w:p>
    <w:p w14:paraId="1F1995B0" w14:textId="77777777" w:rsidR="007F3EF7" w:rsidRDefault="007F3EF7" w:rsidP="00833EB7">
      <w:pPr>
        <w:jc w:val="center"/>
        <w:rPr>
          <w:sz w:val="28"/>
          <w:szCs w:val="28"/>
        </w:rPr>
      </w:pPr>
    </w:p>
    <w:p w14:paraId="3DCA5D18" w14:textId="77777777" w:rsidR="007F3EF7" w:rsidRDefault="007F3EF7" w:rsidP="00833EB7">
      <w:pPr>
        <w:jc w:val="center"/>
        <w:rPr>
          <w:sz w:val="28"/>
          <w:szCs w:val="28"/>
        </w:rPr>
      </w:pPr>
    </w:p>
    <w:p w14:paraId="2EFB29F7" w14:textId="77777777" w:rsidR="007F3EF7" w:rsidRDefault="007F3EF7" w:rsidP="00833EB7">
      <w:pPr>
        <w:jc w:val="center"/>
        <w:rPr>
          <w:sz w:val="28"/>
          <w:szCs w:val="28"/>
        </w:rPr>
      </w:pPr>
    </w:p>
    <w:p w14:paraId="4B3864B1" w14:textId="77777777" w:rsidR="007F3EF7" w:rsidRDefault="007F3EF7" w:rsidP="00833EB7">
      <w:pPr>
        <w:jc w:val="center"/>
        <w:rPr>
          <w:sz w:val="28"/>
          <w:szCs w:val="28"/>
        </w:rPr>
      </w:pPr>
    </w:p>
    <w:p w14:paraId="1F9D8507" w14:textId="77777777" w:rsidR="007F3EF7" w:rsidRDefault="007F3EF7" w:rsidP="00833EB7">
      <w:pPr>
        <w:jc w:val="center"/>
        <w:rPr>
          <w:sz w:val="28"/>
          <w:szCs w:val="28"/>
        </w:rPr>
      </w:pPr>
    </w:p>
    <w:p w14:paraId="5214825E" w14:textId="77777777" w:rsidR="007F3EF7" w:rsidRDefault="007F3EF7" w:rsidP="00833EB7">
      <w:pPr>
        <w:jc w:val="center"/>
        <w:rPr>
          <w:sz w:val="28"/>
          <w:szCs w:val="28"/>
        </w:rPr>
      </w:pPr>
    </w:p>
    <w:p w14:paraId="08C0129E" w14:textId="77777777" w:rsidR="007F3EF7" w:rsidRDefault="007F3EF7" w:rsidP="00833EB7">
      <w:pPr>
        <w:jc w:val="center"/>
        <w:rPr>
          <w:sz w:val="28"/>
          <w:szCs w:val="28"/>
        </w:rPr>
      </w:pPr>
    </w:p>
    <w:p w14:paraId="79FC4B2E" w14:textId="77777777" w:rsidR="007F3EF7" w:rsidRDefault="007F3EF7" w:rsidP="00833EB7">
      <w:pPr>
        <w:jc w:val="center"/>
        <w:rPr>
          <w:sz w:val="28"/>
          <w:szCs w:val="28"/>
        </w:rPr>
      </w:pPr>
    </w:p>
    <w:p w14:paraId="61DD7A9A" w14:textId="77777777" w:rsidR="007F3EF7" w:rsidRDefault="007F3EF7" w:rsidP="00833EB7">
      <w:pPr>
        <w:jc w:val="center"/>
        <w:rPr>
          <w:sz w:val="28"/>
          <w:szCs w:val="28"/>
        </w:rPr>
      </w:pPr>
    </w:p>
    <w:p w14:paraId="2EFA958F" w14:textId="77777777" w:rsidR="007F3EF7" w:rsidRDefault="007F3EF7" w:rsidP="00833EB7">
      <w:pPr>
        <w:jc w:val="center"/>
        <w:rPr>
          <w:sz w:val="28"/>
          <w:szCs w:val="28"/>
        </w:rPr>
      </w:pPr>
    </w:p>
    <w:p w14:paraId="1AAC81C6" w14:textId="77777777" w:rsidR="007F3EF7" w:rsidRDefault="007F3EF7" w:rsidP="00833EB7">
      <w:pPr>
        <w:jc w:val="center"/>
        <w:rPr>
          <w:sz w:val="28"/>
          <w:szCs w:val="28"/>
        </w:rPr>
      </w:pPr>
    </w:p>
    <w:p w14:paraId="50B08349" w14:textId="77777777" w:rsidR="007F3EF7" w:rsidRDefault="007F3EF7" w:rsidP="00833EB7">
      <w:pPr>
        <w:jc w:val="center"/>
        <w:rPr>
          <w:sz w:val="28"/>
          <w:szCs w:val="28"/>
        </w:rPr>
      </w:pPr>
    </w:p>
    <w:p w14:paraId="6641D2FA" w14:textId="77777777" w:rsidR="007F3EF7" w:rsidRDefault="007F3EF7" w:rsidP="00833EB7">
      <w:pPr>
        <w:jc w:val="center"/>
        <w:rPr>
          <w:sz w:val="28"/>
          <w:szCs w:val="28"/>
        </w:rPr>
      </w:pPr>
    </w:p>
    <w:p w14:paraId="04EDEC98" w14:textId="77777777" w:rsidR="007F3EF7" w:rsidRDefault="007F3EF7" w:rsidP="00833EB7">
      <w:pPr>
        <w:jc w:val="center"/>
        <w:rPr>
          <w:sz w:val="28"/>
          <w:szCs w:val="28"/>
        </w:rPr>
      </w:pPr>
    </w:p>
    <w:p w14:paraId="56D7A953" w14:textId="77777777" w:rsidR="007F3EF7" w:rsidRDefault="007F3EF7" w:rsidP="00833EB7">
      <w:pPr>
        <w:jc w:val="center"/>
        <w:rPr>
          <w:sz w:val="28"/>
          <w:szCs w:val="28"/>
        </w:rPr>
      </w:pPr>
    </w:p>
    <w:p w14:paraId="33736AE2" w14:textId="77777777" w:rsidR="007F3EF7" w:rsidRDefault="007F3EF7" w:rsidP="00833EB7">
      <w:pPr>
        <w:jc w:val="center"/>
        <w:rPr>
          <w:sz w:val="28"/>
          <w:szCs w:val="28"/>
        </w:rPr>
      </w:pPr>
    </w:p>
    <w:p w14:paraId="1BFFBB0B" w14:textId="77777777" w:rsidR="007F3EF7" w:rsidRDefault="007F3EF7" w:rsidP="00833EB7">
      <w:pPr>
        <w:jc w:val="center"/>
        <w:rPr>
          <w:sz w:val="28"/>
          <w:szCs w:val="28"/>
        </w:rPr>
      </w:pPr>
    </w:p>
    <w:p w14:paraId="607AC393" w14:textId="77777777" w:rsidR="007F3EF7" w:rsidRDefault="007F3EF7" w:rsidP="00833EB7">
      <w:pPr>
        <w:jc w:val="center"/>
        <w:rPr>
          <w:sz w:val="28"/>
          <w:szCs w:val="28"/>
        </w:rPr>
      </w:pPr>
    </w:p>
    <w:p w14:paraId="038D73AF" w14:textId="77777777" w:rsidR="007F3EF7" w:rsidRDefault="007F3EF7" w:rsidP="00833EB7">
      <w:pPr>
        <w:jc w:val="center"/>
        <w:rPr>
          <w:sz w:val="28"/>
          <w:szCs w:val="28"/>
        </w:rPr>
      </w:pPr>
    </w:p>
    <w:p w14:paraId="0B3A1A08" w14:textId="77777777" w:rsidR="007F3EF7" w:rsidRDefault="007F3EF7" w:rsidP="00CE3454">
      <w:pPr>
        <w:rPr>
          <w:sz w:val="28"/>
          <w:szCs w:val="28"/>
        </w:rPr>
      </w:pPr>
    </w:p>
    <w:p w14:paraId="1D4A2030" w14:textId="77777777" w:rsidR="007F3EF7" w:rsidRDefault="007F3EF7" w:rsidP="00833EB7">
      <w:pPr>
        <w:jc w:val="center"/>
        <w:rPr>
          <w:sz w:val="28"/>
          <w:szCs w:val="28"/>
        </w:rPr>
      </w:pPr>
    </w:p>
    <w:p w14:paraId="7F4DAD01" w14:textId="2BC040A1" w:rsidR="00833EB7" w:rsidRPr="00954362" w:rsidRDefault="00954362" w:rsidP="00833EB7">
      <w:pPr>
        <w:jc w:val="center"/>
        <w:rPr>
          <w:sz w:val="28"/>
          <w:szCs w:val="28"/>
          <w:lang w:val="en-US"/>
        </w:rPr>
      </w:pPr>
      <w:r w:rsidRPr="00954362">
        <w:rPr>
          <w:sz w:val="28"/>
          <w:szCs w:val="28"/>
          <w:lang w:val="en-US"/>
        </w:rPr>
        <w:lastRenderedPageBreak/>
        <w:t>The function of changing the difficulty level in the menu for displaying the maximum points scored</w:t>
      </w:r>
    </w:p>
    <w:p w14:paraId="77A33D14" w14:textId="34BE7F0A" w:rsidR="007F3EF7" w:rsidRDefault="007F3EF7" w:rsidP="007F3EF7">
      <w:pPr>
        <w:pStyle w:val="listing"/>
      </w:pPr>
      <w:r>
        <w:t>void dispscore(){</w:t>
      </w:r>
    </w:p>
    <w:p w14:paraId="4C6B2120" w14:textId="77777777" w:rsidR="007F3EF7" w:rsidRDefault="007F3EF7" w:rsidP="007F3EF7">
      <w:pPr>
        <w:pStyle w:val="listing"/>
      </w:pPr>
      <w:r>
        <w:t xml:space="preserve">  byte val1 = EEPROM.read((dif-1)*4+1);</w:t>
      </w:r>
    </w:p>
    <w:p w14:paraId="44E2A204" w14:textId="77777777" w:rsidR="007F3EF7" w:rsidRDefault="007F3EF7" w:rsidP="007F3EF7">
      <w:pPr>
        <w:pStyle w:val="listing"/>
      </w:pPr>
      <w:r>
        <w:t xml:space="preserve">  byte val2 = EEPROM.read((dif-1)*4+2);</w:t>
      </w:r>
    </w:p>
    <w:p w14:paraId="456E41AE" w14:textId="77777777" w:rsidR="007F3EF7" w:rsidRDefault="007F3EF7" w:rsidP="007F3EF7">
      <w:pPr>
        <w:pStyle w:val="listing"/>
      </w:pPr>
      <w:r>
        <w:t xml:space="preserve">  byte val3 = EEPROM.read((dif-1)*4+3);</w:t>
      </w:r>
    </w:p>
    <w:p w14:paraId="31DA7BF7" w14:textId="77777777" w:rsidR="007F3EF7" w:rsidRDefault="007F3EF7" w:rsidP="007F3EF7">
      <w:pPr>
        <w:pStyle w:val="listing"/>
      </w:pPr>
      <w:r>
        <w:t xml:space="preserve">  byte val4 = EEPROM.read((dif-1)*4+4);</w:t>
      </w:r>
    </w:p>
    <w:p w14:paraId="25D27EB6" w14:textId="77777777" w:rsidR="007F3EF7" w:rsidRDefault="007F3EF7" w:rsidP="007F3EF7">
      <w:pPr>
        <w:pStyle w:val="listing"/>
      </w:pPr>
      <w:r>
        <w:t xml:space="preserve">  unsigned long int val = val1*pow(2,24)+val2*pow(2,16)+val3*(pow(2,8))+val4;</w:t>
      </w:r>
    </w:p>
    <w:p w14:paraId="1753C6A4" w14:textId="77777777" w:rsidR="007F3EF7" w:rsidRDefault="007F3EF7" w:rsidP="007F3EF7">
      <w:pPr>
        <w:pStyle w:val="listing"/>
      </w:pPr>
      <w:r>
        <w:t xml:space="preserve">  switch (dif){</w:t>
      </w:r>
    </w:p>
    <w:p w14:paraId="03F82FBD" w14:textId="77777777" w:rsidR="007F3EF7" w:rsidRDefault="007F3EF7" w:rsidP="007F3EF7">
      <w:pPr>
        <w:pStyle w:val="listing"/>
      </w:pPr>
      <w:r>
        <w:t xml:space="preserve">    case 1:</w:t>
      </w:r>
    </w:p>
    <w:p w14:paraId="634C14F0" w14:textId="77777777" w:rsidR="007F3EF7" w:rsidRDefault="007F3EF7" w:rsidP="007F3EF7">
      <w:pPr>
        <w:pStyle w:val="listing"/>
      </w:pPr>
      <w:r>
        <w:t xml:space="preserve">      lcd.clear();</w:t>
      </w:r>
    </w:p>
    <w:p w14:paraId="78CC2CA0" w14:textId="77777777" w:rsidR="007F3EF7" w:rsidRDefault="007F3EF7" w:rsidP="007F3EF7">
      <w:pPr>
        <w:pStyle w:val="listing"/>
      </w:pPr>
      <w:r>
        <w:t xml:space="preserve">      lcd.setCursor(0,0);</w:t>
      </w:r>
    </w:p>
    <w:p w14:paraId="4BD8F67A" w14:textId="77777777" w:rsidR="007F3EF7" w:rsidRDefault="007F3EF7" w:rsidP="007F3EF7">
      <w:pPr>
        <w:pStyle w:val="listing"/>
      </w:pPr>
      <w:r>
        <w:t xml:space="preserve">      lcd.print("    TripMode &gt;  ");</w:t>
      </w:r>
    </w:p>
    <w:p w14:paraId="5D748601" w14:textId="77777777" w:rsidR="007F3EF7" w:rsidRDefault="007F3EF7" w:rsidP="007F3EF7">
      <w:pPr>
        <w:pStyle w:val="listing"/>
      </w:pPr>
      <w:r>
        <w:t xml:space="preserve">      break;</w:t>
      </w:r>
    </w:p>
    <w:p w14:paraId="5A45AC7A" w14:textId="77777777" w:rsidR="007F3EF7" w:rsidRDefault="007F3EF7" w:rsidP="007F3EF7">
      <w:pPr>
        <w:pStyle w:val="listing"/>
      </w:pPr>
      <w:r>
        <w:t xml:space="preserve">    case 2:</w:t>
      </w:r>
    </w:p>
    <w:p w14:paraId="3DF6B58A" w14:textId="77777777" w:rsidR="007F3EF7" w:rsidRDefault="007F3EF7" w:rsidP="007F3EF7">
      <w:pPr>
        <w:pStyle w:val="listing"/>
      </w:pPr>
      <w:r>
        <w:t xml:space="preserve">      lcd.clear();</w:t>
      </w:r>
    </w:p>
    <w:p w14:paraId="3C9F3438" w14:textId="77777777" w:rsidR="007F3EF7" w:rsidRDefault="007F3EF7" w:rsidP="007F3EF7">
      <w:pPr>
        <w:pStyle w:val="listing"/>
      </w:pPr>
      <w:r>
        <w:t xml:space="preserve">      lcd.setCursor(0,0);</w:t>
      </w:r>
    </w:p>
    <w:p w14:paraId="42A30DF4" w14:textId="77777777" w:rsidR="007F3EF7" w:rsidRDefault="007F3EF7" w:rsidP="007F3EF7">
      <w:pPr>
        <w:pStyle w:val="listing"/>
      </w:pPr>
      <w:r>
        <w:t xml:space="preserve">      lcd.print("    &lt; Easy &gt;    ");</w:t>
      </w:r>
    </w:p>
    <w:p w14:paraId="045B19AB" w14:textId="77777777" w:rsidR="007F3EF7" w:rsidRDefault="007F3EF7" w:rsidP="007F3EF7">
      <w:pPr>
        <w:pStyle w:val="listing"/>
      </w:pPr>
      <w:r>
        <w:t xml:space="preserve">      break;</w:t>
      </w:r>
    </w:p>
    <w:p w14:paraId="35F4684C" w14:textId="77777777" w:rsidR="007F3EF7" w:rsidRDefault="007F3EF7" w:rsidP="007F3EF7">
      <w:pPr>
        <w:pStyle w:val="listing"/>
      </w:pPr>
      <w:r>
        <w:t xml:space="preserve">    case 3:</w:t>
      </w:r>
    </w:p>
    <w:p w14:paraId="7C5207C5" w14:textId="77777777" w:rsidR="007F3EF7" w:rsidRDefault="007F3EF7" w:rsidP="007F3EF7">
      <w:pPr>
        <w:pStyle w:val="listing"/>
      </w:pPr>
      <w:r>
        <w:t xml:space="preserve">      lcd.clear();</w:t>
      </w:r>
    </w:p>
    <w:p w14:paraId="7200FA70" w14:textId="77777777" w:rsidR="007F3EF7" w:rsidRDefault="007F3EF7" w:rsidP="007F3EF7">
      <w:pPr>
        <w:pStyle w:val="listing"/>
      </w:pPr>
      <w:r>
        <w:t xml:space="preserve">      lcd.setCursor(0,0);</w:t>
      </w:r>
    </w:p>
    <w:p w14:paraId="2A948DDB" w14:textId="77777777" w:rsidR="007F3EF7" w:rsidRDefault="007F3EF7" w:rsidP="007F3EF7">
      <w:pPr>
        <w:pStyle w:val="listing"/>
      </w:pPr>
      <w:r>
        <w:t xml:space="preserve">      lcd.print("   &lt; Normal &gt;   ");</w:t>
      </w:r>
    </w:p>
    <w:p w14:paraId="2012C514" w14:textId="77777777" w:rsidR="007F3EF7" w:rsidRDefault="007F3EF7" w:rsidP="007F3EF7">
      <w:pPr>
        <w:pStyle w:val="listing"/>
      </w:pPr>
      <w:r>
        <w:t xml:space="preserve">      break;    </w:t>
      </w:r>
    </w:p>
    <w:p w14:paraId="0B1F64CA" w14:textId="77777777" w:rsidR="007F3EF7" w:rsidRDefault="007F3EF7" w:rsidP="007F3EF7">
      <w:pPr>
        <w:pStyle w:val="listing"/>
      </w:pPr>
      <w:r>
        <w:t xml:space="preserve">    case 4:</w:t>
      </w:r>
    </w:p>
    <w:p w14:paraId="4E6A48A9" w14:textId="77777777" w:rsidR="007F3EF7" w:rsidRDefault="007F3EF7" w:rsidP="007F3EF7">
      <w:pPr>
        <w:pStyle w:val="listing"/>
      </w:pPr>
      <w:r>
        <w:t xml:space="preserve">      lcd.clear();</w:t>
      </w:r>
    </w:p>
    <w:p w14:paraId="5E726CD6" w14:textId="77777777" w:rsidR="007F3EF7" w:rsidRDefault="007F3EF7" w:rsidP="007F3EF7">
      <w:pPr>
        <w:pStyle w:val="listing"/>
      </w:pPr>
      <w:r>
        <w:t xml:space="preserve">      lcd.setCursor(0,0);</w:t>
      </w:r>
    </w:p>
    <w:p w14:paraId="66C627BB" w14:textId="77777777" w:rsidR="007F3EF7" w:rsidRDefault="007F3EF7" w:rsidP="007F3EF7">
      <w:pPr>
        <w:pStyle w:val="listing"/>
      </w:pPr>
      <w:r>
        <w:t xml:space="preserve">      lcd.print("    &lt; Hard &gt;    ");</w:t>
      </w:r>
    </w:p>
    <w:p w14:paraId="5AEF108A" w14:textId="77777777" w:rsidR="007F3EF7" w:rsidRDefault="007F3EF7" w:rsidP="007F3EF7">
      <w:pPr>
        <w:pStyle w:val="listing"/>
      </w:pPr>
      <w:r>
        <w:t xml:space="preserve">      break;</w:t>
      </w:r>
    </w:p>
    <w:p w14:paraId="205A75A5" w14:textId="77777777" w:rsidR="007F3EF7" w:rsidRDefault="007F3EF7" w:rsidP="007F3EF7">
      <w:pPr>
        <w:pStyle w:val="listing"/>
      </w:pPr>
      <w:r>
        <w:t xml:space="preserve">    case 5:</w:t>
      </w:r>
    </w:p>
    <w:p w14:paraId="496009EA" w14:textId="77777777" w:rsidR="007F3EF7" w:rsidRDefault="007F3EF7" w:rsidP="007F3EF7">
      <w:pPr>
        <w:pStyle w:val="listing"/>
      </w:pPr>
      <w:r>
        <w:t xml:space="preserve">      lcd.clear();</w:t>
      </w:r>
    </w:p>
    <w:p w14:paraId="04694116" w14:textId="77777777" w:rsidR="007F3EF7" w:rsidRDefault="007F3EF7" w:rsidP="007F3EF7">
      <w:pPr>
        <w:pStyle w:val="listing"/>
      </w:pPr>
      <w:r>
        <w:t xml:space="preserve">      lcd.setCursor(0,0);</w:t>
      </w:r>
    </w:p>
    <w:p w14:paraId="54F28BC2" w14:textId="77777777" w:rsidR="007F3EF7" w:rsidRDefault="007F3EF7" w:rsidP="007F3EF7">
      <w:pPr>
        <w:pStyle w:val="listing"/>
      </w:pPr>
      <w:r>
        <w:t xml:space="preserve">      lcd.print("&lt; ImpossibleFast");</w:t>
      </w:r>
    </w:p>
    <w:p w14:paraId="77E8761A" w14:textId="77777777" w:rsidR="007F3EF7" w:rsidRDefault="007F3EF7" w:rsidP="007F3EF7">
      <w:pPr>
        <w:pStyle w:val="listing"/>
      </w:pPr>
      <w:r>
        <w:t xml:space="preserve">      break;</w:t>
      </w:r>
    </w:p>
    <w:p w14:paraId="7CD6C702" w14:textId="463447CC" w:rsidR="009112AD" w:rsidRPr="007F3EF7" w:rsidRDefault="007F3EF7" w:rsidP="009112AD">
      <w:pPr>
        <w:pStyle w:val="listing"/>
      </w:pPr>
      <w:r>
        <w:t xml:space="preserve">  }</w:t>
      </w:r>
    </w:p>
    <w:p w14:paraId="1BCB9FE7" w14:textId="77777777" w:rsidR="009112AD" w:rsidRDefault="009112AD" w:rsidP="007818C3">
      <w:pPr>
        <w:jc w:val="center"/>
        <w:rPr>
          <w:sz w:val="28"/>
          <w:szCs w:val="28"/>
        </w:rPr>
      </w:pPr>
    </w:p>
    <w:p w14:paraId="492DBD05" w14:textId="77777777" w:rsidR="009112AD" w:rsidRDefault="009112AD" w:rsidP="007818C3">
      <w:pPr>
        <w:jc w:val="center"/>
        <w:rPr>
          <w:sz w:val="28"/>
          <w:szCs w:val="28"/>
        </w:rPr>
      </w:pPr>
    </w:p>
    <w:p w14:paraId="2F700204" w14:textId="77777777" w:rsidR="009112AD" w:rsidRDefault="009112AD" w:rsidP="007818C3">
      <w:pPr>
        <w:jc w:val="center"/>
        <w:rPr>
          <w:sz w:val="28"/>
          <w:szCs w:val="28"/>
        </w:rPr>
      </w:pPr>
    </w:p>
    <w:p w14:paraId="5AE5FA06" w14:textId="77777777" w:rsidR="009112AD" w:rsidRDefault="009112AD" w:rsidP="007818C3">
      <w:pPr>
        <w:jc w:val="center"/>
        <w:rPr>
          <w:sz w:val="28"/>
          <w:szCs w:val="28"/>
        </w:rPr>
      </w:pPr>
    </w:p>
    <w:p w14:paraId="27DD996C" w14:textId="77777777" w:rsidR="009112AD" w:rsidRDefault="009112AD" w:rsidP="007818C3">
      <w:pPr>
        <w:jc w:val="center"/>
        <w:rPr>
          <w:sz w:val="28"/>
          <w:szCs w:val="28"/>
        </w:rPr>
      </w:pPr>
    </w:p>
    <w:p w14:paraId="4DB100F1" w14:textId="77777777" w:rsidR="009112AD" w:rsidRDefault="009112AD" w:rsidP="007818C3">
      <w:pPr>
        <w:jc w:val="center"/>
        <w:rPr>
          <w:sz w:val="28"/>
          <w:szCs w:val="28"/>
        </w:rPr>
      </w:pPr>
    </w:p>
    <w:p w14:paraId="6E79FE22" w14:textId="77777777" w:rsidR="009112AD" w:rsidRDefault="009112AD" w:rsidP="007818C3">
      <w:pPr>
        <w:jc w:val="center"/>
        <w:rPr>
          <w:sz w:val="28"/>
          <w:szCs w:val="28"/>
        </w:rPr>
      </w:pPr>
    </w:p>
    <w:p w14:paraId="705F81A8" w14:textId="77777777" w:rsidR="009112AD" w:rsidRDefault="009112AD" w:rsidP="007818C3">
      <w:pPr>
        <w:jc w:val="center"/>
        <w:rPr>
          <w:sz w:val="28"/>
          <w:szCs w:val="28"/>
        </w:rPr>
      </w:pPr>
    </w:p>
    <w:p w14:paraId="1F73CA9E" w14:textId="77777777" w:rsidR="009112AD" w:rsidRDefault="009112AD" w:rsidP="007818C3">
      <w:pPr>
        <w:jc w:val="center"/>
        <w:rPr>
          <w:sz w:val="28"/>
          <w:szCs w:val="28"/>
        </w:rPr>
      </w:pPr>
    </w:p>
    <w:p w14:paraId="4362E985" w14:textId="77777777" w:rsidR="009112AD" w:rsidRDefault="009112AD" w:rsidP="007818C3">
      <w:pPr>
        <w:jc w:val="center"/>
        <w:rPr>
          <w:sz w:val="28"/>
          <w:szCs w:val="28"/>
        </w:rPr>
      </w:pPr>
    </w:p>
    <w:p w14:paraId="18035898" w14:textId="77777777" w:rsidR="009112AD" w:rsidRDefault="009112AD" w:rsidP="007818C3">
      <w:pPr>
        <w:jc w:val="center"/>
        <w:rPr>
          <w:sz w:val="28"/>
          <w:szCs w:val="28"/>
        </w:rPr>
      </w:pPr>
    </w:p>
    <w:p w14:paraId="3A2E5541" w14:textId="77777777" w:rsidR="009112AD" w:rsidRDefault="009112AD" w:rsidP="007818C3">
      <w:pPr>
        <w:jc w:val="center"/>
        <w:rPr>
          <w:sz w:val="28"/>
          <w:szCs w:val="28"/>
        </w:rPr>
      </w:pPr>
    </w:p>
    <w:p w14:paraId="1852492C" w14:textId="77777777" w:rsidR="009112AD" w:rsidRDefault="009112AD" w:rsidP="007818C3">
      <w:pPr>
        <w:jc w:val="center"/>
        <w:rPr>
          <w:sz w:val="28"/>
          <w:szCs w:val="28"/>
        </w:rPr>
      </w:pPr>
    </w:p>
    <w:p w14:paraId="1FE817D7" w14:textId="77777777" w:rsidR="009112AD" w:rsidRDefault="009112AD" w:rsidP="007818C3">
      <w:pPr>
        <w:jc w:val="center"/>
        <w:rPr>
          <w:sz w:val="28"/>
          <w:szCs w:val="28"/>
        </w:rPr>
      </w:pPr>
    </w:p>
    <w:p w14:paraId="374054A2" w14:textId="77777777" w:rsidR="009112AD" w:rsidRDefault="009112AD" w:rsidP="007818C3">
      <w:pPr>
        <w:jc w:val="center"/>
        <w:rPr>
          <w:sz w:val="28"/>
          <w:szCs w:val="28"/>
        </w:rPr>
      </w:pPr>
    </w:p>
    <w:p w14:paraId="067C8561" w14:textId="77777777" w:rsidR="009112AD" w:rsidRDefault="009112AD" w:rsidP="007818C3">
      <w:pPr>
        <w:jc w:val="center"/>
        <w:rPr>
          <w:sz w:val="28"/>
          <w:szCs w:val="28"/>
        </w:rPr>
      </w:pPr>
    </w:p>
    <w:p w14:paraId="42D8B566" w14:textId="77777777" w:rsidR="009112AD" w:rsidRDefault="009112AD" w:rsidP="007818C3">
      <w:pPr>
        <w:jc w:val="center"/>
        <w:rPr>
          <w:sz w:val="28"/>
          <w:szCs w:val="28"/>
        </w:rPr>
      </w:pPr>
    </w:p>
    <w:p w14:paraId="25F59CF8" w14:textId="77777777" w:rsidR="009112AD" w:rsidRDefault="009112AD" w:rsidP="007818C3">
      <w:pPr>
        <w:jc w:val="center"/>
        <w:rPr>
          <w:sz w:val="28"/>
          <w:szCs w:val="28"/>
        </w:rPr>
      </w:pPr>
    </w:p>
    <w:p w14:paraId="6C531234" w14:textId="77777777" w:rsidR="009112AD" w:rsidRDefault="009112AD" w:rsidP="007818C3">
      <w:pPr>
        <w:jc w:val="center"/>
        <w:rPr>
          <w:sz w:val="28"/>
          <w:szCs w:val="28"/>
        </w:rPr>
      </w:pPr>
    </w:p>
    <w:p w14:paraId="2E82043D" w14:textId="3B40CF97" w:rsidR="007818C3" w:rsidRPr="00CA15A5" w:rsidRDefault="007173C6" w:rsidP="007818C3">
      <w:pPr>
        <w:jc w:val="center"/>
        <w:rPr>
          <w:sz w:val="28"/>
          <w:szCs w:val="28"/>
          <w:lang w:val="en-US"/>
        </w:rPr>
      </w:pPr>
      <w:r w:rsidRPr="00CA15A5">
        <w:rPr>
          <w:sz w:val="28"/>
          <w:szCs w:val="28"/>
          <w:lang w:val="en-US"/>
        </w:rPr>
        <w:lastRenderedPageBreak/>
        <w:t>The interface function of the maximum points view menu</w:t>
      </w:r>
    </w:p>
    <w:p w14:paraId="70226865" w14:textId="77777777" w:rsidR="009112AD" w:rsidRPr="009112AD" w:rsidRDefault="009112AD" w:rsidP="009112AD">
      <w:pPr>
        <w:pStyle w:val="listing"/>
        <w:numPr>
          <w:ilvl w:val="0"/>
          <w:numId w:val="31"/>
        </w:numPr>
      </w:pPr>
      <w:r w:rsidRPr="009112AD">
        <w:t>void maxscores(){ // "difficulty" procedure calls it when user picks up "Max Score" option on the menu.</w:t>
      </w:r>
    </w:p>
    <w:p w14:paraId="730BD250" w14:textId="77777777" w:rsidR="009112AD" w:rsidRPr="009112AD" w:rsidRDefault="009112AD" w:rsidP="009112AD">
      <w:pPr>
        <w:pStyle w:val="listing"/>
        <w:numPr>
          <w:ilvl w:val="0"/>
          <w:numId w:val="31"/>
        </w:numPr>
        <w:rPr>
          <w:lang w:val="ru-RU"/>
        </w:rPr>
      </w:pPr>
      <w:r w:rsidRPr="009112AD">
        <w:t xml:space="preserve">  </w:t>
      </w:r>
      <w:r w:rsidRPr="009112AD">
        <w:rPr>
          <w:lang w:val="ru-RU"/>
        </w:rPr>
        <w:t>dif=3;</w:t>
      </w:r>
    </w:p>
    <w:p w14:paraId="27904F5C" w14:textId="77777777" w:rsidR="009112AD" w:rsidRPr="009112AD" w:rsidRDefault="009112AD" w:rsidP="009112AD">
      <w:pPr>
        <w:pStyle w:val="listing"/>
        <w:numPr>
          <w:ilvl w:val="0"/>
          <w:numId w:val="31"/>
        </w:numPr>
        <w:rPr>
          <w:lang w:val="ru-RU"/>
        </w:rPr>
      </w:pPr>
      <w:r w:rsidRPr="009112AD">
        <w:rPr>
          <w:lang w:val="ru-RU"/>
        </w:rPr>
        <w:t xml:space="preserve">  lcd.clear();</w:t>
      </w:r>
    </w:p>
    <w:p w14:paraId="66413F7B" w14:textId="77777777" w:rsidR="009112AD" w:rsidRPr="009112AD" w:rsidRDefault="009112AD" w:rsidP="009112AD">
      <w:pPr>
        <w:pStyle w:val="listing"/>
        <w:numPr>
          <w:ilvl w:val="0"/>
          <w:numId w:val="31"/>
        </w:numPr>
        <w:rPr>
          <w:lang w:val="ru-RU"/>
        </w:rPr>
      </w:pPr>
      <w:r w:rsidRPr="009112AD">
        <w:rPr>
          <w:lang w:val="ru-RU"/>
        </w:rPr>
        <w:t xml:space="preserve">  lcd.setCursor(3,0);</w:t>
      </w:r>
    </w:p>
    <w:p w14:paraId="702D4153" w14:textId="77777777" w:rsidR="009112AD" w:rsidRPr="009112AD" w:rsidRDefault="009112AD" w:rsidP="009112AD">
      <w:pPr>
        <w:pStyle w:val="listing"/>
        <w:numPr>
          <w:ilvl w:val="0"/>
          <w:numId w:val="31"/>
        </w:numPr>
        <w:rPr>
          <w:lang w:val="ru-RU"/>
        </w:rPr>
      </w:pPr>
      <w:r w:rsidRPr="009112AD">
        <w:rPr>
          <w:lang w:val="ru-RU"/>
        </w:rPr>
        <w:t xml:space="preserve">  lcd.print("&lt; Normal &gt;");</w:t>
      </w:r>
    </w:p>
    <w:p w14:paraId="132FFFB9" w14:textId="77777777" w:rsidR="009112AD" w:rsidRPr="009112AD" w:rsidRDefault="009112AD" w:rsidP="009112AD">
      <w:pPr>
        <w:pStyle w:val="listing"/>
        <w:numPr>
          <w:ilvl w:val="0"/>
          <w:numId w:val="31"/>
        </w:numPr>
        <w:rPr>
          <w:lang w:val="ru-RU"/>
        </w:rPr>
      </w:pPr>
      <w:r w:rsidRPr="009112AD">
        <w:rPr>
          <w:lang w:val="ru-RU"/>
        </w:rPr>
        <w:t xml:space="preserve">  lcd.setCursor(0,1);</w:t>
      </w:r>
    </w:p>
    <w:p w14:paraId="33720558" w14:textId="77777777" w:rsidR="009112AD" w:rsidRPr="009112AD" w:rsidRDefault="009112AD" w:rsidP="009112AD">
      <w:pPr>
        <w:pStyle w:val="listing"/>
        <w:numPr>
          <w:ilvl w:val="0"/>
          <w:numId w:val="31"/>
        </w:numPr>
      </w:pPr>
      <w:r w:rsidRPr="009112AD">
        <w:t xml:space="preserve">  byte val1 = EEPROM.read((dif-1)*4+1);</w:t>
      </w:r>
    </w:p>
    <w:p w14:paraId="3843D018" w14:textId="77777777" w:rsidR="009112AD" w:rsidRPr="009112AD" w:rsidRDefault="009112AD" w:rsidP="009112AD">
      <w:pPr>
        <w:pStyle w:val="listing"/>
        <w:numPr>
          <w:ilvl w:val="0"/>
          <w:numId w:val="31"/>
        </w:numPr>
      </w:pPr>
      <w:r w:rsidRPr="009112AD">
        <w:t xml:space="preserve">  byte val2 = EEPROM.read((dif-1)*4+2);</w:t>
      </w:r>
    </w:p>
    <w:p w14:paraId="1C92FB5E" w14:textId="77777777" w:rsidR="009112AD" w:rsidRPr="009112AD" w:rsidRDefault="009112AD" w:rsidP="009112AD">
      <w:pPr>
        <w:pStyle w:val="listing"/>
        <w:numPr>
          <w:ilvl w:val="0"/>
          <w:numId w:val="31"/>
        </w:numPr>
      </w:pPr>
      <w:r w:rsidRPr="009112AD">
        <w:t xml:space="preserve">  byte val3 = EEPROM.read((dif-1)*4+3);</w:t>
      </w:r>
    </w:p>
    <w:p w14:paraId="4DC20609" w14:textId="77777777" w:rsidR="009112AD" w:rsidRPr="009112AD" w:rsidRDefault="009112AD" w:rsidP="009112AD">
      <w:pPr>
        <w:pStyle w:val="listing"/>
        <w:numPr>
          <w:ilvl w:val="0"/>
          <w:numId w:val="31"/>
        </w:numPr>
      </w:pPr>
      <w:r w:rsidRPr="009112AD">
        <w:t xml:space="preserve">  byte val4 = EEPROM.read((dif-1)*4+4);</w:t>
      </w:r>
    </w:p>
    <w:p w14:paraId="276E6CA6" w14:textId="77777777" w:rsidR="009112AD" w:rsidRPr="009112AD" w:rsidRDefault="009112AD" w:rsidP="009112AD">
      <w:pPr>
        <w:pStyle w:val="listing"/>
        <w:numPr>
          <w:ilvl w:val="0"/>
          <w:numId w:val="31"/>
        </w:numPr>
      </w:pPr>
      <w:r w:rsidRPr="009112AD">
        <w:t xml:space="preserve">  unsigned long int val = val1*pow(2,24)+val2*pow(2,16)+val3*(pow(2,8))+val4;</w:t>
      </w:r>
    </w:p>
    <w:p w14:paraId="524AECED" w14:textId="77777777" w:rsidR="009112AD" w:rsidRPr="009112AD" w:rsidRDefault="009112AD" w:rsidP="009112AD">
      <w:pPr>
        <w:pStyle w:val="listing"/>
        <w:numPr>
          <w:ilvl w:val="0"/>
          <w:numId w:val="31"/>
        </w:numPr>
        <w:rPr>
          <w:lang w:val="ru-RU"/>
        </w:rPr>
      </w:pPr>
      <w:r w:rsidRPr="009112AD">
        <w:t xml:space="preserve">  </w:t>
      </w:r>
      <w:r w:rsidRPr="009112AD">
        <w:rPr>
          <w:lang w:val="ru-RU"/>
        </w:rPr>
        <w:t>lcd.print(val);</w:t>
      </w:r>
    </w:p>
    <w:p w14:paraId="1F702B06" w14:textId="77777777" w:rsidR="009112AD" w:rsidRPr="009112AD" w:rsidRDefault="009112AD" w:rsidP="009112AD">
      <w:pPr>
        <w:pStyle w:val="listing"/>
        <w:numPr>
          <w:ilvl w:val="0"/>
          <w:numId w:val="31"/>
        </w:numPr>
        <w:rPr>
          <w:lang w:val="ru-RU"/>
        </w:rPr>
      </w:pPr>
      <w:r w:rsidRPr="009112AD">
        <w:rPr>
          <w:lang w:val="ru-RU"/>
        </w:rPr>
        <w:t xml:space="preserve">  while (1){</w:t>
      </w:r>
    </w:p>
    <w:p w14:paraId="2D2F4060" w14:textId="77777777" w:rsidR="009112AD" w:rsidRPr="009112AD" w:rsidRDefault="009112AD" w:rsidP="009112AD">
      <w:pPr>
        <w:pStyle w:val="listing"/>
        <w:numPr>
          <w:ilvl w:val="0"/>
          <w:numId w:val="31"/>
        </w:numPr>
        <w:rPr>
          <w:lang w:val="ru-RU"/>
        </w:rPr>
      </w:pPr>
      <w:r w:rsidRPr="009112AD">
        <w:rPr>
          <w:lang w:val="ru-RU"/>
        </w:rPr>
        <w:t xml:space="preserve">    if ((analogRead(A1)&gt;640) &amp;&amp; (dif&lt;5)){</w:t>
      </w:r>
    </w:p>
    <w:p w14:paraId="08C56963" w14:textId="77777777" w:rsidR="009112AD" w:rsidRPr="009112AD" w:rsidRDefault="009112AD" w:rsidP="009112AD">
      <w:pPr>
        <w:pStyle w:val="listing"/>
        <w:numPr>
          <w:ilvl w:val="0"/>
          <w:numId w:val="31"/>
        </w:numPr>
        <w:rPr>
          <w:lang w:val="ru-RU"/>
        </w:rPr>
      </w:pPr>
      <w:r w:rsidRPr="009112AD">
        <w:rPr>
          <w:lang w:val="ru-RU"/>
        </w:rPr>
        <w:t xml:space="preserve">      dif++;</w:t>
      </w:r>
    </w:p>
    <w:p w14:paraId="1868AB85" w14:textId="77777777" w:rsidR="009112AD" w:rsidRPr="009112AD" w:rsidRDefault="009112AD" w:rsidP="009112AD">
      <w:pPr>
        <w:pStyle w:val="listing"/>
        <w:numPr>
          <w:ilvl w:val="0"/>
          <w:numId w:val="31"/>
        </w:numPr>
        <w:rPr>
          <w:lang w:val="ru-RU"/>
        </w:rPr>
      </w:pPr>
      <w:r w:rsidRPr="009112AD">
        <w:rPr>
          <w:lang w:val="ru-RU"/>
        </w:rPr>
        <w:t xml:space="preserve">      dispscore();</w:t>
      </w:r>
    </w:p>
    <w:p w14:paraId="0288DBC5" w14:textId="77777777" w:rsidR="009112AD" w:rsidRPr="009112AD" w:rsidRDefault="009112AD" w:rsidP="009112AD">
      <w:pPr>
        <w:pStyle w:val="listing"/>
        <w:numPr>
          <w:ilvl w:val="0"/>
          <w:numId w:val="31"/>
        </w:numPr>
        <w:rPr>
          <w:lang w:val="ru-RU"/>
        </w:rPr>
      </w:pPr>
      <w:r w:rsidRPr="009112AD">
        <w:rPr>
          <w:lang w:val="ru-RU"/>
        </w:rPr>
        <w:t xml:space="preserve">      while(analogRead(A1)&gt;640){</w:t>
      </w:r>
    </w:p>
    <w:p w14:paraId="5763CEDC" w14:textId="77777777" w:rsidR="009112AD" w:rsidRPr="009112AD" w:rsidRDefault="009112AD" w:rsidP="009112AD">
      <w:pPr>
        <w:pStyle w:val="listing"/>
        <w:numPr>
          <w:ilvl w:val="0"/>
          <w:numId w:val="31"/>
        </w:numPr>
        <w:rPr>
          <w:lang w:val="ru-RU"/>
        </w:rPr>
      </w:pPr>
      <w:r w:rsidRPr="009112AD">
        <w:rPr>
          <w:lang w:val="ru-RU"/>
        </w:rPr>
        <w:t xml:space="preserve">        delay(5);</w:t>
      </w:r>
    </w:p>
    <w:p w14:paraId="2B03B3E7" w14:textId="77777777" w:rsidR="009112AD" w:rsidRPr="009112AD" w:rsidRDefault="009112AD" w:rsidP="009112AD">
      <w:pPr>
        <w:pStyle w:val="listing"/>
        <w:numPr>
          <w:ilvl w:val="0"/>
          <w:numId w:val="31"/>
        </w:numPr>
        <w:rPr>
          <w:lang w:val="ru-RU"/>
        </w:rPr>
      </w:pPr>
      <w:r w:rsidRPr="009112AD">
        <w:rPr>
          <w:lang w:val="ru-RU"/>
        </w:rPr>
        <w:t xml:space="preserve">      }</w:t>
      </w:r>
    </w:p>
    <w:p w14:paraId="48197790" w14:textId="77777777" w:rsidR="009112AD" w:rsidRPr="009112AD" w:rsidRDefault="009112AD" w:rsidP="009112AD">
      <w:pPr>
        <w:pStyle w:val="listing"/>
        <w:numPr>
          <w:ilvl w:val="0"/>
          <w:numId w:val="31"/>
        </w:numPr>
        <w:rPr>
          <w:lang w:val="ru-RU"/>
        </w:rPr>
      </w:pPr>
      <w:r w:rsidRPr="009112AD">
        <w:rPr>
          <w:lang w:val="ru-RU"/>
        </w:rPr>
        <w:t xml:space="preserve">    }</w:t>
      </w:r>
    </w:p>
    <w:p w14:paraId="140CB691" w14:textId="77777777" w:rsidR="009112AD" w:rsidRPr="009112AD" w:rsidRDefault="009112AD" w:rsidP="009112AD">
      <w:pPr>
        <w:pStyle w:val="listing"/>
        <w:numPr>
          <w:ilvl w:val="0"/>
          <w:numId w:val="31"/>
        </w:numPr>
      </w:pPr>
      <w:r w:rsidRPr="009112AD">
        <w:t xml:space="preserve">    else if ((analogRead(A1)&lt;384) &amp;&amp; (dif&gt;1)){</w:t>
      </w:r>
    </w:p>
    <w:p w14:paraId="46C497B1" w14:textId="77777777" w:rsidR="009112AD" w:rsidRPr="009112AD" w:rsidRDefault="009112AD" w:rsidP="009112AD">
      <w:pPr>
        <w:pStyle w:val="listing"/>
        <w:numPr>
          <w:ilvl w:val="0"/>
          <w:numId w:val="31"/>
        </w:numPr>
        <w:rPr>
          <w:lang w:val="ru-RU"/>
        </w:rPr>
      </w:pPr>
      <w:r w:rsidRPr="009112AD">
        <w:t xml:space="preserve">      </w:t>
      </w:r>
      <w:r w:rsidRPr="009112AD">
        <w:rPr>
          <w:lang w:val="ru-RU"/>
        </w:rPr>
        <w:t>dif--;</w:t>
      </w:r>
    </w:p>
    <w:p w14:paraId="7EFC31EC" w14:textId="77777777" w:rsidR="009112AD" w:rsidRPr="009112AD" w:rsidRDefault="009112AD" w:rsidP="009112AD">
      <w:pPr>
        <w:pStyle w:val="listing"/>
        <w:numPr>
          <w:ilvl w:val="0"/>
          <w:numId w:val="31"/>
        </w:numPr>
        <w:rPr>
          <w:lang w:val="ru-RU"/>
        </w:rPr>
      </w:pPr>
      <w:r w:rsidRPr="009112AD">
        <w:rPr>
          <w:lang w:val="ru-RU"/>
        </w:rPr>
        <w:t xml:space="preserve">      dispscore();</w:t>
      </w:r>
    </w:p>
    <w:p w14:paraId="2C1415A9" w14:textId="77777777" w:rsidR="009112AD" w:rsidRPr="009112AD" w:rsidRDefault="009112AD" w:rsidP="009112AD">
      <w:pPr>
        <w:pStyle w:val="listing"/>
        <w:numPr>
          <w:ilvl w:val="0"/>
          <w:numId w:val="31"/>
        </w:numPr>
        <w:rPr>
          <w:lang w:val="ru-RU"/>
        </w:rPr>
      </w:pPr>
      <w:r w:rsidRPr="009112AD">
        <w:rPr>
          <w:lang w:val="ru-RU"/>
        </w:rPr>
        <w:t xml:space="preserve">      while(analogRead(A1)&lt;384){</w:t>
      </w:r>
    </w:p>
    <w:p w14:paraId="198FAFAA" w14:textId="77777777" w:rsidR="009112AD" w:rsidRPr="009112AD" w:rsidRDefault="009112AD" w:rsidP="009112AD">
      <w:pPr>
        <w:pStyle w:val="listing"/>
        <w:numPr>
          <w:ilvl w:val="0"/>
          <w:numId w:val="31"/>
        </w:numPr>
        <w:rPr>
          <w:lang w:val="ru-RU"/>
        </w:rPr>
      </w:pPr>
      <w:r w:rsidRPr="009112AD">
        <w:rPr>
          <w:lang w:val="ru-RU"/>
        </w:rPr>
        <w:t xml:space="preserve">        delay(5);</w:t>
      </w:r>
    </w:p>
    <w:p w14:paraId="3852DA3C" w14:textId="77777777" w:rsidR="009112AD" w:rsidRPr="009112AD" w:rsidRDefault="009112AD" w:rsidP="009112AD">
      <w:pPr>
        <w:pStyle w:val="listing"/>
        <w:numPr>
          <w:ilvl w:val="0"/>
          <w:numId w:val="31"/>
        </w:numPr>
        <w:rPr>
          <w:lang w:val="ru-RU"/>
        </w:rPr>
      </w:pPr>
      <w:r w:rsidRPr="009112AD">
        <w:rPr>
          <w:lang w:val="ru-RU"/>
        </w:rPr>
        <w:t xml:space="preserve">      }</w:t>
      </w:r>
    </w:p>
    <w:p w14:paraId="5D8B0297" w14:textId="77777777" w:rsidR="009112AD" w:rsidRPr="009112AD" w:rsidRDefault="009112AD" w:rsidP="009112AD">
      <w:pPr>
        <w:pStyle w:val="listing"/>
        <w:numPr>
          <w:ilvl w:val="0"/>
          <w:numId w:val="31"/>
        </w:numPr>
        <w:rPr>
          <w:lang w:val="ru-RU"/>
        </w:rPr>
      </w:pPr>
      <w:r w:rsidRPr="009112AD">
        <w:rPr>
          <w:lang w:val="ru-RU"/>
        </w:rPr>
        <w:t xml:space="preserve">    }</w:t>
      </w:r>
    </w:p>
    <w:p w14:paraId="38EF500B" w14:textId="77777777" w:rsidR="009112AD" w:rsidRPr="009112AD" w:rsidRDefault="009112AD" w:rsidP="009112AD">
      <w:pPr>
        <w:pStyle w:val="listing"/>
        <w:numPr>
          <w:ilvl w:val="0"/>
          <w:numId w:val="31"/>
        </w:numPr>
        <w:rPr>
          <w:lang w:val="ru-RU"/>
        </w:rPr>
      </w:pPr>
      <w:r w:rsidRPr="009112AD">
        <w:rPr>
          <w:lang w:val="ru-RU"/>
        </w:rPr>
        <w:t xml:space="preserve">    else if (digitalRead(3)==0){</w:t>
      </w:r>
    </w:p>
    <w:p w14:paraId="4FDE9322" w14:textId="77777777" w:rsidR="009112AD" w:rsidRPr="009112AD" w:rsidRDefault="009112AD" w:rsidP="009112AD">
      <w:pPr>
        <w:pStyle w:val="listing"/>
        <w:numPr>
          <w:ilvl w:val="0"/>
          <w:numId w:val="31"/>
        </w:numPr>
        <w:rPr>
          <w:lang w:val="ru-RU"/>
        </w:rPr>
      </w:pPr>
      <w:r w:rsidRPr="009112AD">
        <w:rPr>
          <w:lang w:val="ru-RU"/>
        </w:rPr>
        <w:t xml:space="preserve">      while(digitalRead(3)==0){</w:t>
      </w:r>
    </w:p>
    <w:p w14:paraId="28BF50BA" w14:textId="77777777" w:rsidR="009112AD" w:rsidRPr="009112AD" w:rsidRDefault="009112AD" w:rsidP="009112AD">
      <w:pPr>
        <w:pStyle w:val="listing"/>
        <w:numPr>
          <w:ilvl w:val="0"/>
          <w:numId w:val="31"/>
        </w:numPr>
        <w:rPr>
          <w:lang w:val="ru-RU"/>
        </w:rPr>
      </w:pPr>
      <w:r w:rsidRPr="009112AD">
        <w:rPr>
          <w:lang w:val="ru-RU"/>
        </w:rPr>
        <w:t xml:space="preserve">        delay(5);</w:t>
      </w:r>
    </w:p>
    <w:p w14:paraId="4E88AD16" w14:textId="77777777" w:rsidR="009112AD" w:rsidRPr="009112AD" w:rsidRDefault="009112AD" w:rsidP="009112AD">
      <w:pPr>
        <w:pStyle w:val="listing"/>
        <w:numPr>
          <w:ilvl w:val="0"/>
          <w:numId w:val="31"/>
        </w:numPr>
        <w:rPr>
          <w:lang w:val="ru-RU"/>
        </w:rPr>
      </w:pPr>
      <w:r w:rsidRPr="009112AD">
        <w:rPr>
          <w:lang w:val="ru-RU"/>
        </w:rPr>
        <w:t xml:space="preserve">      }</w:t>
      </w:r>
    </w:p>
    <w:p w14:paraId="6C6503B3" w14:textId="77777777" w:rsidR="009112AD" w:rsidRPr="009112AD" w:rsidRDefault="009112AD" w:rsidP="009112AD">
      <w:pPr>
        <w:pStyle w:val="listing"/>
        <w:numPr>
          <w:ilvl w:val="0"/>
          <w:numId w:val="31"/>
        </w:numPr>
        <w:rPr>
          <w:lang w:val="ru-RU"/>
        </w:rPr>
      </w:pPr>
      <w:r w:rsidRPr="009112AD">
        <w:rPr>
          <w:lang w:val="ru-RU"/>
        </w:rPr>
        <w:t xml:space="preserve">      break;</w:t>
      </w:r>
    </w:p>
    <w:p w14:paraId="7A4BDAA4" w14:textId="77777777" w:rsidR="009112AD" w:rsidRPr="009112AD" w:rsidRDefault="009112AD" w:rsidP="009112AD">
      <w:pPr>
        <w:pStyle w:val="listing"/>
        <w:numPr>
          <w:ilvl w:val="0"/>
          <w:numId w:val="31"/>
        </w:numPr>
        <w:rPr>
          <w:lang w:val="ru-RU"/>
        </w:rPr>
      </w:pPr>
      <w:r w:rsidRPr="009112AD">
        <w:rPr>
          <w:lang w:val="ru-RU"/>
        </w:rPr>
        <w:t xml:space="preserve">    }</w:t>
      </w:r>
    </w:p>
    <w:p w14:paraId="4B0FC614" w14:textId="77777777" w:rsidR="009112AD" w:rsidRPr="009112AD" w:rsidRDefault="009112AD" w:rsidP="009112AD">
      <w:pPr>
        <w:pStyle w:val="listing"/>
        <w:numPr>
          <w:ilvl w:val="0"/>
          <w:numId w:val="31"/>
        </w:numPr>
        <w:rPr>
          <w:lang w:val="ru-RU"/>
        </w:rPr>
      </w:pPr>
      <w:r w:rsidRPr="009112AD">
        <w:rPr>
          <w:lang w:val="ru-RU"/>
        </w:rPr>
        <w:t xml:space="preserve">    </w:t>
      </w:r>
    </w:p>
    <w:p w14:paraId="372EDAE3" w14:textId="77777777" w:rsidR="009112AD" w:rsidRPr="009112AD" w:rsidRDefault="009112AD" w:rsidP="009112AD">
      <w:pPr>
        <w:pStyle w:val="listing"/>
        <w:numPr>
          <w:ilvl w:val="0"/>
          <w:numId w:val="31"/>
        </w:numPr>
        <w:rPr>
          <w:lang w:val="ru-RU"/>
        </w:rPr>
      </w:pPr>
      <w:r w:rsidRPr="009112AD">
        <w:rPr>
          <w:lang w:val="ru-RU"/>
        </w:rPr>
        <w:t xml:space="preserve">  }</w:t>
      </w:r>
    </w:p>
    <w:p w14:paraId="1B900657" w14:textId="77777777" w:rsidR="009112AD" w:rsidRPr="009112AD" w:rsidRDefault="009112AD" w:rsidP="009112AD">
      <w:pPr>
        <w:pStyle w:val="listing"/>
        <w:numPr>
          <w:ilvl w:val="0"/>
          <w:numId w:val="31"/>
        </w:numPr>
        <w:rPr>
          <w:lang w:val="ru-RU"/>
        </w:rPr>
      </w:pPr>
      <w:r w:rsidRPr="009112AD">
        <w:rPr>
          <w:lang w:val="ru-RU"/>
        </w:rPr>
        <w:t xml:space="preserve">  difficulty();</w:t>
      </w:r>
    </w:p>
    <w:p w14:paraId="43D42443" w14:textId="7F500334" w:rsidR="009112AD" w:rsidRPr="00104EFC" w:rsidRDefault="009112AD" w:rsidP="009112AD">
      <w:pPr>
        <w:pStyle w:val="listing"/>
        <w:numPr>
          <w:ilvl w:val="0"/>
          <w:numId w:val="31"/>
        </w:numPr>
        <w:rPr>
          <w:lang w:val="ru-RU"/>
        </w:rPr>
      </w:pPr>
      <w:r w:rsidRPr="009112AD">
        <w:rPr>
          <w:lang w:val="ru-RU"/>
        </w:rPr>
        <w:t>}</w:t>
      </w:r>
    </w:p>
    <w:p w14:paraId="025AD129" w14:textId="77777777" w:rsidR="009112AD" w:rsidRDefault="009112AD" w:rsidP="007818C3">
      <w:pPr>
        <w:jc w:val="center"/>
        <w:rPr>
          <w:sz w:val="28"/>
          <w:szCs w:val="28"/>
        </w:rPr>
      </w:pPr>
    </w:p>
    <w:p w14:paraId="0FDE335D" w14:textId="77777777" w:rsidR="009112AD" w:rsidRDefault="009112AD" w:rsidP="007818C3">
      <w:pPr>
        <w:jc w:val="center"/>
        <w:rPr>
          <w:sz w:val="28"/>
          <w:szCs w:val="28"/>
        </w:rPr>
      </w:pPr>
    </w:p>
    <w:p w14:paraId="7812C6FD" w14:textId="77777777" w:rsidR="009112AD" w:rsidRDefault="009112AD" w:rsidP="007818C3">
      <w:pPr>
        <w:jc w:val="center"/>
        <w:rPr>
          <w:sz w:val="28"/>
          <w:szCs w:val="28"/>
        </w:rPr>
      </w:pPr>
    </w:p>
    <w:p w14:paraId="67742B13" w14:textId="77777777" w:rsidR="009112AD" w:rsidRDefault="009112AD" w:rsidP="007818C3">
      <w:pPr>
        <w:jc w:val="center"/>
        <w:rPr>
          <w:sz w:val="28"/>
          <w:szCs w:val="28"/>
        </w:rPr>
      </w:pPr>
    </w:p>
    <w:p w14:paraId="59F83845" w14:textId="77777777" w:rsidR="009112AD" w:rsidRDefault="009112AD" w:rsidP="007818C3">
      <w:pPr>
        <w:jc w:val="center"/>
        <w:rPr>
          <w:sz w:val="28"/>
          <w:szCs w:val="28"/>
        </w:rPr>
      </w:pPr>
    </w:p>
    <w:p w14:paraId="10514575" w14:textId="77777777" w:rsidR="009112AD" w:rsidRDefault="009112AD" w:rsidP="007818C3">
      <w:pPr>
        <w:jc w:val="center"/>
        <w:rPr>
          <w:sz w:val="28"/>
          <w:szCs w:val="28"/>
        </w:rPr>
      </w:pPr>
    </w:p>
    <w:p w14:paraId="3DF1FC5F" w14:textId="77777777" w:rsidR="009112AD" w:rsidRDefault="009112AD" w:rsidP="007818C3">
      <w:pPr>
        <w:jc w:val="center"/>
        <w:rPr>
          <w:sz w:val="28"/>
          <w:szCs w:val="28"/>
        </w:rPr>
      </w:pPr>
    </w:p>
    <w:p w14:paraId="4700EB36" w14:textId="77777777" w:rsidR="009112AD" w:rsidRDefault="009112AD" w:rsidP="007818C3">
      <w:pPr>
        <w:jc w:val="center"/>
        <w:rPr>
          <w:sz w:val="28"/>
          <w:szCs w:val="28"/>
        </w:rPr>
      </w:pPr>
    </w:p>
    <w:p w14:paraId="51BCD2E5" w14:textId="77777777" w:rsidR="009112AD" w:rsidRDefault="009112AD" w:rsidP="007818C3">
      <w:pPr>
        <w:jc w:val="center"/>
        <w:rPr>
          <w:sz w:val="28"/>
          <w:szCs w:val="28"/>
        </w:rPr>
      </w:pPr>
    </w:p>
    <w:p w14:paraId="419D9A62" w14:textId="77777777" w:rsidR="009112AD" w:rsidRDefault="009112AD" w:rsidP="007818C3">
      <w:pPr>
        <w:jc w:val="center"/>
        <w:rPr>
          <w:sz w:val="28"/>
          <w:szCs w:val="28"/>
        </w:rPr>
      </w:pPr>
    </w:p>
    <w:p w14:paraId="5085687B" w14:textId="77777777" w:rsidR="009112AD" w:rsidRDefault="009112AD" w:rsidP="007818C3">
      <w:pPr>
        <w:jc w:val="center"/>
        <w:rPr>
          <w:sz w:val="28"/>
          <w:szCs w:val="28"/>
        </w:rPr>
      </w:pPr>
    </w:p>
    <w:p w14:paraId="688C7829" w14:textId="77777777" w:rsidR="009112AD" w:rsidRDefault="009112AD" w:rsidP="007818C3">
      <w:pPr>
        <w:jc w:val="center"/>
        <w:rPr>
          <w:sz w:val="28"/>
          <w:szCs w:val="28"/>
        </w:rPr>
      </w:pPr>
    </w:p>
    <w:p w14:paraId="1879DB62" w14:textId="77777777" w:rsidR="009112AD" w:rsidRDefault="009112AD" w:rsidP="007818C3">
      <w:pPr>
        <w:jc w:val="center"/>
        <w:rPr>
          <w:sz w:val="28"/>
          <w:szCs w:val="28"/>
        </w:rPr>
      </w:pPr>
    </w:p>
    <w:p w14:paraId="179DC01D" w14:textId="77777777" w:rsidR="009112AD" w:rsidRDefault="009112AD" w:rsidP="007818C3">
      <w:pPr>
        <w:jc w:val="center"/>
        <w:rPr>
          <w:sz w:val="28"/>
          <w:szCs w:val="28"/>
        </w:rPr>
      </w:pPr>
    </w:p>
    <w:p w14:paraId="3B460DE1" w14:textId="77777777" w:rsidR="009112AD" w:rsidRDefault="009112AD" w:rsidP="007818C3">
      <w:pPr>
        <w:jc w:val="center"/>
        <w:rPr>
          <w:sz w:val="28"/>
          <w:szCs w:val="28"/>
        </w:rPr>
      </w:pPr>
    </w:p>
    <w:p w14:paraId="5AED4D43" w14:textId="77777777" w:rsidR="009112AD" w:rsidRDefault="009112AD" w:rsidP="007818C3">
      <w:pPr>
        <w:jc w:val="center"/>
        <w:rPr>
          <w:sz w:val="28"/>
          <w:szCs w:val="28"/>
        </w:rPr>
      </w:pPr>
    </w:p>
    <w:p w14:paraId="26AC75BA" w14:textId="28AD4A14" w:rsidR="007818C3" w:rsidRPr="00540563" w:rsidRDefault="00540563" w:rsidP="007818C3">
      <w:pPr>
        <w:jc w:val="center"/>
        <w:rPr>
          <w:sz w:val="28"/>
          <w:szCs w:val="28"/>
          <w:lang w:val="en-US"/>
        </w:rPr>
      </w:pPr>
      <w:r w:rsidRPr="00540563">
        <w:rPr>
          <w:sz w:val="28"/>
          <w:szCs w:val="28"/>
          <w:lang w:val="en-US"/>
        </w:rPr>
        <w:lastRenderedPageBreak/>
        <w:t>The function changes the name of the difficulty level on the screen and sets the parameters for the selected level</w:t>
      </w:r>
    </w:p>
    <w:p w14:paraId="209968B3" w14:textId="5AB54199" w:rsidR="009112AD" w:rsidRPr="009112AD" w:rsidRDefault="009112AD" w:rsidP="009112AD">
      <w:pPr>
        <w:pStyle w:val="listing"/>
        <w:numPr>
          <w:ilvl w:val="0"/>
          <w:numId w:val="31"/>
        </w:numPr>
      </w:pPr>
      <w:r w:rsidRPr="009112AD">
        <w:t>void dispdif(){</w:t>
      </w:r>
    </w:p>
    <w:p w14:paraId="385268F4" w14:textId="77777777" w:rsidR="009112AD" w:rsidRPr="009112AD" w:rsidRDefault="009112AD" w:rsidP="009112AD">
      <w:pPr>
        <w:pStyle w:val="listing"/>
        <w:numPr>
          <w:ilvl w:val="0"/>
          <w:numId w:val="31"/>
        </w:numPr>
        <w:rPr>
          <w:lang w:val="ru-RU"/>
        </w:rPr>
      </w:pPr>
      <w:r w:rsidRPr="009112AD">
        <w:t xml:space="preserve">  </w:t>
      </w:r>
      <w:r w:rsidRPr="009112AD">
        <w:rPr>
          <w:lang w:val="ru-RU"/>
        </w:rPr>
        <w:t>switch (dif){</w:t>
      </w:r>
    </w:p>
    <w:p w14:paraId="4C912EE2" w14:textId="77777777" w:rsidR="009112AD" w:rsidRPr="009112AD" w:rsidRDefault="009112AD" w:rsidP="009112AD">
      <w:pPr>
        <w:pStyle w:val="listing"/>
        <w:numPr>
          <w:ilvl w:val="0"/>
          <w:numId w:val="31"/>
        </w:numPr>
        <w:rPr>
          <w:lang w:val="ru-RU"/>
        </w:rPr>
      </w:pPr>
      <w:r w:rsidRPr="009112AD">
        <w:rPr>
          <w:lang w:val="ru-RU"/>
        </w:rPr>
        <w:t xml:space="preserve">    case 0:</w:t>
      </w:r>
    </w:p>
    <w:p w14:paraId="78C0708F" w14:textId="77777777" w:rsidR="009112AD" w:rsidRPr="009112AD" w:rsidRDefault="009112AD" w:rsidP="009112AD">
      <w:pPr>
        <w:pStyle w:val="listing"/>
        <w:numPr>
          <w:ilvl w:val="0"/>
          <w:numId w:val="31"/>
        </w:numPr>
        <w:rPr>
          <w:lang w:val="ru-RU"/>
        </w:rPr>
      </w:pPr>
      <w:r w:rsidRPr="009112AD">
        <w:rPr>
          <w:lang w:val="ru-RU"/>
        </w:rPr>
        <w:t xml:space="preserve">      lcd.setCursor(0,1);</w:t>
      </w:r>
    </w:p>
    <w:p w14:paraId="09AB23B3" w14:textId="77777777" w:rsidR="009112AD" w:rsidRPr="009112AD" w:rsidRDefault="009112AD" w:rsidP="009112AD">
      <w:pPr>
        <w:pStyle w:val="listing"/>
        <w:numPr>
          <w:ilvl w:val="0"/>
          <w:numId w:val="31"/>
        </w:numPr>
        <w:rPr>
          <w:lang w:val="ru-RU"/>
        </w:rPr>
      </w:pPr>
      <w:r w:rsidRPr="009112AD">
        <w:rPr>
          <w:lang w:val="ru-RU"/>
        </w:rPr>
        <w:t xml:space="preserve">      lcd.print("  Max Scores &gt;  ");</w:t>
      </w:r>
    </w:p>
    <w:p w14:paraId="05854659" w14:textId="77777777" w:rsidR="009112AD" w:rsidRPr="009112AD" w:rsidRDefault="009112AD" w:rsidP="009112AD">
      <w:pPr>
        <w:pStyle w:val="listing"/>
        <w:numPr>
          <w:ilvl w:val="0"/>
          <w:numId w:val="31"/>
        </w:numPr>
        <w:rPr>
          <w:lang w:val="ru-RU"/>
        </w:rPr>
      </w:pPr>
      <w:r w:rsidRPr="009112AD">
        <w:rPr>
          <w:lang w:val="ru-RU"/>
        </w:rPr>
        <w:t xml:space="preserve">      break;</w:t>
      </w:r>
    </w:p>
    <w:p w14:paraId="64E88046" w14:textId="77777777" w:rsidR="009112AD" w:rsidRPr="009112AD" w:rsidRDefault="009112AD" w:rsidP="009112AD">
      <w:pPr>
        <w:pStyle w:val="listing"/>
        <w:numPr>
          <w:ilvl w:val="0"/>
          <w:numId w:val="31"/>
        </w:numPr>
        <w:rPr>
          <w:lang w:val="ru-RU"/>
        </w:rPr>
      </w:pPr>
      <w:r w:rsidRPr="009112AD">
        <w:rPr>
          <w:lang w:val="ru-RU"/>
        </w:rPr>
        <w:t xml:space="preserve">    case 1:</w:t>
      </w:r>
    </w:p>
    <w:p w14:paraId="468DE342" w14:textId="77777777" w:rsidR="009112AD" w:rsidRPr="009112AD" w:rsidRDefault="009112AD" w:rsidP="009112AD">
      <w:pPr>
        <w:pStyle w:val="listing"/>
        <w:numPr>
          <w:ilvl w:val="0"/>
          <w:numId w:val="31"/>
        </w:numPr>
        <w:rPr>
          <w:lang w:val="ru-RU"/>
        </w:rPr>
      </w:pPr>
      <w:r w:rsidRPr="009112AD">
        <w:rPr>
          <w:lang w:val="ru-RU"/>
        </w:rPr>
        <w:t xml:space="preserve">      lcd.setCursor(0,1);</w:t>
      </w:r>
    </w:p>
    <w:p w14:paraId="4C542F0C" w14:textId="77777777" w:rsidR="009112AD" w:rsidRPr="009112AD" w:rsidRDefault="009112AD" w:rsidP="009112AD">
      <w:pPr>
        <w:pStyle w:val="listing"/>
        <w:numPr>
          <w:ilvl w:val="0"/>
          <w:numId w:val="31"/>
        </w:numPr>
        <w:rPr>
          <w:lang w:val="ru-RU"/>
        </w:rPr>
      </w:pPr>
      <w:r w:rsidRPr="009112AD">
        <w:rPr>
          <w:lang w:val="ru-RU"/>
        </w:rPr>
        <w:t xml:space="preserve">      lcd.print("  &lt; TripMode &gt;  ");</w:t>
      </w:r>
    </w:p>
    <w:p w14:paraId="549DB18E" w14:textId="77777777" w:rsidR="009112AD" w:rsidRPr="009112AD" w:rsidRDefault="009112AD" w:rsidP="009112AD">
      <w:pPr>
        <w:pStyle w:val="listing"/>
        <w:numPr>
          <w:ilvl w:val="0"/>
          <w:numId w:val="31"/>
        </w:numPr>
        <w:rPr>
          <w:lang w:val="ru-RU"/>
        </w:rPr>
      </w:pPr>
      <w:r w:rsidRPr="009112AD">
        <w:rPr>
          <w:lang w:val="ru-RU"/>
        </w:rPr>
        <w:t xml:space="preserve">      velocity=200;</w:t>
      </w:r>
    </w:p>
    <w:p w14:paraId="40B17864" w14:textId="77777777" w:rsidR="009112AD" w:rsidRPr="009112AD" w:rsidRDefault="009112AD" w:rsidP="009112AD">
      <w:pPr>
        <w:pStyle w:val="listing"/>
        <w:numPr>
          <w:ilvl w:val="0"/>
          <w:numId w:val="31"/>
        </w:numPr>
        <w:rPr>
          <w:lang w:val="ru-RU"/>
        </w:rPr>
      </w:pPr>
      <w:r w:rsidRPr="009112AD">
        <w:rPr>
          <w:lang w:val="ru-RU"/>
        </w:rPr>
        <w:t xml:space="preserve">      sectors=3;</w:t>
      </w:r>
    </w:p>
    <w:p w14:paraId="73646C11" w14:textId="77777777" w:rsidR="009112AD" w:rsidRPr="009112AD" w:rsidRDefault="009112AD" w:rsidP="009112AD">
      <w:pPr>
        <w:pStyle w:val="listing"/>
        <w:numPr>
          <w:ilvl w:val="0"/>
          <w:numId w:val="31"/>
        </w:numPr>
        <w:rPr>
          <w:lang w:val="ru-RU"/>
        </w:rPr>
      </w:pPr>
      <w:r w:rsidRPr="009112AD">
        <w:rPr>
          <w:lang w:val="ru-RU"/>
        </w:rPr>
        <w:t xml:space="preserve">      break;</w:t>
      </w:r>
    </w:p>
    <w:p w14:paraId="6E92BCE9" w14:textId="77777777" w:rsidR="009112AD" w:rsidRPr="009112AD" w:rsidRDefault="009112AD" w:rsidP="009112AD">
      <w:pPr>
        <w:pStyle w:val="listing"/>
        <w:numPr>
          <w:ilvl w:val="0"/>
          <w:numId w:val="31"/>
        </w:numPr>
        <w:rPr>
          <w:lang w:val="ru-RU"/>
        </w:rPr>
      </w:pPr>
      <w:r w:rsidRPr="009112AD">
        <w:rPr>
          <w:lang w:val="ru-RU"/>
        </w:rPr>
        <w:t xml:space="preserve">    case 2:</w:t>
      </w:r>
    </w:p>
    <w:p w14:paraId="0E6636DA" w14:textId="77777777" w:rsidR="009112AD" w:rsidRPr="009112AD" w:rsidRDefault="009112AD" w:rsidP="009112AD">
      <w:pPr>
        <w:pStyle w:val="listing"/>
        <w:numPr>
          <w:ilvl w:val="0"/>
          <w:numId w:val="31"/>
        </w:numPr>
        <w:rPr>
          <w:lang w:val="ru-RU"/>
        </w:rPr>
      </w:pPr>
      <w:r w:rsidRPr="009112AD">
        <w:rPr>
          <w:lang w:val="ru-RU"/>
        </w:rPr>
        <w:t xml:space="preserve">      lcd.setCursor(0,1);</w:t>
      </w:r>
    </w:p>
    <w:p w14:paraId="0252F495" w14:textId="77777777" w:rsidR="009112AD" w:rsidRPr="009112AD" w:rsidRDefault="009112AD" w:rsidP="009112AD">
      <w:pPr>
        <w:pStyle w:val="listing"/>
        <w:numPr>
          <w:ilvl w:val="0"/>
          <w:numId w:val="31"/>
        </w:numPr>
        <w:rPr>
          <w:lang w:val="ru-RU"/>
        </w:rPr>
      </w:pPr>
      <w:r w:rsidRPr="009112AD">
        <w:rPr>
          <w:lang w:val="ru-RU"/>
        </w:rPr>
        <w:t xml:space="preserve">      lcd.print("    &lt; Easy &gt;    ");</w:t>
      </w:r>
    </w:p>
    <w:p w14:paraId="437DB220" w14:textId="77777777" w:rsidR="009112AD" w:rsidRPr="009112AD" w:rsidRDefault="009112AD" w:rsidP="009112AD">
      <w:pPr>
        <w:pStyle w:val="listing"/>
        <w:numPr>
          <w:ilvl w:val="0"/>
          <w:numId w:val="31"/>
        </w:numPr>
        <w:rPr>
          <w:lang w:val="ru-RU"/>
        </w:rPr>
      </w:pPr>
      <w:r w:rsidRPr="009112AD">
        <w:rPr>
          <w:lang w:val="ru-RU"/>
        </w:rPr>
        <w:t xml:space="preserve">      velocity=150;</w:t>
      </w:r>
    </w:p>
    <w:p w14:paraId="48273FBB" w14:textId="77777777" w:rsidR="009112AD" w:rsidRPr="009112AD" w:rsidRDefault="009112AD" w:rsidP="009112AD">
      <w:pPr>
        <w:pStyle w:val="listing"/>
        <w:numPr>
          <w:ilvl w:val="0"/>
          <w:numId w:val="31"/>
        </w:numPr>
        <w:rPr>
          <w:lang w:val="ru-RU"/>
        </w:rPr>
      </w:pPr>
      <w:r w:rsidRPr="009112AD">
        <w:rPr>
          <w:lang w:val="ru-RU"/>
        </w:rPr>
        <w:t xml:space="preserve">      sectors=3;</w:t>
      </w:r>
    </w:p>
    <w:p w14:paraId="24C4CC11" w14:textId="77777777" w:rsidR="009112AD" w:rsidRPr="009112AD" w:rsidRDefault="009112AD" w:rsidP="009112AD">
      <w:pPr>
        <w:pStyle w:val="listing"/>
        <w:numPr>
          <w:ilvl w:val="0"/>
          <w:numId w:val="31"/>
        </w:numPr>
        <w:rPr>
          <w:lang w:val="ru-RU"/>
        </w:rPr>
      </w:pPr>
      <w:r w:rsidRPr="009112AD">
        <w:rPr>
          <w:lang w:val="ru-RU"/>
        </w:rPr>
        <w:t xml:space="preserve">      break;</w:t>
      </w:r>
    </w:p>
    <w:p w14:paraId="2CD56791" w14:textId="77777777" w:rsidR="009112AD" w:rsidRPr="009112AD" w:rsidRDefault="009112AD" w:rsidP="009112AD">
      <w:pPr>
        <w:pStyle w:val="listing"/>
        <w:numPr>
          <w:ilvl w:val="0"/>
          <w:numId w:val="31"/>
        </w:numPr>
        <w:rPr>
          <w:lang w:val="ru-RU"/>
        </w:rPr>
      </w:pPr>
      <w:r w:rsidRPr="009112AD">
        <w:rPr>
          <w:lang w:val="ru-RU"/>
        </w:rPr>
        <w:t xml:space="preserve">    case 3:</w:t>
      </w:r>
    </w:p>
    <w:p w14:paraId="11F2F2C8" w14:textId="77777777" w:rsidR="009112AD" w:rsidRPr="009112AD" w:rsidRDefault="009112AD" w:rsidP="009112AD">
      <w:pPr>
        <w:pStyle w:val="listing"/>
        <w:numPr>
          <w:ilvl w:val="0"/>
          <w:numId w:val="31"/>
        </w:numPr>
        <w:rPr>
          <w:lang w:val="ru-RU"/>
        </w:rPr>
      </w:pPr>
      <w:r w:rsidRPr="009112AD">
        <w:rPr>
          <w:lang w:val="ru-RU"/>
        </w:rPr>
        <w:t xml:space="preserve">      lcd.setCursor(0,1);</w:t>
      </w:r>
    </w:p>
    <w:p w14:paraId="3058929D" w14:textId="77777777" w:rsidR="009112AD" w:rsidRPr="009112AD" w:rsidRDefault="009112AD" w:rsidP="009112AD">
      <w:pPr>
        <w:pStyle w:val="listing"/>
        <w:numPr>
          <w:ilvl w:val="0"/>
          <w:numId w:val="31"/>
        </w:numPr>
        <w:rPr>
          <w:lang w:val="ru-RU"/>
        </w:rPr>
      </w:pPr>
      <w:r w:rsidRPr="009112AD">
        <w:rPr>
          <w:lang w:val="ru-RU"/>
        </w:rPr>
        <w:t xml:space="preserve">      lcd.print("   &lt; Normal &gt;   ");</w:t>
      </w:r>
    </w:p>
    <w:p w14:paraId="50FD4E1A" w14:textId="77777777" w:rsidR="009112AD" w:rsidRPr="009112AD" w:rsidRDefault="009112AD" w:rsidP="009112AD">
      <w:pPr>
        <w:pStyle w:val="listing"/>
        <w:numPr>
          <w:ilvl w:val="0"/>
          <w:numId w:val="31"/>
        </w:numPr>
        <w:rPr>
          <w:lang w:val="ru-RU"/>
        </w:rPr>
      </w:pPr>
      <w:r w:rsidRPr="009112AD">
        <w:rPr>
          <w:lang w:val="ru-RU"/>
        </w:rPr>
        <w:t xml:space="preserve">      velocity=100;</w:t>
      </w:r>
    </w:p>
    <w:p w14:paraId="20AA16B6" w14:textId="77777777" w:rsidR="009112AD" w:rsidRPr="009112AD" w:rsidRDefault="009112AD" w:rsidP="009112AD">
      <w:pPr>
        <w:pStyle w:val="listing"/>
        <w:numPr>
          <w:ilvl w:val="0"/>
          <w:numId w:val="31"/>
        </w:numPr>
        <w:rPr>
          <w:lang w:val="ru-RU"/>
        </w:rPr>
      </w:pPr>
      <w:r w:rsidRPr="009112AD">
        <w:rPr>
          <w:lang w:val="ru-RU"/>
        </w:rPr>
        <w:t xml:space="preserve">      sectors=3;</w:t>
      </w:r>
    </w:p>
    <w:p w14:paraId="383600BC" w14:textId="77777777" w:rsidR="009112AD" w:rsidRPr="009112AD" w:rsidRDefault="009112AD" w:rsidP="009112AD">
      <w:pPr>
        <w:pStyle w:val="listing"/>
        <w:numPr>
          <w:ilvl w:val="0"/>
          <w:numId w:val="31"/>
        </w:numPr>
        <w:rPr>
          <w:lang w:val="ru-RU"/>
        </w:rPr>
      </w:pPr>
      <w:r w:rsidRPr="009112AD">
        <w:rPr>
          <w:lang w:val="ru-RU"/>
        </w:rPr>
        <w:t xml:space="preserve">      break;    </w:t>
      </w:r>
    </w:p>
    <w:p w14:paraId="0AC7041E" w14:textId="77777777" w:rsidR="009112AD" w:rsidRPr="009112AD" w:rsidRDefault="009112AD" w:rsidP="009112AD">
      <w:pPr>
        <w:pStyle w:val="listing"/>
        <w:numPr>
          <w:ilvl w:val="0"/>
          <w:numId w:val="31"/>
        </w:numPr>
        <w:rPr>
          <w:lang w:val="ru-RU"/>
        </w:rPr>
      </w:pPr>
      <w:r w:rsidRPr="009112AD">
        <w:rPr>
          <w:lang w:val="ru-RU"/>
        </w:rPr>
        <w:t xml:space="preserve">    case 4:</w:t>
      </w:r>
    </w:p>
    <w:p w14:paraId="0FF5A1E2" w14:textId="77777777" w:rsidR="009112AD" w:rsidRPr="009112AD" w:rsidRDefault="009112AD" w:rsidP="009112AD">
      <w:pPr>
        <w:pStyle w:val="listing"/>
        <w:numPr>
          <w:ilvl w:val="0"/>
          <w:numId w:val="31"/>
        </w:numPr>
        <w:rPr>
          <w:lang w:val="ru-RU"/>
        </w:rPr>
      </w:pPr>
      <w:r w:rsidRPr="009112AD">
        <w:rPr>
          <w:lang w:val="ru-RU"/>
        </w:rPr>
        <w:t xml:space="preserve">      lcd.setCursor(0,1);</w:t>
      </w:r>
    </w:p>
    <w:p w14:paraId="5D500A4E" w14:textId="77777777" w:rsidR="009112AD" w:rsidRPr="009112AD" w:rsidRDefault="009112AD" w:rsidP="009112AD">
      <w:pPr>
        <w:pStyle w:val="listing"/>
        <w:numPr>
          <w:ilvl w:val="0"/>
          <w:numId w:val="31"/>
        </w:numPr>
        <w:rPr>
          <w:lang w:val="ru-RU"/>
        </w:rPr>
      </w:pPr>
      <w:r w:rsidRPr="009112AD">
        <w:rPr>
          <w:lang w:val="ru-RU"/>
        </w:rPr>
        <w:t xml:space="preserve">      lcd.print("    &lt; Hard &gt;    ");</w:t>
      </w:r>
    </w:p>
    <w:p w14:paraId="62A83CCF" w14:textId="77777777" w:rsidR="009112AD" w:rsidRPr="009112AD" w:rsidRDefault="009112AD" w:rsidP="009112AD">
      <w:pPr>
        <w:pStyle w:val="listing"/>
        <w:numPr>
          <w:ilvl w:val="0"/>
          <w:numId w:val="31"/>
        </w:numPr>
        <w:rPr>
          <w:lang w:val="ru-RU"/>
        </w:rPr>
      </w:pPr>
      <w:r w:rsidRPr="009112AD">
        <w:rPr>
          <w:lang w:val="ru-RU"/>
        </w:rPr>
        <w:t xml:space="preserve">      velocity=150;</w:t>
      </w:r>
    </w:p>
    <w:p w14:paraId="6B31AF4F" w14:textId="77777777" w:rsidR="009112AD" w:rsidRPr="009112AD" w:rsidRDefault="009112AD" w:rsidP="009112AD">
      <w:pPr>
        <w:pStyle w:val="listing"/>
        <w:numPr>
          <w:ilvl w:val="0"/>
          <w:numId w:val="31"/>
        </w:numPr>
        <w:rPr>
          <w:lang w:val="ru-RU"/>
        </w:rPr>
      </w:pPr>
      <w:r w:rsidRPr="009112AD">
        <w:rPr>
          <w:lang w:val="ru-RU"/>
        </w:rPr>
        <w:t xml:space="preserve">      sectors=2;</w:t>
      </w:r>
    </w:p>
    <w:p w14:paraId="6C1F48EE" w14:textId="77777777" w:rsidR="009112AD" w:rsidRPr="009112AD" w:rsidRDefault="009112AD" w:rsidP="009112AD">
      <w:pPr>
        <w:pStyle w:val="listing"/>
        <w:numPr>
          <w:ilvl w:val="0"/>
          <w:numId w:val="31"/>
        </w:numPr>
        <w:rPr>
          <w:lang w:val="ru-RU"/>
        </w:rPr>
      </w:pPr>
      <w:r w:rsidRPr="009112AD">
        <w:rPr>
          <w:lang w:val="ru-RU"/>
        </w:rPr>
        <w:t xml:space="preserve">      break;</w:t>
      </w:r>
    </w:p>
    <w:p w14:paraId="073DCD92" w14:textId="77777777" w:rsidR="009112AD" w:rsidRPr="009112AD" w:rsidRDefault="009112AD" w:rsidP="009112AD">
      <w:pPr>
        <w:pStyle w:val="listing"/>
        <w:numPr>
          <w:ilvl w:val="0"/>
          <w:numId w:val="31"/>
        </w:numPr>
        <w:rPr>
          <w:lang w:val="ru-RU"/>
        </w:rPr>
      </w:pPr>
      <w:r w:rsidRPr="009112AD">
        <w:rPr>
          <w:lang w:val="ru-RU"/>
        </w:rPr>
        <w:t xml:space="preserve">    case 5:</w:t>
      </w:r>
    </w:p>
    <w:p w14:paraId="69041E4C" w14:textId="77777777" w:rsidR="009112AD" w:rsidRPr="009112AD" w:rsidRDefault="009112AD" w:rsidP="009112AD">
      <w:pPr>
        <w:pStyle w:val="listing"/>
        <w:numPr>
          <w:ilvl w:val="0"/>
          <w:numId w:val="31"/>
        </w:numPr>
        <w:rPr>
          <w:lang w:val="ru-RU"/>
        </w:rPr>
      </w:pPr>
      <w:r w:rsidRPr="009112AD">
        <w:rPr>
          <w:lang w:val="ru-RU"/>
        </w:rPr>
        <w:t xml:space="preserve">      lcd.setCursor(0,1);</w:t>
      </w:r>
    </w:p>
    <w:p w14:paraId="5E0B35A8" w14:textId="77777777" w:rsidR="009112AD" w:rsidRPr="009112AD" w:rsidRDefault="009112AD" w:rsidP="009112AD">
      <w:pPr>
        <w:pStyle w:val="listing"/>
        <w:numPr>
          <w:ilvl w:val="0"/>
          <w:numId w:val="31"/>
        </w:numPr>
        <w:rPr>
          <w:lang w:val="ru-RU"/>
        </w:rPr>
      </w:pPr>
      <w:r w:rsidRPr="009112AD">
        <w:rPr>
          <w:lang w:val="ru-RU"/>
        </w:rPr>
        <w:t xml:space="preserve">      lcd.print("&lt; ImpossibleFast");</w:t>
      </w:r>
    </w:p>
    <w:p w14:paraId="6F164505" w14:textId="77777777" w:rsidR="009112AD" w:rsidRPr="009112AD" w:rsidRDefault="009112AD" w:rsidP="009112AD">
      <w:pPr>
        <w:pStyle w:val="listing"/>
        <w:numPr>
          <w:ilvl w:val="0"/>
          <w:numId w:val="31"/>
        </w:numPr>
        <w:rPr>
          <w:lang w:val="ru-RU"/>
        </w:rPr>
      </w:pPr>
      <w:r w:rsidRPr="009112AD">
        <w:rPr>
          <w:lang w:val="ru-RU"/>
        </w:rPr>
        <w:t xml:space="preserve">      velocity=100;</w:t>
      </w:r>
    </w:p>
    <w:p w14:paraId="4462CC99" w14:textId="77777777" w:rsidR="009112AD" w:rsidRPr="009112AD" w:rsidRDefault="009112AD" w:rsidP="009112AD">
      <w:pPr>
        <w:pStyle w:val="listing"/>
        <w:numPr>
          <w:ilvl w:val="0"/>
          <w:numId w:val="31"/>
        </w:numPr>
        <w:rPr>
          <w:lang w:val="ru-RU"/>
        </w:rPr>
      </w:pPr>
      <w:r w:rsidRPr="009112AD">
        <w:rPr>
          <w:lang w:val="ru-RU"/>
        </w:rPr>
        <w:t xml:space="preserve">      sectors=2;</w:t>
      </w:r>
    </w:p>
    <w:p w14:paraId="1D4FE61F" w14:textId="77777777" w:rsidR="009112AD" w:rsidRPr="009112AD" w:rsidRDefault="009112AD" w:rsidP="009112AD">
      <w:pPr>
        <w:pStyle w:val="listing"/>
        <w:numPr>
          <w:ilvl w:val="0"/>
          <w:numId w:val="31"/>
        </w:numPr>
        <w:rPr>
          <w:lang w:val="ru-RU"/>
        </w:rPr>
      </w:pPr>
      <w:r w:rsidRPr="009112AD">
        <w:rPr>
          <w:lang w:val="ru-RU"/>
        </w:rPr>
        <w:t xml:space="preserve">      break;</w:t>
      </w:r>
    </w:p>
    <w:p w14:paraId="1D3BF341" w14:textId="77777777" w:rsidR="009112AD" w:rsidRPr="009112AD" w:rsidRDefault="009112AD" w:rsidP="009112AD">
      <w:pPr>
        <w:pStyle w:val="listing"/>
        <w:numPr>
          <w:ilvl w:val="0"/>
          <w:numId w:val="31"/>
        </w:numPr>
        <w:rPr>
          <w:lang w:val="ru-RU"/>
        </w:rPr>
      </w:pPr>
      <w:r w:rsidRPr="009112AD">
        <w:rPr>
          <w:lang w:val="ru-RU"/>
        </w:rPr>
        <w:t xml:space="preserve">  }</w:t>
      </w:r>
    </w:p>
    <w:p w14:paraId="11EA697D" w14:textId="1FEFBCBD" w:rsidR="009112AD" w:rsidRPr="009112AD" w:rsidRDefault="009112AD" w:rsidP="009112AD">
      <w:pPr>
        <w:pStyle w:val="listing"/>
        <w:numPr>
          <w:ilvl w:val="0"/>
          <w:numId w:val="31"/>
        </w:numPr>
        <w:rPr>
          <w:lang w:val="ru-RU"/>
        </w:rPr>
      </w:pPr>
      <w:r w:rsidRPr="009112AD">
        <w:rPr>
          <w:lang w:val="ru-RU"/>
        </w:rPr>
        <w:t>}</w:t>
      </w:r>
    </w:p>
    <w:p w14:paraId="2D8561EC" w14:textId="77777777" w:rsidR="00405E1F" w:rsidRDefault="00405E1F" w:rsidP="007818C3">
      <w:pPr>
        <w:jc w:val="center"/>
        <w:rPr>
          <w:sz w:val="28"/>
          <w:szCs w:val="28"/>
        </w:rPr>
      </w:pPr>
    </w:p>
    <w:p w14:paraId="358966B8" w14:textId="77777777" w:rsidR="00405E1F" w:rsidRDefault="00405E1F" w:rsidP="007818C3">
      <w:pPr>
        <w:jc w:val="center"/>
        <w:rPr>
          <w:sz w:val="28"/>
          <w:szCs w:val="28"/>
        </w:rPr>
      </w:pPr>
    </w:p>
    <w:p w14:paraId="09A0792F" w14:textId="77777777" w:rsidR="00405E1F" w:rsidRDefault="00405E1F" w:rsidP="007818C3">
      <w:pPr>
        <w:jc w:val="center"/>
        <w:rPr>
          <w:sz w:val="28"/>
          <w:szCs w:val="28"/>
        </w:rPr>
      </w:pPr>
    </w:p>
    <w:p w14:paraId="2FF56CF7" w14:textId="77777777" w:rsidR="00405E1F" w:rsidRDefault="00405E1F" w:rsidP="007818C3">
      <w:pPr>
        <w:jc w:val="center"/>
        <w:rPr>
          <w:sz w:val="28"/>
          <w:szCs w:val="28"/>
        </w:rPr>
      </w:pPr>
    </w:p>
    <w:p w14:paraId="4B2BF95F" w14:textId="77777777" w:rsidR="00405E1F" w:rsidRDefault="00405E1F" w:rsidP="007818C3">
      <w:pPr>
        <w:jc w:val="center"/>
        <w:rPr>
          <w:sz w:val="28"/>
          <w:szCs w:val="28"/>
        </w:rPr>
      </w:pPr>
    </w:p>
    <w:p w14:paraId="3DF53D55" w14:textId="77777777" w:rsidR="00405E1F" w:rsidRDefault="00405E1F" w:rsidP="007818C3">
      <w:pPr>
        <w:jc w:val="center"/>
        <w:rPr>
          <w:sz w:val="28"/>
          <w:szCs w:val="28"/>
        </w:rPr>
      </w:pPr>
    </w:p>
    <w:p w14:paraId="746ADD3D" w14:textId="77777777" w:rsidR="00405E1F" w:rsidRDefault="00405E1F" w:rsidP="007818C3">
      <w:pPr>
        <w:jc w:val="center"/>
        <w:rPr>
          <w:sz w:val="28"/>
          <w:szCs w:val="28"/>
        </w:rPr>
      </w:pPr>
    </w:p>
    <w:p w14:paraId="6BC21834" w14:textId="77777777" w:rsidR="00405E1F" w:rsidRDefault="00405E1F" w:rsidP="007818C3">
      <w:pPr>
        <w:jc w:val="center"/>
        <w:rPr>
          <w:sz w:val="28"/>
          <w:szCs w:val="28"/>
        </w:rPr>
      </w:pPr>
    </w:p>
    <w:p w14:paraId="527913F5" w14:textId="77777777" w:rsidR="00405E1F" w:rsidRDefault="00405E1F" w:rsidP="007818C3">
      <w:pPr>
        <w:jc w:val="center"/>
        <w:rPr>
          <w:sz w:val="28"/>
          <w:szCs w:val="28"/>
        </w:rPr>
      </w:pPr>
    </w:p>
    <w:p w14:paraId="28970BCA" w14:textId="77777777" w:rsidR="00405E1F" w:rsidRDefault="00405E1F" w:rsidP="007818C3">
      <w:pPr>
        <w:jc w:val="center"/>
        <w:rPr>
          <w:sz w:val="28"/>
          <w:szCs w:val="28"/>
        </w:rPr>
      </w:pPr>
    </w:p>
    <w:p w14:paraId="7455C1CD" w14:textId="77777777" w:rsidR="00405E1F" w:rsidRDefault="00405E1F" w:rsidP="007818C3">
      <w:pPr>
        <w:jc w:val="center"/>
        <w:rPr>
          <w:sz w:val="28"/>
          <w:szCs w:val="28"/>
        </w:rPr>
      </w:pPr>
    </w:p>
    <w:p w14:paraId="1DB13998" w14:textId="77777777" w:rsidR="00405E1F" w:rsidRDefault="00405E1F" w:rsidP="007818C3">
      <w:pPr>
        <w:jc w:val="center"/>
        <w:rPr>
          <w:sz w:val="28"/>
          <w:szCs w:val="28"/>
        </w:rPr>
      </w:pPr>
    </w:p>
    <w:p w14:paraId="6B1F1D4A" w14:textId="77777777" w:rsidR="00405E1F" w:rsidRDefault="00405E1F" w:rsidP="007818C3">
      <w:pPr>
        <w:jc w:val="center"/>
        <w:rPr>
          <w:sz w:val="28"/>
          <w:szCs w:val="28"/>
        </w:rPr>
      </w:pPr>
    </w:p>
    <w:p w14:paraId="3942C982" w14:textId="77777777" w:rsidR="00405E1F" w:rsidRDefault="00405E1F" w:rsidP="007818C3">
      <w:pPr>
        <w:jc w:val="center"/>
        <w:rPr>
          <w:sz w:val="28"/>
          <w:szCs w:val="28"/>
        </w:rPr>
      </w:pPr>
    </w:p>
    <w:p w14:paraId="79D4574A" w14:textId="77777777" w:rsidR="00405E1F" w:rsidRDefault="00405E1F" w:rsidP="007818C3">
      <w:pPr>
        <w:jc w:val="center"/>
        <w:rPr>
          <w:sz w:val="28"/>
          <w:szCs w:val="28"/>
        </w:rPr>
      </w:pPr>
    </w:p>
    <w:p w14:paraId="59C0B816" w14:textId="77777777" w:rsidR="00405E1F" w:rsidRDefault="00405E1F" w:rsidP="007818C3">
      <w:pPr>
        <w:jc w:val="center"/>
        <w:rPr>
          <w:sz w:val="28"/>
          <w:szCs w:val="28"/>
        </w:rPr>
      </w:pPr>
    </w:p>
    <w:p w14:paraId="7542EA0D" w14:textId="56D73462" w:rsidR="007818C3" w:rsidRPr="00C72725" w:rsidRDefault="00C72725" w:rsidP="007818C3">
      <w:pPr>
        <w:jc w:val="center"/>
        <w:rPr>
          <w:sz w:val="28"/>
          <w:szCs w:val="28"/>
          <w:lang w:val="en-US"/>
        </w:rPr>
      </w:pPr>
      <w:r w:rsidRPr="00C72725">
        <w:rPr>
          <w:sz w:val="28"/>
          <w:szCs w:val="28"/>
          <w:lang w:val="en-US"/>
        </w:rPr>
        <w:lastRenderedPageBreak/>
        <w:t>Difficulty selection menu interface function</w:t>
      </w:r>
    </w:p>
    <w:p w14:paraId="152BD446" w14:textId="77777777" w:rsidR="00E37AFD" w:rsidRPr="00E37AFD" w:rsidRDefault="00E37AFD" w:rsidP="00E37AFD">
      <w:pPr>
        <w:pStyle w:val="listing"/>
        <w:numPr>
          <w:ilvl w:val="0"/>
          <w:numId w:val="31"/>
        </w:numPr>
      </w:pPr>
      <w:r w:rsidRPr="00E37AFD">
        <w:t>void difficulty(){ // It is called before race is started to let user set the difficulty</w:t>
      </w:r>
    </w:p>
    <w:p w14:paraId="4D7B453D" w14:textId="77777777" w:rsidR="00E37AFD" w:rsidRPr="00E37AFD" w:rsidRDefault="00E37AFD" w:rsidP="00E37AFD">
      <w:pPr>
        <w:pStyle w:val="listing"/>
        <w:numPr>
          <w:ilvl w:val="0"/>
          <w:numId w:val="31"/>
        </w:numPr>
        <w:rPr>
          <w:lang w:val="ru-RU"/>
        </w:rPr>
      </w:pPr>
      <w:r w:rsidRPr="00E37AFD">
        <w:t xml:space="preserve">  </w:t>
      </w:r>
      <w:r w:rsidRPr="00E37AFD">
        <w:rPr>
          <w:lang w:val="ru-RU"/>
        </w:rPr>
        <w:t>dif=3;</w:t>
      </w:r>
    </w:p>
    <w:p w14:paraId="0D1C1DC3" w14:textId="77777777" w:rsidR="00E37AFD" w:rsidRPr="00E37AFD" w:rsidRDefault="00E37AFD" w:rsidP="00E37AFD">
      <w:pPr>
        <w:pStyle w:val="listing"/>
        <w:numPr>
          <w:ilvl w:val="0"/>
          <w:numId w:val="31"/>
        </w:numPr>
        <w:rPr>
          <w:lang w:val="ru-RU"/>
        </w:rPr>
      </w:pPr>
      <w:r w:rsidRPr="00E37AFD">
        <w:rPr>
          <w:lang w:val="ru-RU"/>
        </w:rPr>
        <w:t xml:space="preserve">  velocity=100;</w:t>
      </w:r>
    </w:p>
    <w:p w14:paraId="0AAE8B33" w14:textId="77777777" w:rsidR="00E37AFD" w:rsidRPr="00E37AFD" w:rsidRDefault="00E37AFD" w:rsidP="00E37AFD">
      <w:pPr>
        <w:pStyle w:val="listing"/>
        <w:numPr>
          <w:ilvl w:val="0"/>
          <w:numId w:val="31"/>
        </w:numPr>
        <w:rPr>
          <w:lang w:val="ru-RU"/>
        </w:rPr>
      </w:pPr>
      <w:r w:rsidRPr="00E37AFD">
        <w:rPr>
          <w:lang w:val="ru-RU"/>
        </w:rPr>
        <w:t xml:space="preserve">  sectors=3;</w:t>
      </w:r>
    </w:p>
    <w:p w14:paraId="651ED055" w14:textId="77777777" w:rsidR="00E37AFD" w:rsidRPr="00E37AFD" w:rsidRDefault="00E37AFD" w:rsidP="00E37AFD">
      <w:pPr>
        <w:pStyle w:val="listing"/>
        <w:numPr>
          <w:ilvl w:val="0"/>
          <w:numId w:val="31"/>
        </w:numPr>
        <w:rPr>
          <w:lang w:val="ru-RU"/>
        </w:rPr>
      </w:pPr>
      <w:r w:rsidRPr="00E37AFD">
        <w:rPr>
          <w:lang w:val="ru-RU"/>
        </w:rPr>
        <w:t xml:space="preserve">  lcd.clear();</w:t>
      </w:r>
    </w:p>
    <w:p w14:paraId="6A2B3E8B" w14:textId="77777777" w:rsidR="00E37AFD" w:rsidRPr="00E37AFD" w:rsidRDefault="00E37AFD" w:rsidP="00E37AFD">
      <w:pPr>
        <w:pStyle w:val="listing"/>
        <w:numPr>
          <w:ilvl w:val="0"/>
          <w:numId w:val="31"/>
        </w:numPr>
        <w:rPr>
          <w:lang w:val="ru-RU"/>
        </w:rPr>
      </w:pPr>
      <w:r w:rsidRPr="00E37AFD">
        <w:rPr>
          <w:lang w:val="ru-RU"/>
        </w:rPr>
        <w:t xml:space="preserve">  lcd.setCursor(0,0);</w:t>
      </w:r>
    </w:p>
    <w:p w14:paraId="180B4965" w14:textId="77777777" w:rsidR="00E37AFD" w:rsidRPr="00E37AFD" w:rsidRDefault="00E37AFD" w:rsidP="00E37AFD">
      <w:pPr>
        <w:pStyle w:val="listing"/>
        <w:numPr>
          <w:ilvl w:val="0"/>
          <w:numId w:val="31"/>
        </w:numPr>
        <w:rPr>
          <w:lang w:val="ru-RU"/>
        </w:rPr>
      </w:pPr>
      <w:r w:rsidRPr="00E37AFD">
        <w:rPr>
          <w:lang w:val="ru-RU"/>
        </w:rPr>
        <w:t xml:space="preserve">  lcd.print("Difficulty");</w:t>
      </w:r>
    </w:p>
    <w:p w14:paraId="040B5494" w14:textId="77777777" w:rsidR="00E37AFD" w:rsidRPr="00E37AFD" w:rsidRDefault="00E37AFD" w:rsidP="00E37AFD">
      <w:pPr>
        <w:pStyle w:val="listing"/>
        <w:numPr>
          <w:ilvl w:val="0"/>
          <w:numId w:val="31"/>
        </w:numPr>
        <w:rPr>
          <w:lang w:val="ru-RU"/>
        </w:rPr>
      </w:pPr>
      <w:r w:rsidRPr="00E37AFD">
        <w:rPr>
          <w:lang w:val="ru-RU"/>
        </w:rPr>
        <w:t xml:space="preserve">  lcd.setCursor(3,1);</w:t>
      </w:r>
    </w:p>
    <w:p w14:paraId="41B85DAD" w14:textId="77777777" w:rsidR="00E37AFD" w:rsidRPr="00E37AFD" w:rsidRDefault="00E37AFD" w:rsidP="00E37AFD">
      <w:pPr>
        <w:pStyle w:val="listing"/>
        <w:numPr>
          <w:ilvl w:val="0"/>
          <w:numId w:val="31"/>
        </w:numPr>
        <w:rPr>
          <w:lang w:val="ru-RU"/>
        </w:rPr>
      </w:pPr>
      <w:r w:rsidRPr="00E37AFD">
        <w:rPr>
          <w:lang w:val="ru-RU"/>
        </w:rPr>
        <w:t xml:space="preserve">  lcd.print("&lt; Normal &gt;");</w:t>
      </w:r>
    </w:p>
    <w:p w14:paraId="58EE7A42" w14:textId="77777777" w:rsidR="00E37AFD" w:rsidRPr="00E37AFD" w:rsidRDefault="00E37AFD" w:rsidP="00E37AFD">
      <w:pPr>
        <w:pStyle w:val="listing"/>
        <w:numPr>
          <w:ilvl w:val="0"/>
          <w:numId w:val="31"/>
        </w:numPr>
        <w:rPr>
          <w:lang w:val="ru-RU"/>
        </w:rPr>
      </w:pPr>
      <w:r w:rsidRPr="00E37AFD">
        <w:rPr>
          <w:lang w:val="ru-RU"/>
        </w:rPr>
        <w:t xml:space="preserve">  while (1){</w:t>
      </w:r>
    </w:p>
    <w:p w14:paraId="4FD50999" w14:textId="77777777" w:rsidR="00E37AFD" w:rsidRPr="00E37AFD" w:rsidRDefault="00E37AFD" w:rsidP="00E37AFD">
      <w:pPr>
        <w:pStyle w:val="listing"/>
        <w:numPr>
          <w:ilvl w:val="0"/>
          <w:numId w:val="31"/>
        </w:numPr>
        <w:rPr>
          <w:lang w:val="ru-RU"/>
        </w:rPr>
      </w:pPr>
      <w:r w:rsidRPr="00E37AFD">
        <w:rPr>
          <w:lang w:val="ru-RU"/>
        </w:rPr>
        <w:t xml:space="preserve">    if ((analogRead(A1)&gt;640) &amp;&amp; (dif&lt;5)){</w:t>
      </w:r>
    </w:p>
    <w:p w14:paraId="3ADE0155" w14:textId="77777777" w:rsidR="00E37AFD" w:rsidRPr="00E37AFD" w:rsidRDefault="00E37AFD" w:rsidP="00E37AFD">
      <w:pPr>
        <w:pStyle w:val="listing"/>
        <w:numPr>
          <w:ilvl w:val="0"/>
          <w:numId w:val="31"/>
        </w:numPr>
        <w:rPr>
          <w:lang w:val="ru-RU"/>
        </w:rPr>
      </w:pPr>
      <w:r w:rsidRPr="00E37AFD">
        <w:rPr>
          <w:lang w:val="ru-RU"/>
        </w:rPr>
        <w:t xml:space="preserve">      dif++;</w:t>
      </w:r>
    </w:p>
    <w:p w14:paraId="71E5F00B" w14:textId="77777777" w:rsidR="00E37AFD" w:rsidRPr="00E37AFD" w:rsidRDefault="00E37AFD" w:rsidP="00E37AFD">
      <w:pPr>
        <w:pStyle w:val="listing"/>
        <w:numPr>
          <w:ilvl w:val="0"/>
          <w:numId w:val="31"/>
        </w:numPr>
        <w:rPr>
          <w:lang w:val="ru-RU"/>
        </w:rPr>
      </w:pPr>
      <w:r w:rsidRPr="00E37AFD">
        <w:rPr>
          <w:lang w:val="ru-RU"/>
        </w:rPr>
        <w:t xml:space="preserve">      dispdif();</w:t>
      </w:r>
    </w:p>
    <w:p w14:paraId="1D36D1DB" w14:textId="77777777" w:rsidR="00E37AFD" w:rsidRPr="00E37AFD" w:rsidRDefault="00E37AFD" w:rsidP="00E37AFD">
      <w:pPr>
        <w:pStyle w:val="listing"/>
        <w:numPr>
          <w:ilvl w:val="0"/>
          <w:numId w:val="31"/>
        </w:numPr>
        <w:rPr>
          <w:lang w:val="ru-RU"/>
        </w:rPr>
      </w:pPr>
      <w:r w:rsidRPr="00E37AFD">
        <w:rPr>
          <w:lang w:val="ru-RU"/>
        </w:rPr>
        <w:t xml:space="preserve">      while(analogRead(A1)&gt;640){</w:t>
      </w:r>
    </w:p>
    <w:p w14:paraId="5B1D7BC6" w14:textId="77777777" w:rsidR="00E37AFD" w:rsidRPr="00E37AFD" w:rsidRDefault="00E37AFD" w:rsidP="00E37AFD">
      <w:pPr>
        <w:pStyle w:val="listing"/>
        <w:numPr>
          <w:ilvl w:val="0"/>
          <w:numId w:val="31"/>
        </w:numPr>
        <w:rPr>
          <w:lang w:val="ru-RU"/>
        </w:rPr>
      </w:pPr>
      <w:r w:rsidRPr="00E37AFD">
        <w:rPr>
          <w:lang w:val="ru-RU"/>
        </w:rPr>
        <w:t xml:space="preserve">        delay(5);</w:t>
      </w:r>
    </w:p>
    <w:p w14:paraId="15224422" w14:textId="77777777" w:rsidR="00E37AFD" w:rsidRPr="00E37AFD" w:rsidRDefault="00E37AFD" w:rsidP="00E37AFD">
      <w:pPr>
        <w:pStyle w:val="listing"/>
        <w:numPr>
          <w:ilvl w:val="0"/>
          <w:numId w:val="31"/>
        </w:numPr>
        <w:rPr>
          <w:lang w:val="ru-RU"/>
        </w:rPr>
      </w:pPr>
      <w:r w:rsidRPr="00E37AFD">
        <w:rPr>
          <w:lang w:val="ru-RU"/>
        </w:rPr>
        <w:t xml:space="preserve">      }</w:t>
      </w:r>
    </w:p>
    <w:p w14:paraId="5E9C80BA" w14:textId="77777777" w:rsidR="00E37AFD" w:rsidRPr="00E37AFD" w:rsidRDefault="00E37AFD" w:rsidP="00E37AFD">
      <w:pPr>
        <w:pStyle w:val="listing"/>
        <w:numPr>
          <w:ilvl w:val="0"/>
          <w:numId w:val="31"/>
        </w:numPr>
        <w:rPr>
          <w:lang w:val="ru-RU"/>
        </w:rPr>
      </w:pPr>
      <w:r w:rsidRPr="00E37AFD">
        <w:rPr>
          <w:lang w:val="ru-RU"/>
        </w:rPr>
        <w:t xml:space="preserve">    }</w:t>
      </w:r>
    </w:p>
    <w:p w14:paraId="35033823" w14:textId="77777777" w:rsidR="00E37AFD" w:rsidRPr="00E37AFD" w:rsidRDefault="00E37AFD" w:rsidP="00E37AFD">
      <w:pPr>
        <w:pStyle w:val="listing"/>
        <w:numPr>
          <w:ilvl w:val="0"/>
          <w:numId w:val="31"/>
        </w:numPr>
      </w:pPr>
      <w:r w:rsidRPr="00E37AFD">
        <w:t xml:space="preserve">    else if ((analogRead(A1)&lt;384) &amp;&amp; (dif&gt;0)){</w:t>
      </w:r>
    </w:p>
    <w:p w14:paraId="578D6504" w14:textId="77777777" w:rsidR="00E37AFD" w:rsidRPr="00E37AFD" w:rsidRDefault="00E37AFD" w:rsidP="00E37AFD">
      <w:pPr>
        <w:pStyle w:val="listing"/>
        <w:numPr>
          <w:ilvl w:val="0"/>
          <w:numId w:val="31"/>
        </w:numPr>
        <w:rPr>
          <w:lang w:val="ru-RU"/>
        </w:rPr>
      </w:pPr>
      <w:r w:rsidRPr="00E37AFD">
        <w:t xml:space="preserve">      </w:t>
      </w:r>
      <w:r w:rsidRPr="00E37AFD">
        <w:rPr>
          <w:lang w:val="ru-RU"/>
        </w:rPr>
        <w:t>dif--;</w:t>
      </w:r>
    </w:p>
    <w:p w14:paraId="66691D2C" w14:textId="77777777" w:rsidR="00E37AFD" w:rsidRPr="00E37AFD" w:rsidRDefault="00E37AFD" w:rsidP="00E37AFD">
      <w:pPr>
        <w:pStyle w:val="listing"/>
        <w:numPr>
          <w:ilvl w:val="0"/>
          <w:numId w:val="31"/>
        </w:numPr>
        <w:rPr>
          <w:lang w:val="ru-RU"/>
        </w:rPr>
      </w:pPr>
      <w:r w:rsidRPr="00E37AFD">
        <w:rPr>
          <w:lang w:val="ru-RU"/>
        </w:rPr>
        <w:t xml:space="preserve">      dispdif();</w:t>
      </w:r>
    </w:p>
    <w:p w14:paraId="69910F34" w14:textId="77777777" w:rsidR="00E37AFD" w:rsidRPr="00E37AFD" w:rsidRDefault="00E37AFD" w:rsidP="00E37AFD">
      <w:pPr>
        <w:pStyle w:val="listing"/>
        <w:numPr>
          <w:ilvl w:val="0"/>
          <w:numId w:val="31"/>
        </w:numPr>
        <w:rPr>
          <w:lang w:val="ru-RU"/>
        </w:rPr>
      </w:pPr>
      <w:r w:rsidRPr="00E37AFD">
        <w:rPr>
          <w:lang w:val="ru-RU"/>
        </w:rPr>
        <w:t xml:space="preserve">      while(analogRead(A1)&lt;384){</w:t>
      </w:r>
    </w:p>
    <w:p w14:paraId="7D011F25" w14:textId="77777777" w:rsidR="00E37AFD" w:rsidRPr="00E37AFD" w:rsidRDefault="00E37AFD" w:rsidP="00E37AFD">
      <w:pPr>
        <w:pStyle w:val="listing"/>
        <w:numPr>
          <w:ilvl w:val="0"/>
          <w:numId w:val="31"/>
        </w:numPr>
        <w:rPr>
          <w:lang w:val="ru-RU"/>
        </w:rPr>
      </w:pPr>
      <w:r w:rsidRPr="00E37AFD">
        <w:rPr>
          <w:lang w:val="ru-RU"/>
        </w:rPr>
        <w:t xml:space="preserve">        delay(5);</w:t>
      </w:r>
    </w:p>
    <w:p w14:paraId="2F14C5CE" w14:textId="77777777" w:rsidR="00E37AFD" w:rsidRPr="00E37AFD" w:rsidRDefault="00E37AFD" w:rsidP="00E37AFD">
      <w:pPr>
        <w:pStyle w:val="listing"/>
        <w:numPr>
          <w:ilvl w:val="0"/>
          <w:numId w:val="31"/>
        </w:numPr>
        <w:rPr>
          <w:lang w:val="ru-RU"/>
        </w:rPr>
      </w:pPr>
      <w:r w:rsidRPr="00E37AFD">
        <w:rPr>
          <w:lang w:val="ru-RU"/>
        </w:rPr>
        <w:t xml:space="preserve">      }</w:t>
      </w:r>
    </w:p>
    <w:p w14:paraId="4AF530F3" w14:textId="77777777" w:rsidR="00E37AFD" w:rsidRPr="00E37AFD" w:rsidRDefault="00E37AFD" w:rsidP="00E37AFD">
      <w:pPr>
        <w:pStyle w:val="listing"/>
        <w:numPr>
          <w:ilvl w:val="0"/>
          <w:numId w:val="31"/>
        </w:numPr>
        <w:rPr>
          <w:lang w:val="ru-RU"/>
        </w:rPr>
      </w:pPr>
      <w:r w:rsidRPr="00E37AFD">
        <w:rPr>
          <w:lang w:val="ru-RU"/>
        </w:rPr>
        <w:t xml:space="preserve">    }</w:t>
      </w:r>
    </w:p>
    <w:p w14:paraId="3B63AE33" w14:textId="77777777" w:rsidR="00E37AFD" w:rsidRPr="00E37AFD" w:rsidRDefault="00E37AFD" w:rsidP="00E37AFD">
      <w:pPr>
        <w:pStyle w:val="listing"/>
        <w:numPr>
          <w:ilvl w:val="0"/>
          <w:numId w:val="31"/>
        </w:numPr>
        <w:rPr>
          <w:lang w:val="ru-RU"/>
        </w:rPr>
      </w:pPr>
      <w:r w:rsidRPr="00E37AFD">
        <w:rPr>
          <w:lang w:val="ru-RU"/>
        </w:rPr>
        <w:t xml:space="preserve">    else if (digitalRead(3)==0){</w:t>
      </w:r>
    </w:p>
    <w:p w14:paraId="7A1E9EC9" w14:textId="77777777" w:rsidR="00E37AFD" w:rsidRPr="00E37AFD" w:rsidRDefault="00E37AFD" w:rsidP="00E37AFD">
      <w:pPr>
        <w:pStyle w:val="listing"/>
        <w:numPr>
          <w:ilvl w:val="0"/>
          <w:numId w:val="31"/>
        </w:numPr>
        <w:rPr>
          <w:lang w:val="ru-RU"/>
        </w:rPr>
      </w:pPr>
      <w:r w:rsidRPr="00E37AFD">
        <w:rPr>
          <w:lang w:val="ru-RU"/>
        </w:rPr>
        <w:t xml:space="preserve">      while(digitalRead(3)==0){</w:t>
      </w:r>
    </w:p>
    <w:p w14:paraId="03BE7112" w14:textId="77777777" w:rsidR="00E37AFD" w:rsidRPr="00E37AFD" w:rsidRDefault="00E37AFD" w:rsidP="00E37AFD">
      <w:pPr>
        <w:pStyle w:val="listing"/>
        <w:numPr>
          <w:ilvl w:val="0"/>
          <w:numId w:val="31"/>
        </w:numPr>
        <w:rPr>
          <w:lang w:val="ru-RU"/>
        </w:rPr>
      </w:pPr>
      <w:r w:rsidRPr="00E37AFD">
        <w:rPr>
          <w:lang w:val="ru-RU"/>
        </w:rPr>
        <w:t xml:space="preserve">        delay(5);</w:t>
      </w:r>
    </w:p>
    <w:p w14:paraId="3C047051" w14:textId="77777777" w:rsidR="00E37AFD" w:rsidRPr="00E37AFD" w:rsidRDefault="00E37AFD" w:rsidP="00E37AFD">
      <w:pPr>
        <w:pStyle w:val="listing"/>
        <w:numPr>
          <w:ilvl w:val="0"/>
          <w:numId w:val="31"/>
        </w:numPr>
        <w:rPr>
          <w:lang w:val="ru-RU"/>
        </w:rPr>
      </w:pPr>
      <w:r w:rsidRPr="00E37AFD">
        <w:rPr>
          <w:lang w:val="ru-RU"/>
        </w:rPr>
        <w:t xml:space="preserve">      }</w:t>
      </w:r>
    </w:p>
    <w:p w14:paraId="1155B6C9" w14:textId="77777777" w:rsidR="00E37AFD" w:rsidRPr="00E37AFD" w:rsidRDefault="00E37AFD" w:rsidP="00E37AFD">
      <w:pPr>
        <w:pStyle w:val="listing"/>
        <w:numPr>
          <w:ilvl w:val="0"/>
          <w:numId w:val="31"/>
        </w:numPr>
        <w:rPr>
          <w:lang w:val="ru-RU"/>
        </w:rPr>
      </w:pPr>
      <w:r w:rsidRPr="00E37AFD">
        <w:rPr>
          <w:lang w:val="ru-RU"/>
        </w:rPr>
        <w:t xml:space="preserve">      if (dif&gt;0){</w:t>
      </w:r>
    </w:p>
    <w:p w14:paraId="2051EAF4" w14:textId="77777777" w:rsidR="00E37AFD" w:rsidRPr="00E37AFD" w:rsidRDefault="00E37AFD" w:rsidP="00E37AFD">
      <w:pPr>
        <w:pStyle w:val="listing"/>
        <w:numPr>
          <w:ilvl w:val="0"/>
          <w:numId w:val="31"/>
        </w:numPr>
        <w:rPr>
          <w:lang w:val="ru-RU"/>
        </w:rPr>
      </w:pPr>
      <w:r w:rsidRPr="00E37AFD">
        <w:rPr>
          <w:lang w:val="ru-RU"/>
        </w:rPr>
        <w:t xml:space="preserve">        break;</w:t>
      </w:r>
    </w:p>
    <w:p w14:paraId="01AF5362" w14:textId="77777777" w:rsidR="00E37AFD" w:rsidRPr="00E37AFD" w:rsidRDefault="00E37AFD" w:rsidP="00E37AFD">
      <w:pPr>
        <w:pStyle w:val="listing"/>
        <w:numPr>
          <w:ilvl w:val="0"/>
          <w:numId w:val="31"/>
        </w:numPr>
        <w:rPr>
          <w:lang w:val="ru-RU"/>
        </w:rPr>
      </w:pPr>
      <w:r w:rsidRPr="00E37AFD">
        <w:rPr>
          <w:lang w:val="ru-RU"/>
        </w:rPr>
        <w:t xml:space="preserve">      }</w:t>
      </w:r>
    </w:p>
    <w:p w14:paraId="3E1E87AE" w14:textId="77777777" w:rsidR="00E37AFD" w:rsidRPr="00E37AFD" w:rsidRDefault="00E37AFD" w:rsidP="00E37AFD">
      <w:pPr>
        <w:pStyle w:val="listing"/>
        <w:numPr>
          <w:ilvl w:val="0"/>
          <w:numId w:val="31"/>
        </w:numPr>
        <w:rPr>
          <w:lang w:val="ru-RU"/>
        </w:rPr>
      </w:pPr>
      <w:r w:rsidRPr="00E37AFD">
        <w:rPr>
          <w:lang w:val="ru-RU"/>
        </w:rPr>
        <w:t xml:space="preserve">      else{</w:t>
      </w:r>
    </w:p>
    <w:p w14:paraId="3447F714" w14:textId="77777777" w:rsidR="00E37AFD" w:rsidRPr="00E37AFD" w:rsidRDefault="00E37AFD" w:rsidP="00E37AFD">
      <w:pPr>
        <w:pStyle w:val="listing"/>
        <w:numPr>
          <w:ilvl w:val="0"/>
          <w:numId w:val="31"/>
        </w:numPr>
        <w:rPr>
          <w:lang w:val="ru-RU"/>
        </w:rPr>
      </w:pPr>
      <w:r w:rsidRPr="00E37AFD">
        <w:rPr>
          <w:lang w:val="ru-RU"/>
        </w:rPr>
        <w:t xml:space="preserve">        maxscores();</w:t>
      </w:r>
    </w:p>
    <w:p w14:paraId="47DE9514" w14:textId="77777777" w:rsidR="00E37AFD" w:rsidRPr="00E37AFD" w:rsidRDefault="00E37AFD" w:rsidP="00E37AFD">
      <w:pPr>
        <w:pStyle w:val="listing"/>
        <w:numPr>
          <w:ilvl w:val="0"/>
          <w:numId w:val="31"/>
        </w:numPr>
        <w:rPr>
          <w:lang w:val="ru-RU"/>
        </w:rPr>
      </w:pPr>
      <w:r w:rsidRPr="00E37AFD">
        <w:rPr>
          <w:lang w:val="ru-RU"/>
        </w:rPr>
        <w:t xml:space="preserve">        break;</w:t>
      </w:r>
    </w:p>
    <w:p w14:paraId="4109FFCD" w14:textId="77777777" w:rsidR="00E37AFD" w:rsidRPr="00E37AFD" w:rsidRDefault="00E37AFD" w:rsidP="00E37AFD">
      <w:pPr>
        <w:pStyle w:val="listing"/>
        <w:numPr>
          <w:ilvl w:val="0"/>
          <w:numId w:val="31"/>
        </w:numPr>
        <w:rPr>
          <w:lang w:val="ru-RU"/>
        </w:rPr>
      </w:pPr>
      <w:r w:rsidRPr="00E37AFD">
        <w:rPr>
          <w:lang w:val="ru-RU"/>
        </w:rPr>
        <w:t xml:space="preserve">      }</w:t>
      </w:r>
    </w:p>
    <w:p w14:paraId="37A725A7" w14:textId="77777777" w:rsidR="00E37AFD" w:rsidRPr="00E37AFD" w:rsidRDefault="00E37AFD" w:rsidP="00E37AFD">
      <w:pPr>
        <w:pStyle w:val="listing"/>
        <w:numPr>
          <w:ilvl w:val="0"/>
          <w:numId w:val="31"/>
        </w:numPr>
        <w:rPr>
          <w:lang w:val="ru-RU"/>
        </w:rPr>
      </w:pPr>
      <w:r w:rsidRPr="00E37AFD">
        <w:rPr>
          <w:lang w:val="ru-RU"/>
        </w:rPr>
        <w:t xml:space="preserve">    }</w:t>
      </w:r>
    </w:p>
    <w:p w14:paraId="225C4AC4" w14:textId="77777777" w:rsidR="00E37AFD" w:rsidRPr="00E37AFD" w:rsidRDefault="00E37AFD" w:rsidP="00E37AFD">
      <w:pPr>
        <w:pStyle w:val="listing"/>
        <w:numPr>
          <w:ilvl w:val="0"/>
          <w:numId w:val="31"/>
        </w:numPr>
        <w:rPr>
          <w:lang w:val="ru-RU"/>
        </w:rPr>
      </w:pPr>
      <w:r w:rsidRPr="00E37AFD">
        <w:rPr>
          <w:lang w:val="ru-RU"/>
        </w:rPr>
        <w:t xml:space="preserve">    </w:t>
      </w:r>
    </w:p>
    <w:p w14:paraId="49AD058A" w14:textId="77777777" w:rsidR="00E37AFD" w:rsidRPr="00E37AFD" w:rsidRDefault="00E37AFD" w:rsidP="00E37AFD">
      <w:pPr>
        <w:pStyle w:val="listing"/>
        <w:numPr>
          <w:ilvl w:val="0"/>
          <w:numId w:val="31"/>
        </w:numPr>
        <w:rPr>
          <w:lang w:val="ru-RU"/>
        </w:rPr>
      </w:pPr>
      <w:r w:rsidRPr="00E37AFD">
        <w:rPr>
          <w:lang w:val="ru-RU"/>
        </w:rPr>
        <w:t xml:space="preserve">  }</w:t>
      </w:r>
    </w:p>
    <w:p w14:paraId="101D4047" w14:textId="0DBA4BCA" w:rsidR="00E37AFD" w:rsidRPr="00104EFC" w:rsidRDefault="00E37AFD" w:rsidP="00E37AFD">
      <w:pPr>
        <w:pStyle w:val="listing"/>
        <w:numPr>
          <w:ilvl w:val="0"/>
          <w:numId w:val="31"/>
        </w:numPr>
        <w:rPr>
          <w:lang w:val="ru-RU"/>
        </w:rPr>
      </w:pPr>
      <w:r w:rsidRPr="00E37AFD">
        <w:rPr>
          <w:lang w:val="ru-RU"/>
        </w:rPr>
        <w:t>}</w:t>
      </w:r>
    </w:p>
    <w:p w14:paraId="63BB8FC6" w14:textId="47472145" w:rsidR="007818C3" w:rsidRPr="00B5628B" w:rsidRDefault="00B5628B" w:rsidP="007818C3">
      <w:pPr>
        <w:jc w:val="center"/>
        <w:rPr>
          <w:sz w:val="28"/>
          <w:szCs w:val="28"/>
          <w:lang w:val="en-US"/>
        </w:rPr>
      </w:pPr>
      <w:r>
        <w:rPr>
          <w:sz w:val="28"/>
          <w:szCs w:val="28"/>
          <w:lang w:val="en-US"/>
        </w:rPr>
        <w:t>Setup function</w:t>
      </w:r>
    </w:p>
    <w:p w14:paraId="6206B64A" w14:textId="76035929" w:rsidR="004658AA" w:rsidRPr="004658AA" w:rsidRDefault="007818C3" w:rsidP="004658AA">
      <w:pPr>
        <w:pStyle w:val="listing"/>
        <w:numPr>
          <w:ilvl w:val="0"/>
          <w:numId w:val="31"/>
        </w:numPr>
        <w:rPr>
          <w:lang w:val="ru-RU"/>
        </w:rPr>
      </w:pPr>
      <w:r w:rsidRPr="00104EFC">
        <w:rPr>
          <w:lang w:val="ru-RU"/>
        </w:rPr>
        <w:tab/>
      </w:r>
      <w:r w:rsidR="004658AA" w:rsidRPr="004658AA">
        <w:rPr>
          <w:lang w:val="ru-RU"/>
        </w:rPr>
        <w:t>void setup() {</w:t>
      </w:r>
    </w:p>
    <w:p w14:paraId="368C2AD2" w14:textId="77777777" w:rsidR="004658AA" w:rsidRPr="004658AA" w:rsidRDefault="004658AA" w:rsidP="004658AA">
      <w:pPr>
        <w:pStyle w:val="listing"/>
        <w:rPr>
          <w:lang w:val="ru-RU"/>
        </w:rPr>
      </w:pPr>
      <w:r w:rsidRPr="004658AA">
        <w:rPr>
          <w:lang w:val="ru-RU"/>
        </w:rPr>
        <w:t xml:space="preserve">  lcd.begin();</w:t>
      </w:r>
    </w:p>
    <w:p w14:paraId="3A539062" w14:textId="77777777" w:rsidR="004658AA" w:rsidRPr="004658AA" w:rsidRDefault="004658AA" w:rsidP="004658AA">
      <w:pPr>
        <w:pStyle w:val="listing"/>
        <w:rPr>
          <w:lang w:val="ru-RU"/>
        </w:rPr>
      </w:pPr>
      <w:r w:rsidRPr="004658AA">
        <w:rPr>
          <w:lang w:val="ru-RU"/>
        </w:rPr>
        <w:t xml:space="preserve">  lcd.backlight();</w:t>
      </w:r>
    </w:p>
    <w:p w14:paraId="32D6CE21" w14:textId="77777777" w:rsidR="004658AA" w:rsidRPr="004658AA" w:rsidRDefault="004658AA" w:rsidP="004658AA">
      <w:pPr>
        <w:pStyle w:val="listing"/>
        <w:rPr>
          <w:lang w:val="ru-RU"/>
        </w:rPr>
      </w:pPr>
      <w:r w:rsidRPr="004658AA">
        <w:rPr>
          <w:lang w:val="ru-RU"/>
        </w:rPr>
        <w:t xml:space="preserve">  Serial.begin(9600);</w:t>
      </w:r>
    </w:p>
    <w:p w14:paraId="75AE893F" w14:textId="77777777" w:rsidR="004658AA" w:rsidRPr="004658AA" w:rsidRDefault="004658AA" w:rsidP="004658AA">
      <w:pPr>
        <w:pStyle w:val="listing"/>
        <w:rPr>
          <w:lang w:val="ru-RU"/>
        </w:rPr>
      </w:pPr>
      <w:r w:rsidRPr="004658AA">
        <w:rPr>
          <w:lang w:val="ru-RU"/>
        </w:rPr>
        <w:t xml:space="preserve">  lcd.createChar(0, b);</w:t>
      </w:r>
    </w:p>
    <w:p w14:paraId="43D43E1B" w14:textId="77777777" w:rsidR="004658AA" w:rsidRPr="004658AA" w:rsidRDefault="004658AA" w:rsidP="004658AA">
      <w:pPr>
        <w:pStyle w:val="listing"/>
        <w:rPr>
          <w:lang w:val="ru-RU"/>
        </w:rPr>
      </w:pPr>
      <w:r w:rsidRPr="004658AA">
        <w:rPr>
          <w:lang w:val="ru-RU"/>
        </w:rPr>
        <w:t xml:space="preserve">  lcd.createChar(1,car1);</w:t>
      </w:r>
    </w:p>
    <w:p w14:paraId="405F7457" w14:textId="77777777" w:rsidR="004658AA" w:rsidRPr="004658AA" w:rsidRDefault="004658AA" w:rsidP="004658AA">
      <w:pPr>
        <w:pStyle w:val="listing"/>
        <w:rPr>
          <w:lang w:val="ru-RU"/>
        </w:rPr>
      </w:pPr>
      <w:r w:rsidRPr="004658AA">
        <w:rPr>
          <w:lang w:val="ru-RU"/>
        </w:rPr>
        <w:t xml:space="preserve">  lcd.createChar(2,car2);</w:t>
      </w:r>
    </w:p>
    <w:p w14:paraId="28FF01FA" w14:textId="77777777" w:rsidR="004658AA" w:rsidRPr="004658AA" w:rsidRDefault="004658AA" w:rsidP="004658AA">
      <w:pPr>
        <w:pStyle w:val="listing"/>
        <w:rPr>
          <w:lang w:val="ru-RU"/>
        </w:rPr>
      </w:pPr>
      <w:r w:rsidRPr="004658AA">
        <w:rPr>
          <w:lang w:val="ru-RU"/>
        </w:rPr>
        <w:t xml:space="preserve">  //lcd.createChar(1, c);</w:t>
      </w:r>
    </w:p>
    <w:p w14:paraId="59FB9B87" w14:textId="77777777" w:rsidR="004658AA" w:rsidRPr="004658AA" w:rsidRDefault="004658AA" w:rsidP="004658AA">
      <w:pPr>
        <w:pStyle w:val="listing"/>
        <w:rPr>
          <w:lang w:val="ru-RU"/>
        </w:rPr>
      </w:pPr>
      <w:r w:rsidRPr="004658AA">
        <w:rPr>
          <w:lang w:val="ru-RU"/>
        </w:rPr>
        <w:t xml:space="preserve">  </w:t>
      </w:r>
    </w:p>
    <w:p w14:paraId="248A5D5D" w14:textId="77777777" w:rsidR="004658AA" w:rsidRPr="004658AA" w:rsidRDefault="004658AA" w:rsidP="004658AA">
      <w:pPr>
        <w:pStyle w:val="listing"/>
        <w:rPr>
          <w:lang w:val="ru-RU"/>
        </w:rPr>
      </w:pPr>
      <w:r w:rsidRPr="004658AA">
        <w:rPr>
          <w:lang w:val="ru-RU"/>
        </w:rPr>
        <w:t xml:space="preserve">  lcd.setCursor(0,0);</w:t>
      </w:r>
    </w:p>
    <w:p w14:paraId="6B2C9206" w14:textId="77777777" w:rsidR="004658AA" w:rsidRPr="004658AA" w:rsidRDefault="004658AA" w:rsidP="004658AA">
      <w:pPr>
        <w:pStyle w:val="listing"/>
        <w:rPr>
          <w:lang w:val="ru-RU"/>
        </w:rPr>
      </w:pPr>
      <w:r w:rsidRPr="004658AA">
        <w:rPr>
          <w:lang w:val="ru-RU"/>
        </w:rPr>
        <w:t xml:space="preserve">  lcd.print("Racing game");</w:t>
      </w:r>
    </w:p>
    <w:p w14:paraId="27EAD6D5" w14:textId="77777777" w:rsidR="004658AA" w:rsidRPr="004658AA" w:rsidRDefault="004658AA" w:rsidP="004658AA">
      <w:pPr>
        <w:pStyle w:val="listing"/>
        <w:rPr>
          <w:lang w:val="ru-RU"/>
        </w:rPr>
      </w:pPr>
      <w:r w:rsidRPr="004658AA">
        <w:rPr>
          <w:lang w:val="ru-RU"/>
        </w:rPr>
        <w:t xml:space="preserve">  lcd.setCursor(0,1);</w:t>
      </w:r>
    </w:p>
    <w:p w14:paraId="77407D85" w14:textId="77777777" w:rsidR="004658AA" w:rsidRPr="004658AA" w:rsidRDefault="004658AA" w:rsidP="004658AA">
      <w:pPr>
        <w:pStyle w:val="listing"/>
      </w:pPr>
      <w:r w:rsidRPr="004658AA">
        <w:t xml:space="preserve">  lcd.print("Press the button");</w:t>
      </w:r>
    </w:p>
    <w:p w14:paraId="001C56D9" w14:textId="77777777" w:rsidR="004658AA" w:rsidRPr="004658AA" w:rsidRDefault="004658AA" w:rsidP="004658AA">
      <w:pPr>
        <w:pStyle w:val="listing"/>
        <w:rPr>
          <w:lang w:val="ru-RU"/>
        </w:rPr>
      </w:pPr>
      <w:r w:rsidRPr="004658AA">
        <w:t xml:space="preserve">  </w:t>
      </w:r>
      <w:r w:rsidRPr="004658AA">
        <w:rPr>
          <w:lang w:val="ru-RU"/>
        </w:rPr>
        <w:t>pinMode(3,INPUT_PULLUP);</w:t>
      </w:r>
    </w:p>
    <w:p w14:paraId="2CDAAC0A" w14:textId="5A3C7C4D" w:rsidR="004658AA" w:rsidRPr="00D5247D" w:rsidRDefault="004658AA" w:rsidP="004658AA">
      <w:pPr>
        <w:pStyle w:val="listing"/>
        <w:rPr>
          <w:lang w:val="ru-RU"/>
        </w:rPr>
      </w:pPr>
      <w:r w:rsidRPr="004658AA">
        <w:rPr>
          <w:lang w:val="ru-RU"/>
        </w:rPr>
        <w:t>}</w:t>
      </w:r>
    </w:p>
    <w:p w14:paraId="1398F087" w14:textId="77777777" w:rsidR="00B16ABF" w:rsidRDefault="00B16ABF" w:rsidP="00A4071F">
      <w:pPr>
        <w:jc w:val="center"/>
        <w:rPr>
          <w:sz w:val="28"/>
          <w:szCs w:val="28"/>
        </w:rPr>
      </w:pPr>
    </w:p>
    <w:p w14:paraId="50E0C55A" w14:textId="59FFE416" w:rsidR="008D6F1A" w:rsidRDefault="008D6F1A" w:rsidP="008D6F1A">
      <w:pPr>
        <w:rPr>
          <w:sz w:val="28"/>
          <w:szCs w:val="28"/>
        </w:rPr>
      </w:pPr>
    </w:p>
    <w:p w14:paraId="3496B35D" w14:textId="12370B95" w:rsidR="008D6F1A" w:rsidRPr="00176E88" w:rsidRDefault="00176E88" w:rsidP="00527BC4">
      <w:pPr>
        <w:pStyle w:val="aff0"/>
        <w:jc w:val="center"/>
        <w:rPr>
          <w:rFonts w:ascii="Times New Roman" w:hAnsi="Times New Roman" w:cs="Times New Roman"/>
          <w:lang w:val="en-US"/>
        </w:rPr>
      </w:pPr>
      <w:r>
        <w:rPr>
          <w:rFonts w:ascii="Times New Roman" w:hAnsi="Times New Roman" w:cs="Times New Roman"/>
          <w:lang w:val="en-US"/>
        </w:rPr>
        <w:lastRenderedPageBreak/>
        <w:t>L</w:t>
      </w:r>
      <w:r w:rsidRPr="00176E88">
        <w:rPr>
          <w:rFonts w:ascii="Times New Roman" w:hAnsi="Times New Roman" w:cs="Times New Roman"/>
          <w:lang w:val="en-US"/>
        </w:rPr>
        <w:t>oop function. It runs in a circle and controls the entire process of the game</w:t>
      </w:r>
    </w:p>
    <w:p w14:paraId="736C04E0" w14:textId="4EDDF898" w:rsidR="004658AA" w:rsidRPr="004658AA" w:rsidRDefault="004658AA" w:rsidP="004658AA">
      <w:pPr>
        <w:pStyle w:val="listing"/>
        <w:rPr>
          <w:lang w:val="ru-RU"/>
        </w:rPr>
      </w:pPr>
      <w:r w:rsidRPr="004658AA">
        <w:rPr>
          <w:lang w:val="ru-RU"/>
        </w:rPr>
        <w:t>void loop() {</w:t>
      </w:r>
    </w:p>
    <w:p w14:paraId="1203F9BE" w14:textId="77777777" w:rsidR="004658AA" w:rsidRPr="004658AA" w:rsidRDefault="004658AA" w:rsidP="004658AA">
      <w:pPr>
        <w:pStyle w:val="listing"/>
        <w:rPr>
          <w:lang w:val="ru-RU"/>
        </w:rPr>
      </w:pPr>
      <w:r w:rsidRPr="004658AA">
        <w:rPr>
          <w:lang w:val="ru-RU"/>
        </w:rPr>
        <w:t xml:space="preserve">  if (digitalRead(3)==0){</w:t>
      </w:r>
    </w:p>
    <w:p w14:paraId="3D90A4F2" w14:textId="77777777" w:rsidR="004658AA" w:rsidRPr="004658AA" w:rsidRDefault="004658AA" w:rsidP="004658AA">
      <w:pPr>
        <w:pStyle w:val="listing"/>
        <w:rPr>
          <w:lang w:val="ru-RU"/>
        </w:rPr>
      </w:pPr>
      <w:r w:rsidRPr="004658AA">
        <w:rPr>
          <w:lang w:val="ru-RU"/>
        </w:rPr>
        <w:t xml:space="preserve">    while (1){</w:t>
      </w:r>
    </w:p>
    <w:p w14:paraId="7114B738" w14:textId="77777777" w:rsidR="004658AA" w:rsidRPr="004658AA" w:rsidRDefault="004658AA" w:rsidP="004658AA">
      <w:pPr>
        <w:pStyle w:val="listing"/>
        <w:rPr>
          <w:lang w:val="ru-RU"/>
        </w:rPr>
      </w:pPr>
      <w:r w:rsidRPr="004658AA">
        <w:rPr>
          <w:lang w:val="ru-RU"/>
        </w:rPr>
        <w:t xml:space="preserve">      if (digitalRead(3)==1) break;</w:t>
      </w:r>
    </w:p>
    <w:p w14:paraId="42C5E158" w14:textId="77777777" w:rsidR="004658AA" w:rsidRPr="004658AA" w:rsidRDefault="004658AA" w:rsidP="004658AA">
      <w:pPr>
        <w:pStyle w:val="listing"/>
        <w:rPr>
          <w:lang w:val="ru-RU"/>
        </w:rPr>
      </w:pPr>
      <w:r w:rsidRPr="004658AA">
        <w:rPr>
          <w:lang w:val="ru-RU"/>
        </w:rPr>
        <w:t xml:space="preserve">      delay(5);</w:t>
      </w:r>
    </w:p>
    <w:p w14:paraId="3C62CC81" w14:textId="77777777" w:rsidR="004658AA" w:rsidRPr="004658AA" w:rsidRDefault="004658AA" w:rsidP="004658AA">
      <w:pPr>
        <w:pStyle w:val="listing"/>
        <w:rPr>
          <w:lang w:val="ru-RU"/>
        </w:rPr>
      </w:pPr>
      <w:r w:rsidRPr="004658AA">
        <w:rPr>
          <w:lang w:val="ru-RU"/>
        </w:rPr>
        <w:t xml:space="preserve">    }</w:t>
      </w:r>
    </w:p>
    <w:p w14:paraId="354C3B0B" w14:textId="77777777" w:rsidR="004658AA" w:rsidRPr="004658AA" w:rsidRDefault="004658AA" w:rsidP="004658AA">
      <w:pPr>
        <w:pStyle w:val="listing"/>
        <w:rPr>
          <w:lang w:val="ru-RU"/>
        </w:rPr>
      </w:pPr>
      <w:r w:rsidRPr="004658AA">
        <w:rPr>
          <w:lang w:val="ru-RU"/>
        </w:rPr>
        <w:t xml:space="preserve">    points=0;</w:t>
      </w:r>
    </w:p>
    <w:p w14:paraId="4881E817" w14:textId="77777777" w:rsidR="004658AA" w:rsidRPr="004658AA" w:rsidRDefault="004658AA" w:rsidP="004658AA">
      <w:pPr>
        <w:pStyle w:val="listing"/>
        <w:rPr>
          <w:lang w:val="ru-RU"/>
        </w:rPr>
      </w:pPr>
      <w:r w:rsidRPr="004658AA">
        <w:rPr>
          <w:lang w:val="ru-RU"/>
        </w:rPr>
        <w:t xml:space="preserve">    difficulty();</w:t>
      </w:r>
    </w:p>
    <w:p w14:paraId="3AB1A50E" w14:textId="77777777" w:rsidR="004658AA" w:rsidRPr="004658AA" w:rsidRDefault="004658AA" w:rsidP="004658AA">
      <w:pPr>
        <w:pStyle w:val="listing"/>
        <w:rPr>
          <w:lang w:val="ru-RU"/>
        </w:rPr>
      </w:pPr>
      <w:r w:rsidRPr="004658AA">
        <w:rPr>
          <w:lang w:val="ru-RU"/>
        </w:rPr>
        <w:t xml:space="preserve">    randomSeed(millis() % 1000);</w:t>
      </w:r>
    </w:p>
    <w:p w14:paraId="4C15D6BD" w14:textId="77777777" w:rsidR="004658AA" w:rsidRPr="004658AA" w:rsidRDefault="004658AA" w:rsidP="004658AA">
      <w:pPr>
        <w:pStyle w:val="listing"/>
        <w:rPr>
          <w:lang w:val="ru-RU"/>
        </w:rPr>
      </w:pPr>
      <w:r w:rsidRPr="004658AA">
        <w:rPr>
          <w:lang w:val="ru-RU"/>
        </w:rPr>
        <w:t xml:space="preserve">    lcd.clear();</w:t>
      </w:r>
    </w:p>
    <w:p w14:paraId="7CDBE387" w14:textId="77777777" w:rsidR="004658AA" w:rsidRPr="004658AA" w:rsidRDefault="004658AA" w:rsidP="004658AA">
      <w:pPr>
        <w:pStyle w:val="listing"/>
        <w:rPr>
          <w:lang w:val="ru-RU"/>
        </w:rPr>
      </w:pPr>
      <w:r w:rsidRPr="004658AA">
        <w:rPr>
          <w:lang w:val="ru-RU"/>
        </w:rPr>
        <w:t xml:space="preserve">    for (i=0;i&lt;15;i++){</w:t>
      </w:r>
    </w:p>
    <w:p w14:paraId="1AB4AE34" w14:textId="77777777" w:rsidR="004658AA" w:rsidRPr="004658AA" w:rsidRDefault="004658AA" w:rsidP="004658AA">
      <w:pPr>
        <w:pStyle w:val="listing"/>
        <w:rPr>
          <w:lang w:val="ru-RU"/>
        </w:rPr>
      </w:pPr>
      <w:r w:rsidRPr="004658AA">
        <w:rPr>
          <w:lang w:val="ru-RU"/>
        </w:rPr>
        <w:t xml:space="preserve">      Coords[i]=0;</w:t>
      </w:r>
    </w:p>
    <w:p w14:paraId="208BB39F" w14:textId="77777777" w:rsidR="004658AA" w:rsidRPr="004658AA" w:rsidRDefault="004658AA" w:rsidP="004658AA">
      <w:pPr>
        <w:pStyle w:val="listing"/>
        <w:rPr>
          <w:lang w:val="ru-RU"/>
        </w:rPr>
      </w:pPr>
      <w:r w:rsidRPr="004658AA">
        <w:rPr>
          <w:lang w:val="ru-RU"/>
        </w:rPr>
        <w:t xml:space="preserve">    }</w:t>
      </w:r>
    </w:p>
    <w:p w14:paraId="2A768D1D" w14:textId="77777777" w:rsidR="004658AA" w:rsidRPr="004658AA" w:rsidRDefault="004658AA" w:rsidP="004658AA">
      <w:pPr>
        <w:pStyle w:val="listing"/>
        <w:rPr>
          <w:lang w:val="ru-RU"/>
        </w:rPr>
      </w:pPr>
      <w:r w:rsidRPr="004658AA">
        <w:rPr>
          <w:lang w:val="ru-RU"/>
        </w:rPr>
        <w:t xml:space="preserve">    printcar();</w:t>
      </w:r>
    </w:p>
    <w:p w14:paraId="21106DC6" w14:textId="77777777" w:rsidR="004658AA" w:rsidRPr="004658AA" w:rsidRDefault="004658AA" w:rsidP="004658AA">
      <w:pPr>
        <w:pStyle w:val="listing"/>
        <w:rPr>
          <w:lang w:val="ru-RU"/>
        </w:rPr>
      </w:pPr>
      <w:r w:rsidRPr="004658AA">
        <w:rPr>
          <w:lang w:val="ru-RU"/>
        </w:rPr>
        <w:t xml:space="preserve">    while(1){</w:t>
      </w:r>
    </w:p>
    <w:p w14:paraId="0E500F69" w14:textId="77777777" w:rsidR="004658AA" w:rsidRPr="004658AA" w:rsidRDefault="004658AA" w:rsidP="004658AA">
      <w:pPr>
        <w:pStyle w:val="listing"/>
        <w:rPr>
          <w:lang w:val="ru-RU"/>
        </w:rPr>
      </w:pPr>
      <w:r w:rsidRPr="004658AA">
        <w:rPr>
          <w:lang w:val="ru-RU"/>
        </w:rPr>
        <w:t xml:space="preserve">      </w:t>
      </w:r>
    </w:p>
    <w:p w14:paraId="306BF7C0" w14:textId="77777777" w:rsidR="004658AA" w:rsidRPr="004658AA" w:rsidRDefault="004658AA" w:rsidP="004658AA">
      <w:pPr>
        <w:pStyle w:val="listing"/>
        <w:rPr>
          <w:lang w:val="ru-RU"/>
        </w:rPr>
      </w:pPr>
      <w:r w:rsidRPr="004658AA">
        <w:rPr>
          <w:lang w:val="ru-RU"/>
        </w:rPr>
        <w:t xml:space="preserve">      c=random(3);</w:t>
      </w:r>
    </w:p>
    <w:p w14:paraId="390C5AF7" w14:textId="77777777" w:rsidR="004658AA" w:rsidRPr="004658AA" w:rsidRDefault="004658AA" w:rsidP="004658AA">
      <w:pPr>
        <w:pStyle w:val="listing"/>
      </w:pPr>
      <w:r w:rsidRPr="004658AA">
        <w:t xml:space="preserve">      if (c!=0 &amp; c!=last &amp; last!=0 &amp; last2&lt;4){</w:t>
      </w:r>
    </w:p>
    <w:p w14:paraId="2A0A83E2" w14:textId="77777777" w:rsidR="004658AA" w:rsidRPr="004658AA" w:rsidRDefault="004658AA" w:rsidP="004658AA">
      <w:pPr>
        <w:pStyle w:val="listing"/>
        <w:rPr>
          <w:lang w:val="ru-RU"/>
        </w:rPr>
      </w:pPr>
      <w:r w:rsidRPr="004658AA">
        <w:t xml:space="preserve">        </w:t>
      </w:r>
      <w:r w:rsidRPr="004658AA">
        <w:rPr>
          <w:lang w:val="ru-RU"/>
        </w:rPr>
        <w:t>if (movingwithoutrand()==0){</w:t>
      </w:r>
    </w:p>
    <w:p w14:paraId="707239E2" w14:textId="77777777" w:rsidR="004658AA" w:rsidRPr="004658AA" w:rsidRDefault="004658AA" w:rsidP="004658AA">
      <w:pPr>
        <w:pStyle w:val="listing"/>
        <w:rPr>
          <w:lang w:val="ru-RU"/>
        </w:rPr>
      </w:pPr>
      <w:r w:rsidRPr="004658AA">
        <w:rPr>
          <w:lang w:val="ru-RU"/>
        </w:rPr>
        <w:t xml:space="preserve">          break;</w:t>
      </w:r>
    </w:p>
    <w:p w14:paraId="69238990" w14:textId="77777777" w:rsidR="004658AA" w:rsidRPr="004658AA" w:rsidRDefault="004658AA" w:rsidP="004658AA">
      <w:pPr>
        <w:pStyle w:val="listing"/>
        <w:rPr>
          <w:lang w:val="ru-RU"/>
        </w:rPr>
      </w:pPr>
      <w:r w:rsidRPr="004658AA">
        <w:rPr>
          <w:lang w:val="ru-RU"/>
        </w:rPr>
        <w:t xml:space="preserve">        }</w:t>
      </w:r>
    </w:p>
    <w:p w14:paraId="136139E6" w14:textId="77777777" w:rsidR="004658AA" w:rsidRPr="004658AA" w:rsidRDefault="004658AA" w:rsidP="004658AA">
      <w:pPr>
        <w:pStyle w:val="listing"/>
        <w:rPr>
          <w:lang w:val="ru-RU"/>
        </w:rPr>
      </w:pPr>
      <w:r w:rsidRPr="004658AA">
        <w:rPr>
          <w:lang w:val="ru-RU"/>
        </w:rPr>
        <w:t xml:space="preserve">      }</w:t>
      </w:r>
    </w:p>
    <w:p w14:paraId="13F6E534" w14:textId="77777777" w:rsidR="004658AA" w:rsidRPr="004658AA" w:rsidRDefault="004658AA" w:rsidP="004658AA">
      <w:pPr>
        <w:pStyle w:val="listing"/>
        <w:rPr>
          <w:lang w:val="ru-RU"/>
        </w:rPr>
      </w:pPr>
      <w:r w:rsidRPr="004658AA">
        <w:rPr>
          <w:lang w:val="ru-RU"/>
        </w:rPr>
        <w:t xml:space="preserve">      if (pos+1==Coords[2]){</w:t>
      </w:r>
    </w:p>
    <w:p w14:paraId="01C3BBA9" w14:textId="77777777" w:rsidR="004658AA" w:rsidRPr="004658AA" w:rsidRDefault="004658AA" w:rsidP="004658AA">
      <w:pPr>
        <w:pStyle w:val="listing"/>
        <w:rPr>
          <w:lang w:val="ru-RU"/>
        </w:rPr>
      </w:pPr>
      <w:r w:rsidRPr="004658AA">
        <w:rPr>
          <w:lang w:val="ru-RU"/>
        </w:rPr>
        <w:t xml:space="preserve">        break;</w:t>
      </w:r>
    </w:p>
    <w:p w14:paraId="4D02E59C" w14:textId="77777777" w:rsidR="004658AA" w:rsidRPr="004658AA" w:rsidRDefault="004658AA" w:rsidP="004658AA">
      <w:pPr>
        <w:pStyle w:val="listing"/>
        <w:rPr>
          <w:lang w:val="ru-RU"/>
        </w:rPr>
      </w:pPr>
      <w:r w:rsidRPr="004658AA">
        <w:rPr>
          <w:lang w:val="ru-RU"/>
        </w:rPr>
        <w:t xml:space="preserve">      }</w:t>
      </w:r>
    </w:p>
    <w:p w14:paraId="032F79C1" w14:textId="77777777" w:rsidR="004658AA" w:rsidRPr="004658AA" w:rsidRDefault="004658AA" w:rsidP="004658AA">
      <w:pPr>
        <w:pStyle w:val="listing"/>
        <w:rPr>
          <w:lang w:val="ru-RU"/>
        </w:rPr>
      </w:pPr>
      <w:r w:rsidRPr="004658AA">
        <w:rPr>
          <w:lang w:val="ru-RU"/>
        </w:rPr>
        <w:t xml:space="preserve">      moving();</w:t>
      </w:r>
    </w:p>
    <w:p w14:paraId="4F5E90B1" w14:textId="77777777" w:rsidR="004658AA" w:rsidRPr="004658AA" w:rsidRDefault="004658AA" w:rsidP="004658AA">
      <w:pPr>
        <w:pStyle w:val="listing"/>
        <w:rPr>
          <w:lang w:val="ru-RU"/>
        </w:rPr>
      </w:pPr>
      <w:r w:rsidRPr="004658AA">
        <w:rPr>
          <w:lang w:val="ru-RU"/>
        </w:rPr>
        <w:t xml:space="preserve">      Coords[15]=c;</w:t>
      </w:r>
    </w:p>
    <w:p w14:paraId="79E1BD40" w14:textId="77777777" w:rsidR="004658AA" w:rsidRPr="004658AA" w:rsidRDefault="004658AA" w:rsidP="004658AA">
      <w:pPr>
        <w:pStyle w:val="listing"/>
        <w:rPr>
          <w:lang w:val="ru-RU"/>
        </w:rPr>
      </w:pPr>
      <w:r w:rsidRPr="004658AA">
        <w:rPr>
          <w:lang w:val="ru-RU"/>
        </w:rPr>
        <w:t xml:space="preserve">      if (Coords[15]==1){</w:t>
      </w:r>
    </w:p>
    <w:p w14:paraId="6426471E" w14:textId="77777777" w:rsidR="004658AA" w:rsidRPr="004658AA" w:rsidRDefault="004658AA" w:rsidP="004658AA">
      <w:pPr>
        <w:pStyle w:val="listing"/>
        <w:rPr>
          <w:lang w:val="ru-RU"/>
        </w:rPr>
      </w:pPr>
      <w:r w:rsidRPr="004658AA">
        <w:rPr>
          <w:lang w:val="ru-RU"/>
        </w:rPr>
        <w:t xml:space="preserve">            lcd.setCursor(15,0);</w:t>
      </w:r>
    </w:p>
    <w:p w14:paraId="2B83484E" w14:textId="77777777" w:rsidR="004658AA" w:rsidRPr="004658AA" w:rsidRDefault="004658AA" w:rsidP="004658AA">
      <w:pPr>
        <w:pStyle w:val="listing"/>
        <w:rPr>
          <w:lang w:val="ru-RU"/>
        </w:rPr>
      </w:pPr>
      <w:r w:rsidRPr="004658AA">
        <w:rPr>
          <w:lang w:val="ru-RU"/>
        </w:rPr>
        <w:t xml:space="preserve">            lcd.write(0);</w:t>
      </w:r>
    </w:p>
    <w:p w14:paraId="66799C38" w14:textId="77777777" w:rsidR="004658AA" w:rsidRPr="004658AA" w:rsidRDefault="004658AA" w:rsidP="004658AA">
      <w:pPr>
        <w:pStyle w:val="listing"/>
        <w:rPr>
          <w:lang w:val="ru-RU"/>
        </w:rPr>
      </w:pPr>
      <w:r w:rsidRPr="004658AA">
        <w:rPr>
          <w:lang w:val="ru-RU"/>
        </w:rPr>
        <w:t xml:space="preserve">            lcd.setCursor(15,1);</w:t>
      </w:r>
    </w:p>
    <w:p w14:paraId="626AFFE9" w14:textId="77777777" w:rsidR="004658AA" w:rsidRPr="004658AA" w:rsidRDefault="004658AA" w:rsidP="004658AA">
      <w:pPr>
        <w:pStyle w:val="listing"/>
        <w:rPr>
          <w:lang w:val="ru-RU"/>
        </w:rPr>
      </w:pPr>
      <w:r w:rsidRPr="004658AA">
        <w:rPr>
          <w:lang w:val="ru-RU"/>
        </w:rPr>
        <w:t xml:space="preserve">            lcd.print(" ");</w:t>
      </w:r>
    </w:p>
    <w:p w14:paraId="3DE8793E" w14:textId="77777777" w:rsidR="004658AA" w:rsidRPr="004658AA" w:rsidRDefault="004658AA" w:rsidP="004658AA">
      <w:pPr>
        <w:pStyle w:val="listing"/>
        <w:rPr>
          <w:lang w:val="ru-RU"/>
        </w:rPr>
      </w:pPr>
      <w:r w:rsidRPr="004658AA">
        <w:rPr>
          <w:lang w:val="ru-RU"/>
        </w:rPr>
        <w:t xml:space="preserve">      }</w:t>
      </w:r>
    </w:p>
    <w:p w14:paraId="1A801312" w14:textId="77777777" w:rsidR="004658AA" w:rsidRPr="004658AA" w:rsidRDefault="004658AA" w:rsidP="004658AA">
      <w:pPr>
        <w:pStyle w:val="listing"/>
        <w:rPr>
          <w:lang w:val="ru-RU"/>
        </w:rPr>
      </w:pPr>
      <w:r w:rsidRPr="004658AA">
        <w:rPr>
          <w:lang w:val="ru-RU"/>
        </w:rPr>
        <w:t xml:space="preserve">      else if (Coords[15]==2){</w:t>
      </w:r>
    </w:p>
    <w:p w14:paraId="3E686152" w14:textId="77777777" w:rsidR="004658AA" w:rsidRPr="004658AA" w:rsidRDefault="004658AA" w:rsidP="004658AA">
      <w:pPr>
        <w:pStyle w:val="listing"/>
        <w:rPr>
          <w:lang w:val="ru-RU"/>
        </w:rPr>
      </w:pPr>
      <w:r w:rsidRPr="004658AA">
        <w:rPr>
          <w:lang w:val="ru-RU"/>
        </w:rPr>
        <w:t xml:space="preserve">            lcd.setCursor(15,1);</w:t>
      </w:r>
    </w:p>
    <w:p w14:paraId="456A6114" w14:textId="77777777" w:rsidR="004658AA" w:rsidRPr="004658AA" w:rsidRDefault="004658AA" w:rsidP="004658AA">
      <w:pPr>
        <w:pStyle w:val="listing"/>
        <w:rPr>
          <w:lang w:val="ru-RU"/>
        </w:rPr>
      </w:pPr>
      <w:r w:rsidRPr="004658AA">
        <w:rPr>
          <w:lang w:val="ru-RU"/>
        </w:rPr>
        <w:t xml:space="preserve">            lcd.write(0);</w:t>
      </w:r>
    </w:p>
    <w:p w14:paraId="1D1B1163" w14:textId="77777777" w:rsidR="004658AA" w:rsidRPr="004658AA" w:rsidRDefault="004658AA" w:rsidP="004658AA">
      <w:pPr>
        <w:pStyle w:val="listing"/>
        <w:rPr>
          <w:lang w:val="ru-RU"/>
        </w:rPr>
      </w:pPr>
      <w:r w:rsidRPr="004658AA">
        <w:rPr>
          <w:lang w:val="ru-RU"/>
        </w:rPr>
        <w:t xml:space="preserve">            lcd.setCursor(15,0);</w:t>
      </w:r>
    </w:p>
    <w:p w14:paraId="3276C3A1" w14:textId="77777777" w:rsidR="004658AA" w:rsidRPr="004658AA" w:rsidRDefault="004658AA" w:rsidP="004658AA">
      <w:pPr>
        <w:pStyle w:val="listing"/>
        <w:rPr>
          <w:lang w:val="ru-RU"/>
        </w:rPr>
      </w:pPr>
      <w:r w:rsidRPr="004658AA">
        <w:rPr>
          <w:lang w:val="ru-RU"/>
        </w:rPr>
        <w:t xml:space="preserve">            lcd.print(" ");</w:t>
      </w:r>
    </w:p>
    <w:p w14:paraId="113BC7F7" w14:textId="77777777" w:rsidR="004658AA" w:rsidRPr="004658AA" w:rsidRDefault="004658AA" w:rsidP="004658AA">
      <w:pPr>
        <w:pStyle w:val="listing"/>
        <w:rPr>
          <w:lang w:val="ru-RU"/>
        </w:rPr>
      </w:pPr>
      <w:r w:rsidRPr="004658AA">
        <w:rPr>
          <w:lang w:val="ru-RU"/>
        </w:rPr>
        <w:t xml:space="preserve">      }</w:t>
      </w:r>
    </w:p>
    <w:p w14:paraId="3D73055B" w14:textId="77777777" w:rsidR="004658AA" w:rsidRPr="004658AA" w:rsidRDefault="004658AA" w:rsidP="004658AA">
      <w:pPr>
        <w:pStyle w:val="listing"/>
        <w:rPr>
          <w:lang w:val="ru-RU"/>
        </w:rPr>
      </w:pPr>
      <w:r w:rsidRPr="004658AA">
        <w:rPr>
          <w:lang w:val="ru-RU"/>
        </w:rPr>
        <w:t xml:space="preserve">      else{</w:t>
      </w:r>
    </w:p>
    <w:p w14:paraId="00A13780" w14:textId="77777777" w:rsidR="004658AA" w:rsidRPr="004658AA" w:rsidRDefault="004658AA" w:rsidP="004658AA">
      <w:pPr>
        <w:pStyle w:val="listing"/>
        <w:rPr>
          <w:lang w:val="ru-RU"/>
        </w:rPr>
      </w:pPr>
      <w:r w:rsidRPr="004658AA">
        <w:rPr>
          <w:lang w:val="ru-RU"/>
        </w:rPr>
        <w:t xml:space="preserve">            lcd.setCursor(15,0);</w:t>
      </w:r>
    </w:p>
    <w:p w14:paraId="43DAC8E5" w14:textId="77777777" w:rsidR="004658AA" w:rsidRPr="004658AA" w:rsidRDefault="004658AA" w:rsidP="004658AA">
      <w:pPr>
        <w:pStyle w:val="listing"/>
        <w:rPr>
          <w:lang w:val="ru-RU"/>
        </w:rPr>
      </w:pPr>
      <w:r w:rsidRPr="004658AA">
        <w:rPr>
          <w:lang w:val="ru-RU"/>
        </w:rPr>
        <w:t xml:space="preserve">            lcd.print(" ");</w:t>
      </w:r>
    </w:p>
    <w:p w14:paraId="3B59D727" w14:textId="77777777" w:rsidR="004658AA" w:rsidRPr="004658AA" w:rsidRDefault="004658AA" w:rsidP="004658AA">
      <w:pPr>
        <w:pStyle w:val="listing"/>
        <w:rPr>
          <w:lang w:val="ru-RU"/>
        </w:rPr>
      </w:pPr>
      <w:r w:rsidRPr="004658AA">
        <w:rPr>
          <w:lang w:val="ru-RU"/>
        </w:rPr>
        <w:t xml:space="preserve">            lcd.setCursor(15,1);</w:t>
      </w:r>
    </w:p>
    <w:p w14:paraId="009FCFEF" w14:textId="77777777" w:rsidR="004658AA" w:rsidRPr="004658AA" w:rsidRDefault="004658AA" w:rsidP="004658AA">
      <w:pPr>
        <w:pStyle w:val="listing"/>
        <w:rPr>
          <w:lang w:val="ru-RU"/>
        </w:rPr>
      </w:pPr>
      <w:r w:rsidRPr="004658AA">
        <w:rPr>
          <w:lang w:val="ru-RU"/>
        </w:rPr>
        <w:t xml:space="preserve">            lcd.print(" ");</w:t>
      </w:r>
    </w:p>
    <w:p w14:paraId="0DF8B25C" w14:textId="77777777" w:rsidR="004658AA" w:rsidRPr="004658AA" w:rsidRDefault="004658AA" w:rsidP="004658AA">
      <w:pPr>
        <w:pStyle w:val="listing"/>
        <w:rPr>
          <w:lang w:val="ru-RU"/>
        </w:rPr>
      </w:pPr>
      <w:r w:rsidRPr="004658AA">
        <w:rPr>
          <w:lang w:val="ru-RU"/>
        </w:rPr>
        <w:t xml:space="preserve">      }</w:t>
      </w:r>
    </w:p>
    <w:p w14:paraId="18DF1F2F" w14:textId="77777777" w:rsidR="004658AA" w:rsidRPr="004658AA" w:rsidRDefault="004658AA" w:rsidP="004658AA">
      <w:pPr>
        <w:pStyle w:val="listing"/>
        <w:rPr>
          <w:lang w:val="ru-RU"/>
        </w:rPr>
      </w:pPr>
      <w:r w:rsidRPr="004658AA">
        <w:rPr>
          <w:lang w:val="ru-RU"/>
        </w:rPr>
        <w:t xml:space="preserve">      if (Coords[15]!=0){</w:t>
      </w:r>
    </w:p>
    <w:p w14:paraId="42BC100C" w14:textId="77777777" w:rsidR="004658AA" w:rsidRPr="004658AA" w:rsidRDefault="004658AA" w:rsidP="004658AA">
      <w:pPr>
        <w:pStyle w:val="listing"/>
        <w:rPr>
          <w:lang w:val="ru-RU"/>
        </w:rPr>
      </w:pPr>
      <w:r w:rsidRPr="004658AA">
        <w:rPr>
          <w:lang w:val="ru-RU"/>
        </w:rPr>
        <w:t xml:space="preserve">        last=Coords[15];</w:t>
      </w:r>
    </w:p>
    <w:p w14:paraId="43C086DF" w14:textId="77777777" w:rsidR="004658AA" w:rsidRPr="004658AA" w:rsidRDefault="004658AA" w:rsidP="004658AA">
      <w:pPr>
        <w:pStyle w:val="listing"/>
        <w:rPr>
          <w:lang w:val="ru-RU"/>
        </w:rPr>
      </w:pPr>
      <w:r w:rsidRPr="004658AA">
        <w:rPr>
          <w:lang w:val="ru-RU"/>
        </w:rPr>
        <w:t xml:space="preserve">        last2=0;</w:t>
      </w:r>
    </w:p>
    <w:p w14:paraId="4C02E763" w14:textId="77777777" w:rsidR="004658AA" w:rsidRPr="004658AA" w:rsidRDefault="004658AA" w:rsidP="004658AA">
      <w:pPr>
        <w:pStyle w:val="listing"/>
        <w:rPr>
          <w:lang w:val="ru-RU"/>
        </w:rPr>
      </w:pPr>
      <w:r w:rsidRPr="004658AA">
        <w:rPr>
          <w:lang w:val="ru-RU"/>
        </w:rPr>
        <w:t xml:space="preserve">      }</w:t>
      </w:r>
    </w:p>
    <w:p w14:paraId="26739AA8" w14:textId="77777777" w:rsidR="004658AA" w:rsidRPr="004658AA" w:rsidRDefault="004658AA" w:rsidP="004658AA">
      <w:pPr>
        <w:pStyle w:val="listing"/>
        <w:rPr>
          <w:lang w:val="ru-RU"/>
        </w:rPr>
      </w:pPr>
      <w:r w:rsidRPr="004658AA">
        <w:rPr>
          <w:lang w:val="ru-RU"/>
        </w:rPr>
        <w:t xml:space="preserve">      else{</w:t>
      </w:r>
    </w:p>
    <w:p w14:paraId="3C00E2C4" w14:textId="77777777" w:rsidR="004658AA" w:rsidRPr="004658AA" w:rsidRDefault="004658AA" w:rsidP="004658AA">
      <w:pPr>
        <w:pStyle w:val="listing"/>
        <w:rPr>
          <w:lang w:val="ru-RU"/>
        </w:rPr>
      </w:pPr>
      <w:r w:rsidRPr="004658AA">
        <w:rPr>
          <w:lang w:val="ru-RU"/>
        </w:rPr>
        <w:t xml:space="preserve">        last2++;</w:t>
      </w:r>
    </w:p>
    <w:p w14:paraId="09085AD7" w14:textId="77777777" w:rsidR="004658AA" w:rsidRPr="004658AA" w:rsidRDefault="004658AA" w:rsidP="004658AA">
      <w:pPr>
        <w:pStyle w:val="listing"/>
        <w:rPr>
          <w:lang w:val="ru-RU"/>
        </w:rPr>
      </w:pPr>
      <w:r w:rsidRPr="004658AA">
        <w:rPr>
          <w:lang w:val="ru-RU"/>
        </w:rPr>
        <w:t xml:space="preserve">      }</w:t>
      </w:r>
    </w:p>
    <w:p w14:paraId="20919138" w14:textId="77777777" w:rsidR="004658AA" w:rsidRPr="004658AA" w:rsidRDefault="004658AA" w:rsidP="004658AA">
      <w:pPr>
        <w:pStyle w:val="listing"/>
        <w:rPr>
          <w:lang w:val="ru-RU"/>
        </w:rPr>
      </w:pPr>
      <w:r w:rsidRPr="004658AA">
        <w:rPr>
          <w:lang w:val="ru-RU"/>
        </w:rPr>
        <w:t xml:space="preserve">      if (turn()==0){</w:t>
      </w:r>
    </w:p>
    <w:p w14:paraId="0B7CE425" w14:textId="77777777" w:rsidR="004658AA" w:rsidRPr="004658AA" w:rsidRDefault="004658AA" w:rsidP="004658AA">
      <w:pPr>
        <w:pStyle w:val="listing"/>
        <w:rPr>
          <w:lang w:val="ru-RU"/>
        </w:rPr>
      </w:pPr>
      <w:r w:rsidRPr="004658AA">
        <w:rPr>
          <w:lang w:val="ru-RU"/>
        </w:rPr>
        <w:t xml:space="preserve">        break;</w:t>
      </w:r>
    </w:p>
    <w:p w14:paraId="514907E7" w14:textId="77777777" w:rsidR="004658AA" w:rsidRPr="004658AA" w:rsidRDefault="004658AA" w:rsidP="004658AA">
      <w:pPr>
        <w:pStyle w:val="listing"/>
        <w:rPr>
          <w:lang w:val="ru-RU"/>
        </w:rPr>
      </w:pPr>
      <w:r w:rsidRPr="004658AA">
        <w:rPr>
          <w:lang w:val="ru-RU"/>
        </w:rPr>
        <w:t xml:space="preserve">      }</w:t>
      </w:r>
    </w:p>
    <w:p w14:paraId="79C1060D" w14:textId="77777777" w:rsidR="004658AA" w:rsidRPr="004658AA" w:rsidRDefault="004658AA" w:rsidP="004658AA">
      <w:pPr>
        <w:pStyle w:val="listing"/>
        <w:rPr>
          <w:lang w:val="ru-RU"/>
        </w:rPr>
      </w:pPr>
      <w:r w:rsidRPr="004658AA">
        <w:rPr>
          <w:lang w:val="ru-RU"/>
        </w:rPr>
        <w:t xml:space="preserve">      points++;</w:t>
      </w:r>
    </w:p>
    <w:p w14:paraId="7D121874" w14:textId="77777777" w:rsidR="004658AA" w:rsidRPr="004658AA" w:rsidRDefault="004658AA" w:rsidP="004658AA">
      <w:pPr>
        <w:pStyle w:val="listing"/>
        <w:rPr>
          <w:lang w:val="ru-RU"/>
        </w:rPr>
      </w:pPr>
      <w:r w:rsidRPr="004658AA">
        <w:rPr>
          <w:lang w:val="ru-RU"/>
        </w:rPr>
        <w:t xml:space="preserve">      e=millis();</w:t>
      </w:r>
    </w:p>
    <w:p w14:paraId="3A412489" w14:textId="77777777" w:rsidR="004658AA" w:rsidRPr="004658AA" w:rsidRDefault="004658AA" w:rsidP="004658AA">
      <w:pPr>
        <w:pStyle w:val="listing"/>
        <w:rPr>
          <w:lang w:val="ru-RU"/>
        </w:rPr>
      </w:pPr>
      <w:r w:rsidRPr="004658AA">
        <w:rPr>
          <w:lang w:val="ru-RU"/>
        </w:rPr>
        <w:t xml:space="preserve">      while(millis()-e&lt;velocity){</w:t>
      </w:r>
    </w:p>
    <w:p w14:paraId="70236220" w14:textId="77777777" w:rsidR="004658AA" w:rsidRPr="004658AA" w:rsidRDefault="004658AA" w:rsidP="004658AA">
      <w:pPr>
        <w:pStyle w:val="listing"/>
        <w:rPr>
          <w:lang w:val="ru-RU"/>
        </w:rPr>
      </w:pPr>
      <w:r w:rsidRPr="004658AA">
        <w:rPr>
          <w:lang w:val="ru-RU"/>
        </w:rPr>
        <w:t xml:space="preserve">        if (turn()==0){</w:t>
      </w:r>
    </w:p>
    <w:p w14:paraId="187854F9" w14:textId="77777777" w:rsidR="004658AA" w:rsidRPr="004658AA" w:rsidRDefault="004658AA" w:rsidP="004658AA">
      <w:pPr>
        <w:pStyle w:val="listing"/>
        <w:rPr>
          <w:lang w:val="ru-RU"/>
        </w:rPr>
      </w:pPr>
      <w:r w:rsidRPr="004658AA">
        <w:rPr>
          <w:lang w:val="ru-RU"/>
        </w:rPr>
        <w:t xml:space="preserve">          break;</w:t>
      </w:r>
    </w:p>
    <w:p w14:paraId="5B6084EF" w14:textId="77777777" w:rsidR="004658AA" w:rsidRPr="004658AA" w:rsidRDefault="004658AA" w:rsidP="004658AA">
      <w:pPr>
        <w:pStyle w:val="listing"/>
        <w:rPr>
          <w:lang w:val="ru-RU"/>
        </w:rPr>
      </w:pPr>
      <w:r w:rsidRPr="004658AA">
        <w:rPr>
          <w:lang w:val="ru-RU"/>
        </w:rPr>
        <w:t xml:space="preserve">        }</w:t>
      </w:r>
    </w:p>
    <w:p w14:paraId="20D8B2AC" w14:textId="77777777" w:rsidR="004658AA" w:rsidRPr="004658AA" w:rsidRDefault="004658AA" w:rsidP="004658AA">
      <w:pPr>
        <w:pStyle w:val="listing"/>
        <w:rPr>
          <w:lang w:val="ru-RU"/>
        </w:rPr>
      </w:pPr>
      <w:r w:rsidRPr="004658AA">
        <w:rPr>
          <w:lang w:val="ru-RU"/>
        </w:rPr>
        <w:t xml:space="preserve">      }</w:t>
      </w:r>
    </w:p>
    <w:p w14:paraId="2F445FF3" w14:textId="664434C3" w:rsidR="008D6F1A" w:rsidRPr="007B0AD6" w:rsidRDefault="004658AA" w:rsidP="007B0AD6">
      <w:pPr>
        <w:pStyle w:val="listing"/>
        <w:rPr>
          <w:lang w:val="ru-RU"/>
        </w:rPr>
      </w:pPr>
      <w:r w:rsidRPr="004658AA">
        <w:rPr>
          <w:lang w:val="ru-RU"/>
        </w:rPr>
        <w:t xml:space="preserve">    }</w:t>
      </w:r>
    </w:p>
    <w:p w14:paraId="6F005945" w14:textId="2BF6D1DE" w:rsidR="00B16ABF" w:rsidRPr="00B16ABF" w:rsidRDefault="00B16ABF" w:rsidP="00B16ABF">
      <w:pPr>
        <w:pStyle w:val="listing"/>
        <w:numPr>
          <w:ilvl w:val="0"/>
          <w:numId w:val="32"/>
        </w:numPr>
        <w:rPr>
          <w:lang w:val="ru-RU"/>
        </w:rPr>
      </w:pPr>
      <w:r>
        <w:rPr>
          <w:lang w:val="ru-RU"/>
        </w:rPr>
        <w:t xml:space="preserve">    </w:t>
      </w:r>
      <w:r w:rsidRPr="00B16ABF">
        <w:rPr>
          <w:lang w:val="ru-RU"/>
        </w:rPr>
        <w:t>lcd.clear();</w:t>
      </w:r>
    </w:p>
    <w:p w14:paraId="33FC4FB2" w14:textId="1B68EB1F" w:rsidR="00B16ABF" w:rsidRPr="00B16ABF" w:rsidRDefault="00B16ABF" w:rsidP="00B16ABF">
      <w:pPr>
        <w:pStyle w:val="listing"/>
        <w:rPr>
          <w:lang w:val="ru-RU"/>
        </w:rPr>
      </w:pPr>
      <w:r w:rsidRPr="004658AA">
        <w:rPr>
          <w:lang w:val="ru-RU"/>
        </w:rPr>
        <w:t xml:space="preserve">    lcd.setCursor(0,0);</w:t>
      </w:r>
      <w:r w:rsidRPr="00B16ABF">
        <w:rPr>
          <w:lang w:val="ru-RU"/>
        </w:rPr>
        <w:t xml:space="preserve">   </w:t>
      </w:r>
    </w:p>
    <w:p w14:paraId="1CDE14B1" w14:textId="0D3B1F8E" w:rsidR="00B16ABF" w:rsidRPr="004658AA" w:rsidRDefault="00B16ABF" w:rsidP="00B16ABF">
      <w:pPr>
        <w:pStyle w:val="listing"/>
        <w:rPr>
          <w:lang w:val="ru-RU"/>
        </w:rPr>
      </w:pPr>
      <w:r>
        <w:rPr>
          <w:lang w:val="ru-RU"/>
        </w:rPr>
        <w:t xml:space="preserve">    </w:t>
      </w:r>
      <w:r w:rsidRPr="004658AA">
        <w:rPr>
          <w:lang w:val="ru-RU"/>
        </w:rPr>
        <w:t>lcd.print("Game over");</w:t>
      </w:r>
    </w:p>
    <w:p w14:paraId="0ECC9E13" w14:textId="77777777" w:rsidR="00B16ABF" w:rsidRPr="004658AA" w:rsidRDefault="00B16ABF" w:rsidP="00B16ABF">
      <w:pPr>
        <w:pStyle w:val="listing"/>
        <w:rPr>
          <w:lang w:val="ru-RU"/>
        </w:rPr>
      </w:pPr>
      <w:r w:rsidRPr="004658AA">
        <w:rPr>
          <w:lang w:val="ru-RU"/>
        </w:rPr>
        <w:lastRenderedPageBreak/>
        <w:t xml:space="preserve">    if (points&lt;10000){</w:t>
      </w:r>
    </w:p>
    <w:p w14:paraId="5AD8F539" w14:textId="77777777" w:rsidR="00B16ABF" w:rsidRPr="004658AA" w:rsidRDefault="00B16ABF" w:rsidP="00B16ABF">
      <w:pPr>
        <w:pStyle w:val="listing"/>
        <w:rPr>
          <w:lang w:val="ru-RU"/>
        </w:rPr>
      </w:pPr>
      <w:r w:rsidRPr="004658AA">
        <w:rPr>
          <w:lang w:val="ru-RU"/>
        </w:rPr>
        <w:t xml:space="preserve">      lcd.setCursor(0,1);</w:t>
      </w:r>
    </w:p>
    <w:p w14:paraId="50447FFF" w14:textId="77777777" w:rsidR="00B16ABF" w:rsidRPr="004658AA" w:rsidRDefault="00B16ABF" w:rsidP="00B16ABF">
      <w:pPr>
        <w:pStyle w:val="listing"/>
        <w:rPr>
          <w:lang w:val="ru-RU"/>
        </w:rPr>
      </w:pPr>
      <w:r w:rsidRPr="004658AA">
        <w:rPr>
          <w:lang w:val="ru-RU"/>
        </w:rPr>
        <w:t xml:space="preserve">      lcd.print("Your points:");</w:t>
      </w:r>
    </w:p>
    <w:p w14:paraId="6EEF2FE0" w14:textId="77777777" w:rsidR="00B16ABF" w:rsidRPr="004658AA" w:rsidRDefault="00B16ABF" w:rsidP="00B16ABF">
      <w:pPr>
        <w:pStyle w:val="listing"/>
        <w:rPr>
          <w:lang w:val="ru-RU"/>
        </w:rPr>
      </w:pPr>
      <w:r w:rsidRPr="004658AA">
        <w:rPr>
          <w:lang w:val="ru-RU"/>
        </w:rPr>
        <w:t xml:space="preserve">      lcd.setCursor(12,1);</w:t>
      </w:r>
    </w:p>
    <w:p w14:paraId="690CA733" w14:textId="77777777" w:rsidR="00B16ABF" w:rsidRPr="004658AA" w:rsidRDefault="00B16ABF" w:rsidP="00B16ABF">
      <w:pPr>
        <w:pStyle w:val="listing"/>
        <w:rPr>
          <w:lang w:val="ru-RU"/>
        </w:rPr>
      </w:pPr>
      <w:r w:rsidRPr="004658AA">
        <w:rPr>
          <w:lang w:val="ru-RU"/>
        </w:rPr>
        <w:t xml:space="preserve">      lcd.print(points);</w:t>
      </w:r>
    </w:p>
    <w:p w14:paraId="25772F10" w14:textId="77777777" w:rsidR="00B16ABF" w:rsidRPr="004658AA" w:rsidRDefault="00B16ABF" w:rsidP="00B16ABF">
      <w:pPr>
        <w:pStyle w:val="listing"/>
        <w:rPr>
          <w:lang w:val="ru-RU"/>
        </w:rPr>
      </w:pPr>
      <w:r w:rsidRPr="004658AA">
        <w:rPr>
          <w:lang w:val="ru-RU"/>
        </w:rPr>
        <w:t xml:space="preserve">    }</w:t>
      </w:r>
    </w:p>
    <w:p w14:paraId="685542FD" w14:textId="77777777" w:rsidR="00B16ABF" w:rsidRPr="004658AA" w:rsidRDefault="00B16ABF" w:rsidP="00B16ABF">
      <w:pPr>
        <w:pStyle w:val="listing"/>
        <w:rPr>
          <w:lang w:val="ru-RU"/>
        </w:rPr>
      </w:pPr>
      <w:r w:rsidRPr="004658AA">
        <w:rPr>
          <w:lang w:val="ru-RU"/>
        </w:rPr>
        <w:t xml:space="preserve">    else if (points&lt;1000000){</w:t>
      </w:r>
    </w:p>
    <w:p w14:paraId="29F7DD5F" w14:textId="77777777" w:rsidR="00B16ABF" w:rsidRPr="004658AA" w:rsidRDefault="00B16ABF" w:rsidP="00B16ABF">
      <w:pPr>
        <w:pStyle w:val="listing"/>
        <w:rPr>
          <w:lang w:val="ru-RU"/>
        </w:rPr>
      </w:pPr>
      <w:r w:rsidRPr="004658AA">
        <w:rPr>
          <w:lang w:val="ru-RU"/>
        </w:rPr>
        <w:t xml:space="preserve">      lcd.setCursor(0,1);</w:t>
      </w:r>
    </w:p>
    <w:p w14:paraId="24F449D9" w14:textId="77777777" w:rsidR="00B16ABF" w:rsidRPr="004658AA" w:rsidRDefault="00B16ABF" w:rsidP="00B16ABF">
      <w:pPr>
        <w:pStyle w:val="listing"/>
        <w:rPr>
          <w:lang w:val="ru-RU"/>
        </w:rPr>
      </w:pPr>
      <w:r w:rsidRPr="004658AA">
        <w:rPr>
          <w:lang w:val="ru-RU"/>
        </w:rPr>
        <w:t xml:space="preserve">      lcd.print("Ur points:");</w:t>
      </w:r>
    </w:p>
    <w:p w14:paraId="4AC1D67C" w14:textId="77777777" w:rsidR="00B16ABF" w:rsidRPr="004658AA" w:rsidRDefault="00B16ABF" w:rsidP="00B16ABF">
      <w:pPr>
        <w:pStyle w:val="listing"/>
        <w:rPr>
          <w:lang w:val="ru-RU"/>
        </w:rPr>
      </w:pPr>
      <w:r w:rsidRPr="004658AA">
        <w:rPr>
          <w:lang w:val="ru-RU"/>
        </w:rPr>
        <w:t xml:space="preserve">      lcd.setCursor(10,1);</w:t>
      </w:r>
    </w:p>
    <w:p w14:paraId="094E25EC" w14:textId="77777777" w:rsidR="00B16ABF" w:rsidRPr="004658AA" w:rsidRDefault="00B16ABF" w:rsidP="00B16ABF">
      <w:pPr>
        <w:pStyle w:val="listing"/>
        <w:rPr>
          <w:lang w:val="ru-RU"/>
        </w:rPr>
      </w:pPr>
      <w:r w:rsidRPr="004658AA">
        <w:rPr>
          <w:lang w:val="ru-RU"/>
        </w:rPr>
        <w:t xml:space="preserve">      lcd.print(points);</w:t>
      </w:r>
    </w:p>
    <w:p w14:paraId="16117E2B" w14:textId="77777777" w:rsidR="00B16ABF" w:rsidRPr="004658AA" w:rsidRDefault="00B16ABF" w:rsidP="00B16ABF">
      <w:pPr>
        <w:pStyle w:val="listing"/>
        <w:rPr>
          <w:lang w:val="ru-RU"/>
        </w:rPr>
      </w:pPr>
      <w:r w:rsidRPr="004658AA">
        <w:rPr>
          <w:lang w:val="ru-RU"/>
        </w:rPr>
        <w:t xml:space="preserve">    }</w:t>
      </w:r>
    </w:p>
    <w:p w14:paraId="3821EA46" w14:textId="77777777" w:rsidR="00B16ABF" w:rsidRPr="004658AA" w:rsidRDefault="00B16ABF" w:rsidP="00B16ABF">
      <w:pPr>
        <w:pStyle w:val="listing"/>
        <w:rPr>
          <w:lang w:val="ru-RU"/>
        </w:rPr>
      </w:pPr>
      <w:r w:rsidRPr="004658AA">
        <w:rPr>
          <w:lang w:val="ru-RU"/>
        </w:rPr>
        <w:t xml:space="preserve">    else if (points&lt;1000000000){</w:t>
      </w:r>
    </w:p>
    <w:p w14:paraId="0825512E" w14:textId="77777777" w:rsidR="00B16ABF" w:rsidRPr="004658AA" w:rsidRDefault="00B16ABF" w:rsidP="00B16ABF">
      <w:pPr>
        <w:pStyle w:val="listing"/>
        <w:rPr>
          <w:lang w:val="ru-RU"/>
        </w:rPr>
      </w:pPr>
      <w:r w:rsidRPr="004658AA">
        <w:rPr>
          <w:lang w:val="ru-RU"/>
        </w:rPr>
        <w:t xml:space="preserve">      lcd.setCursor(0,1);</w:t>
      </w:r>
    </w:p>
    <w:p w14:paraId="1AA80BB5" w14:textId="77777777" w:rsidR="00B16ABF" w:rsidRPr="004658AA" w:rsidRDefault="00B16ABF" w:rsidP="00B16ABF">
      <w:pPr>
        <w:pStyle w:val="listing"/>
        <w:rPr>
          <w:lang w:val="ru-RU"/>
        </w:rPr>
      </w:pPr>
      <w:r w:rsidRPr="004658AA">
        <w:rPr>
          <w:lang w:val="ru-RU"/>
        </w:rPr>
        <w:t xml:space="preserve">      lcd.print("Points:");</w:t>
      </w:r>
    </w:p>
    <w:p w14:paraId="3BD5E8DC" w14:textId="77777777" w:rsidR="00B16ABF" w:rsidRPr="004658AA" w:rsidRDefault="00B16ABF" w:rsidP="00B16ABF">
      <w:pPr>
        <w:pStyle w:val="listing"/>
        <w:rPr>
          <w:lang w:val="ru-RU"/>
        </w:rPr>
      </w:pPr>
      <w:r w:rsidRPr="004658AA">
        <w:rPr>
          <w:lang w:val="ru-RU"/>
        </w:rPr>
        <w:t xml:space="preserve">      lcd.setCursor(7,1);</w:t>
      </w:r>
    </w:p>
    <w:p w14:paraId="18530C0D" w14:textId="77777777" w:rsidR="00B16ABF" w:rsidRPr="004658AA" w:rsidRDefault="00B16ABF" w:rsidP="00B16ABF">
      <w:pPr>
        <w:pStyle w:val="listing"/>
        <w:rPr>
          <w:lang w:val="ru-RU"/>
        </w:rPr>
      </w:pPr>
      <w:r w:rsidRPr="004658AA">
        <w:rPr>
          <w:lang w:val="ru-RU"/>
        </w:rPr>
        <w:t xml:space="preserve">      lcd.print(points);</w:t>
      </w:r>
    </w:p>
    <w:p w14:paraId="4502172E" w14:textId="77777777" w:rsidR="00B16ABF" w:rsidRPr="004658AA" w:rsidRDefault="00B16ABF" w:rsidP="00B16ABF">
      <w:pPr>
        <w:pStyle w:val="listing"/>
        <w:rPr>
          <w:lang w:val="ru-RU"/>
        </w:rPr>
      </w:pPr>
      <w:r w:rsidRPr="004658AA">
        <w:rPr>
          <w:lang w:val="ru-RU"/>
        </w:rPr>
        <w:t xml:space="preserve">    }</w:t>
      </w:r>
    </w:p>
    <w:p w14:paraId="7C400BFC" w14:textId="77777777" w:rsidR="00B16ABF" w:rsidRPr="004658AA" w:rsidRDefault="00B16ABF" w:rsidP="00B16ABF">
      <w:pPr>
        <w:pStyle w:val="listing"/>
        <w:rPr>
          <w:lang w:val="ru-RU"/>
        </w:rPr>
      </w:pPr>
      <w:r w:rsidRPr="004658AA">
        <w:rPr>
          <w:lang w:val="ru-RU"/>
        </w:rPr>
        <w:t xml:space="preserve">    else{</w:t>
      </w:r>
    </w:p>
    <w:p w14:paraId="4018BF4E" w14:textId="77777777" w:rsidR="00B16ABF" w:rsidRPr="004658AA" w:rsidRDefault="00B16ABF" w:rsidP="00B16ABF">
      <w:pPr>
        <w:pStyle w:val="listing"/>
        <w:rPr>
          <w:lang w:val="ru-RU"/>
        </w:rPr>
      </w:pPr>
      <w:r w:rsidRPr="004658AA">
        <w:rPr>
          <w:lang w:val="ru-RU"/>
        </w:rPr>
        <w:t xml:space="preserve">      lcd.setCursor(0,1);</w:t>
      </w:r>
    </w:p>
    <w:p w14:paraId="106FD773" w14:textId="77777777" w:rsidR="00B16ABF" w:rsidRPr="004658AA" w:rsidRDefault="00B16ABF" w:rsidP="00B16ABF">
      <w:pPr>
        <w:pStyle w:val="listing"/>
      </w:pPr>
      <w:r w:rsidRPr="004658AA">
        <w:t xml:space="preserve">      lcd.print("Find a girlfriend");  </w:t>
      </w:r>
    </w:p>
    <w:p w14:paraId="2DA90E87" w14:textId="77777777" w:rsidR="00B16ABF" w:rsidRPr="004658AA" w:rsidRDefault="00B16ABF" w:rsidP="00B16ABF">
      <w:pPr>
        <w:pStyle w:val="listing"/>
        <w:rPr>
          <w:lang w:val="ru-RU"/>
        </w:rPr>
      </w:pPr>
      <w:r w:rsidRPr="004658AA">
        <w:t xml:space="preserve">    </w:t>
      </w:r>
      <w:r w:rsidRPr="004658AA">
        <w:rPr>
          <w:lang w:val="ru-RU"/>
        </w:rPr>
        <w:t>}</w:t>
      </w:r>
    </w:p>
    <w:p w14:paraId="499F09EA" w14:textId="77777777" w:rsidR="00B16ABF" w:rsidRPr="004658AA" w:rsidRDefault="00B16ABF" w:rsidP="00B16ABF">
      <w:pPr>
        <w:pStyle w:val="listing"/>
      </w:pPr>
      <w:r w:rsidRPr="004658AA">
        <w:t xml:space="preserve">    byte val1 = EEPROM.read((dif-1)*4+1);</w:t>
      </w:r>
    </w:p>
    <w:p w14:paraId="754C2AAD" w14:textId="77777777" w:rsidR="00B16ABF" w:rsidRPr="004658AA" w:rsidRDefault="00B16ABF" w:rsidP="00B16ABF">
      <w:pPr>
        <w:pStyle w:val="listing"/>
      </w:pPr>
      <w:r w:rsidRPr="004658AA">
        <w:t xml:space="preserve">    byte val2 = EEPROM.read((dif-1)*4+2);</w:t>
      </w:r>
    </w:p>
    <w:p w14:paraId="060E126E" w14:textId="77777777" w:rsidR="00B16ABF" w:rsidRPr="004658AA" w:rsidRDefault="00B16ABF" w:rsidP="00B16ABF">
      <w:pPr>
        <w:pStyle w:val="listing"/>
      </w:pPr>
      <w:r w:rsidRPr="004658AA">
        <w:t xml:space="preserve">    byte val3 = EEPROM.read((dif-1)*4+3);</w:t>
      </w:r>
    </w:p>
    <w:p w14:paraId="64E5C8DF" w14:textId="77777777" w:rsidR="00B16ABF" w:rsidRPr="004658AA" w:rsidRDefault="00B16ABF" w:rsidP="00B16ABF">
      <w:pPr>
        <w:pStyle w:val="listing"/>
      </w:pPr>
      <w:r w:rsidRPr="004658AA">
        <w:t xml:space="preserve">    byte val4 = EEPROM.read((dif-1)*4+4);</w:t>
      </w:r>
    </w:p>
    <w:p w14:paraId="5E57F4B7" w14:textId="77777777" w:rsidR="00B16ABF" w:rsidRPr="004658AA" w:rsidRDefault="00B16ABF" w:rsidP="00B16ABF">
      <w:pPr>
        <w:pStyle w:val="listing"/>
        <w:rPr>
          <w:lang w:val="ru-RU"/>
        </w:rPr>
      </w:pPr>
      <w:r w:rsidRPr="004658AA">
        <w:t xml:space="preserve">    </w:t>
      </w:r>
      <w:r w:rsidRPr="004658AA">
        <w:rPr>
          <w:lang w:val="ru-RU"/>
        </w:rPr>
        <w:t>unsigned long int power = 2;</w:t>
      </w:r>
    </w:p>
    <w:p w14:paraId="6F540B49" w14:textId="77777777" w:rsidR="00B16ABF" w:rsidRPr="004658AA" w:rsidRDefault="00B16ABF" w:rsidP="00B16ABF">
      <w:pPr>
        <w:pStyle w:val="listing"/>
      </w:pPr>
      <w:r w:rsidRPr="004658AA">
        <w:t xml:space="preserve">    unsigned long int val = val1*pow(2,24)+val2*pow(2,16)+val3*(pow(2,8))+val4;</w:t>
      </w:r>
    </w:p>
    <w:p w14:paraId="0641E490" w14:textId="77777777" w:rsidR="00B16ABF" w:rsidRPr="004658AA" w:rsidRDefault="00B16ABF" w:rsidP="00B16ABF">
      <w:pPr>
        <w:pStyle w:val="listing"/>
        <w:rPr>
          <w:lang w:val="ru-RU"/>
        </w:rPr>
      </w:pPr>
      <w:r w:rsidRPr="004658AA">
        <w:t xml:space="preserve">    </w:t>
      </w:r>
      <w:r w:rsidRPr="004658AA">
        <w:rPr>
          <w:lang w:val="ru-RU"/>
        </w:rPr>
        <w:t>if (points&gt;val){</w:t>
      </w:r>
    </w:p>
    <w:p w14:paraId="28EA114D" w14:textId="77777777" w:rsidR="00B16ABF" w:rsidRPr="004658AA" w:rsidRDefault="00B16ABF" w:rsidP="00B16ABF">
      <w:pPr>
        <w:pStyle w:val="listing"/>
        <w:rPr>
          <w:lang w:val="ru-RU"/>
        </w:rPr>
      </w:pPr>
      <w:r w:rsidRPr="004658AA">
        <w:rPr>
          <w:lang w:val="ru-RU"/>
        </w:rPr>
        <w:t xml:space="preserve">      if (points&gt;=1000000000){</w:t>
      </w:r>
    </w:p>
    <w:p w14:paraId="36A67829" w14:textId="77777777" w:rsidR="00B16ABF" w:rsidRPr="004658AA" w:rsidRDefault="00B16ABF" w:rsidP="00B16ABF">
      <w:pPr>
        <w:pStyle w:val="listing"/>
        <w:rPr>
          <w:lang w:val="ru-RU"/>
        </w:rPr>
      </w:pPr>
      <w:r w:rsidRPr="004658AA">
        <w:rPr>
          <w:lang w:val="ru-RU"/>
        </w:rPr>
        <w:t xml:space="preserve">        points=999999999;</w:t>
      </w:r>
    </w:p>
    <w:p w14:paraId="2B5C97C9" w14:textId="77777777" w:rsidR="00B16ABF" w:rsidRPr="004658AA" w:rsidRDefault="00B16ABF" w:rsidP="00B16ABF">
      <w:pPr>
        <w:pStyle w:val="listing"/>
        <w:rPr>
          <w:lang w:val="ru-RU"/>
        </w:rPr>
      </w:pPr>
      <w:r w:rsidRPr="004658AA">
        <w:rPr>
          <w:lang w:val="ru-RU"/>
        </w:rPr>
        <w:t xml:space="preserve">      }</w:t>
      </w:r>
    </w:p>
    <w:p w14:paraId="1A37BA29" w14:textId="77777777" w:rsidR="00B16ABF" w:rsidRPr="004658AA" w:rsidRDefault="00B16ABF" w:rsidP="00B16ABF">
      <w:pPr>
        <w:pStyle w:val="listing"/>
        <w:rPr>
          <w:lang w:val="ru-RU"/>
        </w:rPr>
      </w:pPr>
      <w:r w:rsidRPr="004658AA">
        <w:rPr>
          <w:lang w:val="ru-RU"/>
        </w:rPr>
        <w:t xml:space="preserve">      val1=0;</w:t>
      </w:r>
    </w:p>
    <w:p w14:paraId="66ED7CF3" w14:textId="77777777" w:rsidR="00B16ABF" w:rsidRPr="004658AA" w:rsidRDefault="00B16ABF" w:rsidP="00B16ABF">
      <w:pPr>
        <w:pStyle w:val="listing"/>
        <w:rPr>
          <w:lang w:val="ru-RU"/>
        </w:rPr>
      </w:pPr>
      <w:r w:rsidRPr="004658AA">
        <w:rPr>
          <w:lang w:val="ru-RU"/>
        </w:rPr>
        <w:t xml:space="preserve">      val2=0;</w:t>
      </w:r>
    </w:p>
    <w:p w14:paraId="3FDF701C" w14:textId="77777777" w:rsidR="00B16ABF" w:rsidRPr="004658AA" w:rsidRDefault="00B16ABF" w:rsidP="00B16ABF">
      <w:pPr>
        <w:pStyle w:val="listing"/>
        <w:rPr>
          <w:lang w:val="ru-RU"/>
        </w:rPr>
      </w:pPr>
      <w:r w:rsidRPr="004658AA">
        <w:rPr>
          <w:lang w:val="ru-RU"/>
        </w:rPr>
        <w:t xml:space="preserve">      val3=0;</w:t>
      </w:r>
    </w:p>
    <w:p w14:paraId="79DCC958" w14:textId="77777777" w:rsidR="00B16ABF" w:rsidRPr="004658AA" w:rsidRDefault="00B16ABF" w:rsidP="00B16ABF">
      <w:pPr>
        <w:pStyle w:val="listing"/>
        <w:rPr>
          <w:lang w:val="ru-RU"/>
        </w:rPr>
      </w:pPr>
      <w:r w:rsidRPr="004658AA">
        <w:rPr>
          <w:lang w:val="ru-RU"/>
        </w:rPr>
        <w:t xml:space="preserve">      val4=0;</w:t>
      </w:r>
    </w:p>
    <w:p w14:paraId="262539BE" w14:textId="77777777" w:rsidR="00B16ABF" w:rsidRPr="004658AA" w:rsidRDefault="00B16ABF" w:rsidP="00B16ABF">
      <w:pPr>
        <w:pStyle w:val="listing"/>
        <w:rPr>
          <w:lang w:val="ru-RU"/>
        </w:rPr>
      </w:pPr>
      <w:r w:rsidRPr="004658AA">
        <w:rPr>
          <w:lang w:val="ru-RU"/>
        </w:rPr>
        <w:t xml:space="preserve">      val4=val4+bitRead(points, 0);</w:t>
      </w:r>
    </w:p>
    <w:p w14:paraId="7D2502C4" w14:textId="77777777" w:rsidR="00B16ABF" w:rsidRPr="004658AA" w:rsidRDefault="00B16ABF" w:rsidP="00B16ABF">
      <w:pPr>
        <w:pStyle w:val="listing"/>
        <w:rPr>
          <w:lang w:val="ru-RU"/>
        </w:rPr>
      </w:pPr>
      <w:r w:rsidRPr="004658AA">
        <w:rPr>
          <w:lang w:val="ru-RU"/>
        </w:rPr>
        <w:t xml:space="preserve">      for (i=1;i&lt;8;i++){</w:t>
      </w:r>
    </w:p>
    <w:p w14:paraId="0FE803C1" w14:textId="77777777" w:rsidR="00B16ABF" w:rsidRPr="004658AA" w:rsidRDefault="00B16ABF" w:rsidP="00B16ABF">
      <w:pPr>
        <w:pStyle w:val="listing"/>
      </w:pPr>
      <w:r w:rsidRPr="004658AA">
        <w:t xml:space="preserve">        val4=val4+power*bitRead(points, i);</w:t>
      </w:r>
    </w:p>
    <w:p w14:paraId="52E4C1FA" w14:textId="77777777" w:rsidR="00B16ABF" w:rsidRPr="004658AA" w:rsidRDefault="00B16ABF" w:rsidP="00B16ABF">
      <w:pPr>
        <w:pStyle w:val="listing"/>
        <w:rPr>
          <w:lang w:val="ru-RU"/>
        </w:rPr>
      </w:pPr>
      <w:r w:rsidRPr="004658AA">
        <w:t xml:space="preserve">        </w:t>
      </w:r>
      <w:r w:rsidRPr="004658AA">
        <w:rPr>
          <w:lang w:val="ru-RU"/>
        </w:rPr>
        <w:t>power*=2;</w:t>
      </w:r>
    </w:p>
    <w:p w14:paraId="2CF27CDF" w14:textId="77777777" w:rsidR="00B16ABF" w:rsidRPr="004658AA" w:rsidRDefault="00B16ABF" w:rsidP="00B16ABF">
      <w:pPr>
        <w:pStyle w:val="listing"/>
        <w:rPr>
          <w:lang w:val="ru-RU"/>
        </w:rPr>
      </w:pPr>
      <w:r w:rsidRPr="004658AA">
        <w:rPr>
          <w:lang w:val="ru-RU"/>
        </w:rPr>
        <w:t xml:space="preserve">      }</w:t>
      </w:r>
    </w:p>
    <w:p w14:paraId="6DAD43D0" w14:textId="77777777" w:rsidR="00B16ABF" w:rsidRPr="004658AA" w:rsidRDefault="00B16ABF" w:rsidP="00B16ABF">
      <w:pPr>
        <w:pStyle w:val="listing"/>
        <w:rPr>
          <w:lang w:val="ru-RU"/>
        </w:rPr>
      </w:pPr>
      <w:r w:rsidRPr="004658AA">
        <w:rPr>
          <w:lang w:val="ru-RU"/>
        </w:rPr>
        <w:t xml:space="preserve">      val3=val3+bitRead(points, 8);</w:t>
      </w:r>
    </w:p>
    <w:p w14:paraId="2B0F635F" w14:textId="77777777" w:rsidR="00B16ABF" w:rsidRPr="004658AA" w:rsidRDefault="00B16ABF" w:rsidP="00B16ABF">
      <w:pPr>
        <w:pStyle w:val="listing"/>
        <w:rPr>
          <w:lang w:val="ru-RU"/>
        </w:rPr>
      </w:pPr>
      <w:r w:rsidRPr="004658AA">
        <w:rPr>
          <w:lang w:val="ru-RU"/>
        </w:rPr>
        <w:t xml:space="preserve">      power=2;</w:t>
      </w:r>
    </w:p>
    <w:p w14:paraId="08640111" w14:textId="77777777" w:rsidR="00B16ABF" w:rsidRPr="004658AA" w:rsidRDefault="00B16ABF" w:rsidP="00B16ABF">
      <w:pPr>
        <w:pStyle w:val="listing"/>
        <w:rPr>
          <w:lang w:val="ru-RU"/>
        </w:rPr>
      </w:pPr>
      <w:r w:rsidRPr="004658AA">
        <w:rPr>
          <w:lang w:val="ru-RU"/>
        </w:rPr>
        <w:t xml:space="preserve">      for (i=9;i&lt;16;i++){</w:t>
      </w:r>
    </w:p>
    <w:p w14:paraId="7F899C93" w14:textId="77777777" w:rsidR="00B16ABF" w:rsidRPr="004658AA" w:rsidRDefault="00B16ABF" w:rsidP="00B16ABF">
      <w:pPr>
        <w:pStyle w:val="listing"/>
      </w:pPr>
      <w:r w:rsidRPr="004658AA">
        <w:t xml:space="preserve">        val3=val3+power*bitRead(points, i);</w:t>
      </w:r>
    </w:p>
    <w:p w14:paraId="5D48A478" w14:textId="77777777" w:rsidR="00B16ABF" w:rsidRPr="004658AA" w:rsidRDefault="00B16ABF" w:rsidP="00B16ABF">
      <w:pPr>
        <w:pStyle w:val="listing"/>
        <w:rPr>
          <w:lang w:val="ru-RU"/>
        </w:rPr>
      </w:pPr>
      <w:r w:rsidRPr="004658AA">
        <w:t xml:space="preserve">        </w:t>
      </w:r>
      <w:r w:rsidRPr="004658AA">
        <w:rPr>
          <w:lang w:val="ru-RU"/>
        </w:rPr>
        <w:t>power*=2;</w:t>
      </w:r>
    </w:p>
    <w:p w14:paraId="46DA6D2E" w14:textId="77777777" w:rsidR="00B16ABF" w:rsidRPr="004658AA" w:rsidRDefault="00B16ABF" w:rsidP="00B16ABF">
      <w:pPr>
        <w:pStyle w:val="listing"/>
        <w:rPr>
          <w:lang w:val="ru-RU"/>
        </w:rPr>
      </w:pPr>
      <w:r w:rsidRPr="004658AA">
        <w:rPr>
          <w:lang w:val="ru-RU"/>
        </w:rPr>
        <w:t xml:space="preserve">      }</w:t>
      </w:r>
    </w:p>
    <w:p w14:paraId="449B5288" w14:textId="77777777" w:rsidR="00B16ABF" w:rsidRPr="004658AA" w:rsidRDefault="00B16ABF" w:rsidP="00B16ABF">
      <w:pPr>
        <w:pStyle w:val="listing"/>
        <w:rPr>
          <w:lang w:val="ru-RU"/>
        </w:rPr>
      </w:pPr>
      <w:r w:rsidRPr="004658AA">
        <w:rPr>
          <w:lang w:val="ru-RU"/>
        </w:rPr>
        <w:t xml:space="preserve">      power=2;</w:t>
      </w:r>
    </w:p>
    <w:p w14:paraId="15B9F690" w14:textId="77777777" w:rsidR="00B16ABF" w:rsidRPr="004658AA" w:rsidRDefault="00B16ABF" w:rsidP="00B16ABF">
      <w:pPr>
        <w:pStyle w:val="listing"/>
        <w:rPr>
          <w:lang w:val="ru-RU"/>
        </w:rPr>
      </w:pPr>
      <w:r w:rsidRPr="004658AA">
        <w:rPr>
          <w:lang w:val="ru-RU"/>
        </w:rPr>
        <w:t xml:space="preserve">      val2=val2+bitRead(points, 16);</w:t>
      </w:r>
    </w:p>
    <w:p w14:paraId="1A34ACE9" w14:textId="77777777" w:rsidR="00B16ABF" w:rsidRPr="004658AA" w:rsidRDefault="00B16ABF" w:rsidP="00B16ABF">
      <w:pPr>
        <w:pStyle w:val="listing"/>
        <w:rPr>
          <w:lang w:val="ru-RU"/>
        </w:rPr>
      </w:pPr>
      <w:r w:rsidRPr="004658AA">
        <w:rPr>
          <w:lang w:val="ru-RU"/>
        </w:rPr>
        <w:t xml:space="preserve">      for (i=17;i&lt;24;i++){</w:t>
      </w:r>
    </w:p>
    <w:p w14:paraId="71DA1BC4" w14:textId="77777777" w:rsidR="00B16ABF" w:rsidRPr="004658AA" w:rsidRDefault="00B16ABF" w:rsidP="00B16ABF">
      <w:pPr>
        <w:pStyle w:val="listing"/>
      </w:pPr>
      <w:r w:rsidRPr="004658AA">
        <w:t xml:space="preserve">        val2=val2+power*bitRead(points, i);</w:t>
      </w:r>
    </w:p>
    <w:p w14:paraId="57682616" w14:textId="77777777" w:rsidR="00B16ABF" w:rsidRPr="004658AA" w:rsidRDefault="00B16ABF" w:rsidP="00B16ABF">
      <w:pPr>
        <w:pStyle w:val="listing"/>
        <w:rPr>
          <w:lang w:val="ru-RU"/>
        </w:rPr>
      </w:pPr>
      <w:r w:rsidRPr="004658AA">
        <w:t xml:space="preserve">        </w:t>
      </w:r>
      <w:r w:rsidRPr="004658AA">
        <w:rPr>
          <w:lang w:val="ru-RU"/>
        </w:rPr>
        <w:t>power*=2;</w:t>
      </w:r>
    </w:p>
    <w:p w14:paraId="518A0BCF" w14:textId="77777777" w:rsidR="00B16ABF" w:rsidRPr="004658AA" w:rsidRDefault="00B16ABF" w:rsidP="00B16ABF">
      <w:pPr>
        <w:pStyle w:val="listing"/>
        <w:rPr>
          <w:lang w:val="ru-RU"/>
        </w:rPr>
      </w:pPr>
      <w:r w:rsidRPr="004658AA">
        <w:rPr>
          <w:lang w:val="ru-RU"/>
        </w:rPr>
        <w:t xml:space="preserve">      }</w:t>
      </w:r>
    </w:p>
    <w:p w14:paraId="37F3DAAB" w14:textId="77777777" w:rsidR="00B16ABF" w:rsidRPr="004658AA" w:rsidRDefault="00B16ABF" w:rsidP="00B16ABF">
      <w:pPr>
        <w:pStyle w:val="listing"/>
        <w:rPr>
          <w:lang w:val="ru-RU"/>
        </w:rPr>
      </w:pPr>
      <w:r w:rsidRPr="004658AA">
        <w:rPr>
          <w:lang w:val="ru-RU"/>
        </w:rPr>
        <w:t xml:space="preserve">      power=2;</w:t>
      </w:r>
    </w:p>
    <w:p w14:paraId="21189D20" w14:textId="77777777" w:rsidR="00B16ABF" w:rsidRPr="004658AA" w:rsidRDefault="00B16ABF" w:rsidP="00B16ABF">
      <w:pPr>
        <w:pStyle w:val="listing"/>
        <w:rPr>
          <w:lang w:val="ru-RU"/>
        </w:rPr>
      </w:pPr>
      <w:r w:rsidRPr="004658AA">
        <w:rPr>
          <w:lang w:val="ru-RU"/>
        </w:rPr>
        <w:t xml:space="preserve">      val1=val1+bitRead(points, 24);</w:t>
      </w:r>
    </w:p>
    <w:p w14:paraId="4850A7A5" w14:textId="77777777" w:rsidR="00B16ABF" w:rsidRPr="004658AA" w:rsidRDefault="00B16ABF" w:rsidP="00B16ABF">
      <w:pPr>
        <w:pStyle w:val="listing"/>
        <w:rPr>
          <w:lang w:val="ru-RU"/>
        </w:rPr>
      </w:pPr>
      <w:r w:rsidRPr="004658AA">
        <w:rPr>
          <w:lang w:val="ru-RU"/>
        </w:rPr>
        <w:t xml:space="preserve">      for (i=25;i&lt;29;i++){</w:t>
      </w:r>
    </w:p>
    <w:p w14:paraId="593C48AB" w14:textId="77777777" w:rsidR="00B16ABF" w:rsidRPr="004658AA" w:rsidRDefault="00B16ABF" w:rsidP="00B16ABF">
      <w:pPr>
        <w:pStyle w:val="listing"/>
      </w:pPr>
      <w:r w:rsidRPr="004658AA">
        <w:t xml:space="preserve">        val1=val1+power*bitRead(points, i);</w:t>
      </w:r>
    </w:p>
    <w:p w14:paraId="78BCBF41" w14:textId="77777777" w:rsidR="00B16ABF" w:rsidRPr="004658AA" w:rsidRDefault="00B16ABF" w:rsidP="00B16ABF">
      <w:pPr>
        <w:pStyle w:val="listing"/>
        <w:rPr>
          <w:lang w:val="ru-RU"/>
        </w:rPr>
      </w:pPr>
      <w:r w:rsidRPr="004658AA">
        <w:t xml:space="preserve">        </w:t>
      </w:r>
      <w:r w:rsidRPr="004658AA">
        <w:rPr>
          <w:lang w:val="ru-RU"/>
        </w:rPr>
        <w:t>power*=2;</w:t>
      </w:r>
    </w:p>
    <w:p w14:paraId="7C021978" w14:textId="77777777" w:rsidR="00B16ABF" w:rsidRPr="004658AA" w:rsidRDefault="00B16ABF" w:rsidP="00B16ABF">
      <w:pPr>
        <w:pStyle w:val="listing"/>
        <w:rPr>
          <w:lang w:val="ru-RU"/>
        </w:rPr>
      </w:pPr>
      <w:r w:rsidRPr="004658AA">
        <w:rPr>
          <w:lang w:val="ru-RU"/>
        </w:rPr>
        <w:t xml:space="preserve">      }</w:t>
      </w:r>
    </w:p>
    <w:p w14:paraId="77981058" w14:textId="77777777" w:rsidR="00B16ABF" w:rsidRPr="004658AA" w:rsidRDefault="00B16ABF" w:rsidP="00B16ABF">
      <w:pPr>
        <w:pStyle w:val="listing"/>
        <w:rPr>
          <w:lang w:val="ru-RU"/>
        </w:rPr>
      </w:pPr>
      <w:r w:rsidRPr="004658AA">
        <w:rPr>
          <w:lang w:val="ru-RU"/>
        </w:rPr>
        <w:t xml:space="preserve">      EEPROM.write((dif-1)*4+1, val1);</w:t>
      </w:r>
    </w:p>
    <w:p w14:paraId="1FB7F4A2" w14:textId="77777777" w:rsidR="00B16ABF" w:rsidRPr="004658AA" w:rsidRDefault="00B16ABF" w:rsidP="00B16ABF">
      <w:pPr>
        <w:pStyle w:val="listing"/>
        <w:rPr>
          <w:lang w:val="ru-RU"/>
        </w:rPr>
      </w:pPr>
      <w:r w:rsidRPr="004658AA">
        <w:rPr>
          <w:lang w:val="ru-RU"/>
        </w:rPr>
        <w:t xml:space="preserve">      EEPROM.write((dif-1)*4+2, val2);</w:t>
      </w:r>
    </w:p>
    <w:p w14:paraId="6F30BDA5" w14:textId="77777777" w:rsidR="00B16ABF" w:rsidRPr="004658AA" w:rsidRDefault="00B16ABF" w:rsidP="00B16ABF">
      <w:pPr>
        <w:pStyle w:val="listing"/>
        <w:rPr>
          <w:lang w:val="ru-RU"/>
        </w:rPr>
      </w:pPr>
      <w:r w:rsidRPr="004658AA">
        <w:rPr>
          <w:lang w:val="ru-RU"/>
        </w:rPr>
        <w:t xml:space="preserve">      EEPROM.write((dif-1)*4+3, val3); </w:t>
      </w:r>
    </w:p>
    <w:p w14:paraId="3BE85821" w14:textId="77777777" w:rsidR="00B16ABF" w:rsidRPr="004658AA" w:rsidRDefault="00B16ABF" w:rsidP="00B16ABF">
      <w:pPr>
        <w:pStyle w:val="listing"/>
        <w:rPr>
          <w:lang w:val="ru-RU"/>
        </w:rPr>
      </w:pPr>
      <w:r w:rsidRPr="004658AA">
        <w:rPr>
          <w:lang w:val="ru-RU"/>
        </w:rPr>
        <w:t xml:space="preserve">      EEPROM.write((dif-1)*4+4, val4);</w:t>
      </w:r>
    </w:p>
    <w:p w14:paraId="5B89C71F" w14:textId="77777777" w:rsidR="00B16ABF" w:rsidRPr="004658AA" w:rsidRDefault="00B16ABF" w:rsidP="00B16ABF">
      <w:pPr>
        <w:pStyle w:val="listing"/>
        <w:rPr>
          <w:lang w:val="ru-RU"/>
        </w:rPr>
      </w:pPr>
      <w:r w:rsidRPr="004658AA">
        <w:rPr>
          <w:lang w:val="ru-RU"/>
        </w:rPr>
        <w:t xml:space="preserve">    }</w:t>
      </w:r>
    </w:p>
    <w:p w14:paraId="4FA8E7FF" w14:textId="77777777" w:rsidR="00B16ABF" w:rsidRPr="004658AA" w:rsidRDefault="00B16ABF" w:rsidP="00B16ABF">
      <w:pPr>
        <w:pStyle w:val="listing"/>
        <w:rPr>
          <w:lang w:val="ru-RU"/>
        </w:rPr>
      </w:pPr>
      <w:r w:rsidRPr="004658AA">
        <w:rPr>
          <w:lang w:val="ru-RU"/>
        </w:rPr>
        <w:t xml:space="preserve">    while (1){</w:t>
      </w:r>
    </w:p>
    <w:p w14:paraId="1DD90585" w14:textId="77777777" w:rsidR="00B16ABF" w:rsidRPr="004658AA" w:rsidRDefault="00B16ABF" w:rsidP="00B16ABF">
      <w:pPr>
        <w:pStyle w:val="listing"/>
        <w:rPr>
          <w:lang w:val="ru-RU"/>
        </w:rPr>
      </w:pPr>
      <w:r w:rsidRPr="004658AA">
        <w:rPr>
          <w:lang w:val="ru-RU"/>
        </w:rPr>
        <w:t xml:space="preserve">      if (digitalRead(3)==0){</w:t>
      </w:r>
    </w:p>
    <w:p w14:paraId="29B577AA" w14:textId="77777777" w:rsidR="00B16ABF" w:rsidRPr="004658AA" w:rsidRDefault="00B16ABF" w:rsidP="00B16ABF">
      <w:pPr>
        <w:pStyle w:val="listing"/>
        <w:rPr>
          <w:lang w:val="ru-RU"/>
        </w:rPr>
      </w:pPr>
      <w:r w:rsidRPr="004658AA">
        <w:rPr>
          <w:lang w:val="ru-RU"/>
        </w:rPr>
        <w:t xml:space="preserve">        while(digitalRead(3)==0){</w:t>
      </w:r>
    </w:p>
    <w:p w14:paraId="31BC7F03" w14:textId="77777777" w:rsidR="00B16ABF" w:rsidRPr="004658AA" w:rsidRDefault="00B16ABF" w:rsidP="00B16ABF">
      <w:pPr>
        <w:pStyle w:val="listing"/>
        <w:rPr>
          <w:lang w:val="ru-RU"/>
        </w:rPr>
      </w:pPr>
      <w:r w:rsidRPr="004658AA">
        <w:rPr>
          <w:lang w:val="ru-RU"/>
        </w:rPr>
        <w:t xml:space="preserve">          delay(5);</w:t>
      </w:r>
    </w:p>
    <w:p w14:paraId="27617028" w14:textId="77777777" w:rsidR="00B16ABF" w:rsidRPr="004658AA" w:rsidRDefault="00B16ABF" w:rsidP="00B16ABF">
      <w:pPr>
        <w:pStyle w:val="listing"/>
        <w:rPr>
          <w:lang w:val="ru-RU"/>
        </w:rPr>
      </w:pPr>
      <w:r w:rsidRPr="004658AA">
        <w:rPr>
          <w:lang w:val="ru-RU"/>
        </w:rPr>
        <w:lastRenderedPageBreak/>
        <w:t xml:space="preserve">        }</w:t>
      </w:r>
    </w:p>
    <w:p w14:paraId="60186EBE" w14:textId="77777777" w:rsidR="00B16ABF" w:rsidRPr="004658AA" w:rsidRDefault="00B16ABF" w:rsidP="00B16ABF">
      <w:pPr>
        <w:pStyle w:val="listing"/>
        <w:rPr>
          <w:lang w:val="ru-RU"/>
        </w:rPr>
      </w:pPr>
      <w:r w:rsidRPr="004658AA">
        <w:rPr>
          <w:lang w:val="ru-RU"/>
        </w:rPr>
        <w:t xml:space="preserve">        break;</w:t>
      </w:r>
    </w:p>
    <w:p w14:paraId="245D626A" w14:textId="77777777" w:rsidR="00B16ABF" w:rsidRPr="004658AA" w:rsidRDefault="00B16ABF" w:rsidP="00B16ABF">
      <w:pPr>
        <w:pStyle w:val="listing"/>
        <w:rPr>
          <w:lang w:val="ru-RU"/>
        </w:rPr>
      </w:pPr>
      <w:r w:rsidRPr="004658AA">
        <w:rPr>
          <w:lang w:val="ru-RU"/>
        </w:rPr>
        <w:t xml:space="preserve">      }</w:t>
      </w:r>
    </w:p>
    <w:p w14:paraId="2D954BDC" w14:textId="77777777" w:rsidR="00B16ABF" w:rsidRPr="004658AA" w:rsidRDefault="00B16ABF" w:rsidP="00B16ABF">
      <w:pPr>
        <w:pStyle w:val="listing"/>
        <w:rPr>
          <w:lang w:val="ru-RU"/>
        </w:rPr>
      </w:pPr>
      <w:r w:rsidRPr="004658AA">
        <w:rPr>
          <w:lang w:val="ru-RU"/>
        </w:rPr>
        <w:t xml:space="preserve">    }</w:t>
      </w:r>
    </w:p>
    <w:p w14:paraId="538BF81C" w14:textId="77777777" w:rsidR="00B16ABF" w:rsidRPr="004658AA" w:rsidRDefault="00B16ABF" w:rsidP="00B16ABF">
      <w:pPr>
        <w:pStyle w:val="listing"/>
        <w:rPr>
          <w:lang w:val="ru-RU"/>
        </w:rPr>
      </w:pPr>
      <w:r w:rsidRPr="004658AA">
        <w:rPr>
          <w:lang w:val="ru-RU"/>
        </w:rPr>
        <w:t xml:space="preserve">    lcd.setCursor(0,0);</w:t>
      </w:r>
    </w:p>
    <w:p w14:paraId="3BBA250F" w14:textId="77777777" w:rsidR="00B16ABF" w:rsidRPr="004658AA" w:rsidRDefault="00B16ABF" w:rsidP="00B16ABF">
      <w:pPr>
        <w:pStyle w:val="listing"/>
        <w:rPr>
          <w:lang w:val="ru-RU"/>
        </w:rPr>
      </w:pPr>
      <w:r w:rsidRPr="004658AA">
        <w:rPr>
          <w:lang w:val="ru-RU"/>
        </w:rPr>
        <w:t xml:space="preserve">    lcd.print("Racing game");</w:t>
      </w:r>
    </w:p>
    <w:p w14:paraId="6F2C96F3" w14:textId="77777777" w:rsidR="00B16ABF" w:rsidRPr="004658AA" w:rsidRDefault="00B16ABF" w:rsidP="00B16ABF">
      <w:pPr>
        <w:pStyle w:val="listing"/>
        <w:rPr>
          <w:lang w:val="ru-RU"/>
        </w:rPr>
      </w:pPr>
      <w:r w:rsidRPr="004658AA">
        <w:rPr>
          <w:lang w:val="ru-RU"/>
        </w:rPr>
        <w:t xml:space="preserve">    lcd.setCursor(0,1);</w:t>
      </w:r>
    </w:p>
    <w:p w14:paraId="1CA7D4B3" w14:textId="77777777" w:rsidR="00B16ABF" w:rsidRPr="004658AA" w:rsidRDefault="00B16ABF" w:rsidP="00B16ABF">
      <w:pPr>
        <w:pStyle w:val="listing"/>
      </w:pPr>
      <w:r w:rsidRPr="004658AA">
        <w:t xml:space="preserve">    lcd.print("Press the button");</w:t>
      </w:r>
    </w:p>
    <w:p w14:paraId="6D97AA92" w14:textId="77777777" w:rsidR="00B16ABF" w:rsidRPr="004658AA" w:rsidRDefault="00B16ABF" w:rsidP="00B16ABF">
      <w:pPr>
        <w:pStyle w:val="listing"/>
      </w:pPr>
      <w:r w:rsidRPr="004658AA">
        <w:t xml:space="preserve">    </w:t>
      </w:r>
    </w:p>
    <w:p w14:paraId="6E77912E" w14:textId="77777777" w:rsidR="00B16ABF" w:rsidRPr="004658AA" w:rsidRDefault="00B16ABF" w:rsidP="00B16ABF">
      <w:pPr>
        <w:pStyle w:val="listing"/>
        <w:rPr>
          <w:lang w:val="ru-RU"/>
        </w:rPr>
      </w:pPr>
      <w:r w:rsidRPr="004658AA">
        <w:t xml:space="preserve">  </w:t>
      </w:r>
      <w:r w:rsidRPr="004658AA">
        <w:rPr>
          <w:lang w:val="ru-RU"/>
        </w:rPr>
        <w:t xml:space="preserve">}     </w:t>
      </w:r>
    </w:p>
    <w:p w14:paraId="7FF0DF13" w14:textId="3C1212EA" w:rsidR="00104EFC" w:rsidRDefault="00B16ABF" w:rsidP="000F6A9F">
      <w:pPr>
        <w:pStyle w:val="listing"/>
        <w:rPr>
          <w:lang w:val="ru-RU"/>
        </w:rPr>
      </w:pPr>
      <w:r w:rsidRPr="004658AA">
        <w:rPr>
          <w:lang w:val="ru-RU"/>
        </w:rPr>
        <w:t>}</w:t>
      </w:r>
    </w:p>
    <w:p w14:paraId="5E0CC13D" w14:textId="14AF387D" w:rsidR="00F049B5" w:rsidRPr="00C67F96" w:rsidRDefault="00205CA9" w:rsidP="00F049B5">
      <w:pPr>
        <w:pStyle w:val="afe"/>
        <w:ind w:firstLine="482"/>
        <w:rPr>
          <w:b/>
          <w:bCs/>
          <w:sz w:val="28"/>
          <w:szCs w:val="28"/>
          <w:lang w:val="en-US"/>
        </w:rPr>
      </w:pPr>
      <w:r>
        <w:rPr>
          <w:b/>
          <w:bCs/>
          <w:sz w:val="28"/>
          <w:szCs w:val="28"/>
        </w:rPr>
        <w:t>6</w:t>
      </w:r>
      <w:r w:rsidR="00F049B5" w:rsidRPr="00945FFA">
        <w:rPr>
          <w:b/>
          <w:bCs/>
          <w:sz w:val="28"/>
          <w:szCs w:val="28"/>
        </w:rPr>
        <w:t>.</w:t>
      </w:r>
      <w:r w:rsidR="00F049B5">
        <w:rPr>
          <w:b/>
          <w:bCs/>
          <w:sz w:val="28"/>
          <w:szCs w:val="28"/>
        </w:rPr>
        <w:t xml:space="preserve"> </w:t>
      </w:r>
      <w:r w:rsidR="00C67F96">
        <w:rPr>
          <w:b/>
          <w:bCs/>
          <w:sz w:val="28"/>
          <w:szCs w:val="28"/>
          <w:lang w:val="en-US"/>
        </w:rPr>
        <w:t>Result</w:t>
      </w:r>
    </w:p>
    <w:p w14:paraId="18659E5F" w14:textId="4E16BB59" w:rsidR="00F049B5" w:rsidRPr="00C67F96" w:rsidRDefault="00F049B5" w:rsidP="00F049B5">
      <w:pPr>
        <w:pStyle w:val="afe"/>
        <w:ind w:firstLine="482"/>
        <w:jc w:val="both"/>
        <w:rPr>
          <w:lang w:val="en-US"/>
        </w:rPr>
      </w:pPr>
      <w:r w:rsidRPr="00C67F96">
        <w:rPr>
          <w:b/>
          <w:bCs/>
          <w:sz w:val="28"/>
          <w:szCs w:val="28"/>
          <w:lang w:val="en-US"/>
        </w:rPr>
        <w:tab/>
      </w:r>
      <w:r w:rsidRPr="00C67F96">
        <w:rPr>
          <w:b/>
          <w:bCs/>
          <w:sz w:val="28"/>
          <w:szCs w:val="28"/>
          <w:lang w:val="en-US"/>
        </w:rPr>
        <w:tab/>
      </w:r>
      <w:r w:rsidR="00C67F96" w:rsidRPr="00C67F96">
        <w:rPr>
          <w:sz w:val="28"/>
          <w:szCs w:val="28"/>
          <w:lang w:val="en-US"/>
        </w:rPr>
        <w:t>You've got the experience of interacting with the Arduino environment and an interesting, unique, homemade game. If something does not work, check the performance of each module separately and the quality of the soldering. You can check out my result here:</w:t>
      </w:r>
      <w:r w:rsidR="00C67F96">
        <w:rPr>
          <w:sz w:val="28"/>
          <w:szCs w:val="28"/>
          <w:lang w:val="en-US"/>
        </w:rPr>
        <w:t xml:space="preserve"> </w:t>
      </w:r>
      <w:hyperlink r:id="rId18" w:history="1">
        <w:r w:rsidR="00C67F96" w:rsidRPr="001F1C35">
          <w:rPr>
            <w:rStyle w:val="af9"/>
            <w:lang w:val="en-US"/>
          </w:rPr>
          <w:t>https://github.com/Mike-Kuznetsov/Arduino-Racing-Game/</w:t>
        </w:r>
      </w:hyperlink>
      <w:r w:rsidR="00EA6F50" w:rsidRPr="00C67F96">
        <w:rPr>
          <w:lang w:val="en-US"/>
        </w:rPr>
        <w:t xml:space="preserve"> </w:t>
      </w:r>
      <w:bookmarkStart w:id="1" w:name="_GoBack"/>
      <w:bookmarkEnd w:id="1"/>
    </w:p>
    <w:sectPr w:rsidR="00F049B5" w:rsidRPr="00C67F96" w:rsidSect="006721DB">
      <w:footerReference w:type="default" r:id="rId19"/>
      <w:pgSz w:w="11906" w:h="16838" w:code="9"/>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AA786" w14:textId="77777777" w:rsidR="000363BA" w:rsidRDefault="000363BA">
      <w:r>
        <w:separator/>
      </w:r>
    </w:p>
  </w:endnote>
  <w:endnote w:type="continuationSeparator" w:id="0">
    <w:p w14:paraId="3BCDB034" w14:textId="77777777" w:rsidR="000363BA" w:rsidRDefault="00036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tiqua">
    <w:altName w:val="Times New Roman"/>
    <w:charset w:val="00"/>
    <w:family w:val="auto"/>
    <w:pitch w:val="variable"/>
    <w:sig w:usb0="00000000" w:usb1="09060000" w:usb2="00000010" w:usb3="00000000" w:csb0="0021001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3D36" w14:textId="1F116ABD" w:rsidR="004A7A70" w:rsidRDefault="004A7A70">
    <w:pPr>
      <w:pStyle w:val="af2"/>
      <w:jc w:val="center"/>
    </w:pPr>
    <w:r>
      <w:fldChar w:fldCharType="begin"/>
    </w:r>
    <w:r>
      <w:instrText>PAGE   \* MERGEFORMAT</w:instrText>
    </w:r>
    <w:r>
      <w:fldChar w:fldCharType="separate"/>
    </w:r>
    <w:r>
      <w:rPr>
        <w:noProof/>
      </w:rPr>
      <w:t>6</w:t>
    </w:r>
    <w:r>
      <w:fldChar w:fldCharType="end"/>
    </w:r>
  </w:p>
  <w:p w14:paraId="699210B7" w14:textId="77777777" w:rsidR="004A7A70" w:rsidRDefault="004A7A70">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BB3398" w14:textId="77777777" w:rsidR="000363BA" w:rsidRDefault="000363BA">
      <w:r>
        <w:separator/>
      </w:r>
    </w:p>
  </w:footnote>
  <w:footnote w:type="continuationSeparator" w:id="0">
    <w:p w14:paraId="2FF9B923" w14:textId="77777777" w:rsidR="000363BA" w:rsidRDefault="00036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7490"/>
    <w:multiLevelType w:val="hybridMultilevel"/>
    <w:tmpl w:val="16A2A902"/>
    <w:lvl w:ilvl="0" w:tplc="C67881FA">
      <w:start w:val="1"/>
      <w:numFmt w:val="bullet"/>
      <w:lvlText w:val="­"/>
      <w:lvlJc w:val="left"/>
      <w:pPr>
        <w:tabs>
          <w:tab w:val="num" w:pos="2520"/>
        </w:tabs>
        <w:ind w:left="2520" w:hanging="360"/>
      </w:pPr>
      <w:rPr>
        <w:rFonts w:ascii="Courier New" w:hAnsi="Courier New" w:hint="default"/>
      </w:rPr>
    </w:lvl>
    <w:lvl w:ilvl="1" w:tplc="C67881FA">
      <w:start w:val="1"/>
      <w:numFmt w:val="bullet"/>
      <w:lvlText w:val="­"/>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87810F7"/>
    <w:multiLevelType w:val="hybridMultilevel"/>
    <w:tmpl w:val="74C66444"/>
    <w:lvl w:ilvl="0" w:tplc="69DA61DA">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2" w15:restartNumberingAfterBreak="0">
    <w:nsid w:val="096D506E"/>
    <w:multiLevelType w:val="hybridMultilevel"/>
    <w:tmpl w:val="91562BE8"/>
    <w:lvl w:ilvl="0" w:tplc="A08216F2">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3" w15:restartNumberingAfterBreak="0">
    <w:nsid w:val="0D966240"/>
    <w:multiLevelType w:val="multilevel"/>
    <w:tmpl w:val="FCCA88E4"/>
    <w:lvl w:ilvl="0">
      <w:start w:val="1"/>
      <w:numFmt w:val="decimal"/>
      <w:pStyle w:val="1"/>
      <w:suff w:val="space"/>
      <w:lvlText w:val="%1"/>
      <w:lvlJc w:val="left"/>
      <w:pPr>
        <w:ind w:left="0" w:firstLine="624"/>
      </w:pPr>
      <w:rPr>
        <w:rFonts w:ascii="Times New Roman" w:hAnsi="Times New Roman" w:hint="default"/>
      </w:rPr>
    </w:lvl>
    <w:lvl w:ilvl="1">
      <w:start w:val="1"/>
      <w:numFmt w:val="decimal"/>
      <w:pStyle w:val="2"/>
      <w:suff w:val="space"/>
      <w:lvlText w:val="%1.%2"/>
      <w:lvlJc w:val="left"/>
      <w:pPr>
        <w:ind w:left="-198" w:firstLine="624"/>
      </w:pPr>
      <w:rPr>
        <w:rFonts w:ascii="Times New Roman" w:hAnsi="Times New Roman" w:hint="default"/>
      </w:rPr>
    </w:lvl>
    <w:lvl w:ilvl="2">
      <w:start w:val="1"/>
      <w:numFmt w:val="decimal"/>
      <w:pStyle w:val="3"/>
      <w:suff w:val="space"/>
      <w:lvlText w:val="%1.%2.%3"/>
      <w:lvlJc w:val="left"/>
      <w:pPr>
        <w:ind w:left="0" w:firstLine="624"/>
      </w:pPr>
      <w:rPr>
        <w:rFonts w:ascii="Times New Roman" w:hAnsi="Times New Roman" w:hint="default"/>
      </w:rPr>
    </w:lvl>
    <w:lvl w:ilvl="3">
      <w:start w:val="1"/>
      <w:numFmt w:val="decimal"/>
      <w:pStyle w:val="4"/>
      <w:suff w:val="space"/>
      <w:lvlText w:val="%1.%2.%3.%4"/>
      <w:lvlJc w:val="left"/>
      <w:pPr>
        <w:ind w:left="0" w:firstLine="454"/>
      </w:pPr>
      <w:rPr>
        <w:rFonts w:ascii="Times New Roman" w:hAnsi="Times New Roman" w:hint="default"/>
      </w:rPr>
    </w:lvl>
    <w:lvl w:ilvl="4">
      <w:start w:val="1"/>
      <w:numFmt w:val="decimal"/>
      <w:pStyle w:val="5"/>
      <w:suff w:val="space"/>
      <w:lvlText w:val="%1.%2.%3.%4.%5"/>
      <w:lvlJc w:val="left"/>
      <w:pPr>
        <w:ind w:left="0" w:firstLine="454"/>
      </w:pPr>
      <w:rPr>
        <w:rFonts w:hint="default"/>
      </w:rPr>
    </w:lvl>
    <w:lvl w:ilvl="5">
      <w:start w:val="1"/>
      <w:numFmt w:val="decimal"/>
      <w:pStyle w:val="6"/>
      <w:lvlText w:val="%1.%2.%3.%4.%5.%6"/>
      <w:lvlJc w:val="left"/>
      <w:pPr>
        <w:tabs>
          <w:tab w:val="num" w:pos="1894"/>
        </w:tabs>
        <w:ind w:left="0" w:firstLine="454"/>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15:restartNumberingAfterBreak="0">
    <w:nsid w:val="131F3873"/>
    <w:multiLevelType w:val="singleLevel"/>
    <w:tmpl w:val="D97E73AC"/>
    <w:lvl w:ilvl="0">
      <w:start w:val="1"/>
      <w:numFmt w:val="decimal"/>
      <w:lvlText w:val="%1)"/>
      <w:legacy w:legacy="1" w:legacySpace="113" w:legacyIndent="0"/>
      <w:lvlJc w:val="left"/>
    </w:lvl>
  </w:abstractNum>
  <w:abstractNum w:abstractNumId="5" w15:restartNumberingAfterBreak="0">
    <w:nsid w:val="184C60F0"/>
    <w:multiLevelType w:val="singleLevel"/>
    <w:tmpl w:val="8CA64726"/>
    <w:lvl w:ilvl="0">
      <w:start w:val="1"/>
      <w:numFmt w:val="bullet"/>
      <w:pStyle w:val="-"/>
      <w:lvlText w:val="–"/>
      <w:lvlJc w:val="left"/>
      <w:pPr>
        <w:tabs>
          <w:tab w:val="num" w:pos="984"/>
        </w:tabs>
        <w:ind w:left="0" w:firstLine="624"/>
      </w:pPr>
      <w:rPr>
        <w:rFonts w:ascii="Times New Roman" w:hAnsi="Times New Roman" w:cs="Times New Roman" w:hint="default"/>
      </w:rPr>
    </w:lvl>
  </w:abstractNum>
  <w:abstractNum w:abstractNumId="6" w15:restartNumberingAfterBreak="0">
    <w:nsid w:val="20830A0A"/>
    <w:multiLevelType w:val="hybridMultilevel"/>
    <w:tmpl w:val="89AAADA4"/>
    <w:lvl w:ilvl="0" w:tplc="D84C736C">
      <w:start w:val="7"/>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7" w15:restartNumberingAfterBreak="0">
    <w:nsid w:val="26E974B5"/>
    <w:multiLevelType w:val="multilevel"/>
    <w:tmpl w:val="B6E87418"/>
    <w:lvl w:ilvl="0">
      <w:start w:val="1"/>
      <w:numFmt w:val="bullet"/>
      <w:pStyle w:val="-0"/>
      <w:lvlText w:val="–"/>
      <w:lvlJc w:val="left"/>
      <w:pPr>
        <w:tabs>
          <w:tab w:val="num" w:pos="1069"/>
        </w:tabs>
        <w:ind w:left="0" w:firstLine="709"/>
      </w:pPr>
      <w:rPr>
        <w:rFonts w:ascii="Times New Roman" w:hAnsi="Times New Roman" w:cs="Times New Roman" w:hint="default"/>
        <w:sz w:val="28"/>
      </w:rPr>
    </w:lvl>
    <w:lvl w:ilvl="1" w:tentative="1">
      <w:start w:val="1"/>
      <w:numFmt w:val="bullet"/>
      <w:lvlText w:val="o"/>
      <w:lvlJc w:val="left"/>
      <w:pPr>
        <w:tabs>
          <w:tab w:val="num" w:pos="2149"/>
        </w:tabs>
        <w:ind w:left="2149" w:hanging="360"/>
      </w:pPr>
      <w:rPr>
        <w:rFonts w:ascii="Courier New" w:hAnsi="Courier New" w:hint="default"/>
      </w:rPr>
    </w:lvl>
    <w:lvl w:ilvl="2" w:tentative="1">
      <w:start w:val="1"/>
      <w:numFmt w:val="bullet"/>
      <w:lvlText w:val=""/>
      <w:lvlJc w:val="left"/>
      <w:pPr>
        <w:tabs>
          <w:tab w:val="num" w:pos="2869"/>
        </w:tabs>
        <w:ind w:left="2869" w:hanging="360"/>
      </w:pPr>
      <w:rPr>
        <w:rFonts w:ascii="Wingdings" w:hAnsi="Wingdings" w:hint="default"/>
      </w:rPr>
    </w:lvl>
    <w:lvl w:ilvl="3" w:tentative="1">
      <w:start w:val="1"/>
      <w:numFmt w:val="bullet"/>
      <w:lvlText w:val=""/>
      <w:lvlJc w:val="left"/>
      <w:pPr>
        <w:tabs>
          <w:tab w:val="num" w:pos="3589"/>
        </w:tabs>
        <w:ind w:left="3589" w:hanging="360"/>
      </w:pPr>
      <w:rPr>
        <w:rFonts w:ascii="Symbol" w:hAnsi="Symbol" w:hint="default"/>
      </w:rPr>
    </w:lvl>
    <w:lvl w:ilvl="4" w:tentative="1">
      <w:start w:val="1"/>
      <w:numFmt w:val="bullet"/>
      <w:lvlText w:val="o"/>
      <w:lvlJc w:val="left"/>
      <w:pPr>
        <w:tabs>
          <w:tab w:val="num" w:pos="4309"/>
        </w:tabs>
        <w:ind w:left="4309" w:hanging="360"/>
      </w:pPr>
      <w:rPr>
        <w:rFonts w:ascii="Courier New" w:hAnsi="Courier New" w:hint="default"/>
      </w:rPr>
    </w:lvl>
    <w:lvl w:ilvl="5" w:tentative="1">
      <w:start w:val="1"/>
      <w:numFmt w:val="bullet"/>
      <w:lvlText w:val=""/>
      <w:lvlJc w:val="left"/>
      <w:pPr>
        <w:tabs>
          <w:tab w:val="num" w:pos="5029"/>
        </w:tabs>
        <w:ind w:left="5029" w:hanging="360"/>
      </w:pPr>
      <w:rPr>
        <w:rFonts w:ascii="Wingdings" w:hAnsi="Wingdings" w:hint="default"/>
      </w:rPr>
    </w:lvl>
    <w:lvl w:ilvl="6" w:tentative="1">
      <w:start w:val="1"/>
      <w:numFmt w:val="bullet"/>
      <w:lvlText w:val=""/>
      <w:lvlJc w:val="left"/>
      <w:pPr>
        <w:tabs>
          <w:tab w:val="num" w:pos="5749"/>
        </w:tabs>
        <w:ind w:left="5749" w:hanging="360"/>
      </w:pPr>
      <w:rPr>
        <w:rFonts w:ascii="Symbol" w:hAnsi="Symbol" w:hint="default"/>
      </w:rPr>
    </w:lvl>
    <w:lvl w:ilvl="7" w:tentative="1">
      <w:start w:val="1"/>
      <w:numFmt w:val="bullet"/>
      <w:lvlText w:val="o"/>
      <w:lvlJc w:val="left"/>
      <w:pPr>
        <w:tabs>
          <w:tab w:val="num" w:pos="6469"/>
        </w:tabs>
        <w:ind w:left="6469" w:hanging="360"/>
      </w:pPr>
      <w:rPr>
        <w:rFonts w:ascii="Courier New" w:hAnsi="Courier New" w:hint="default"/>
      </w:rPr>
    </w:lvl>
    <w:lvl w:ilvl="8" w:tentative="1">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2B6F7AAE"/>
    <w:multiLevelType w:val="hybridMultilevel"/>
    <w:tmpl w:val="3C90F2C0"/>
    <w:lvl w:ilvl="0" w:tplc="D00015E4">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9" w15:restartNumberingAfterBreak="0">
    <w:nsid w:val="2D583655"/>
    <w:multiLevelType w:val="hybridMultilevel"/>
    <w:tmpl w:val="126CFB2A"/>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0" w15:restartNumberingAfterBreak="0">
    <w:nsid w:val="2E593A09"/>
    <w:multiLevelType w:val="hybridMultilevel"/>
    <w:tmpl w:val="8084DEFA"/>
    <w:lvl w:ilvl="0" w:tplc="72AC98C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3BE758CF"/>
    <w:multiLevelType w:val="hybridMultilevel"/>
    <w:tmpl w:val="4686D9D8"/>
    <w:lvl w:ilvl="0" w:tplc="494C80B6">
      <w:start w:val="9"/>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12"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b w:val="0"/>
        <w:color w:val="A6A6A6"/>
        <w:sz w:val="16"/>
        <w:u w:color="000000"/>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abstractNum w:abstractNumId="13" w15:restartNumberingAfterBreak="0">
    <w:nsid w:val="4C3B3143"/>
    <w:multiLevelType w:val="hybridMultilevel"/>
    <w:tmpl w:val="443413B2"/>
    <w:lvl w:ilvl="0" w:tplc="C2B67232">
      <w:start w:val="1"/>
      <w:numFmt w:val="decimal"/>
      <w:lvlText w:val="%1."/>
      <w:lvlJc w:val="left"/>
      <w:pPr>
        <w:ind w:left="1500"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4" w15:restartNumberingAfterBreak="0">
    <w:nsid w:val="50BD3134"/>
    <w:multiLevelType w:val="hybridMultilevel"/>
    <w:tmpl w:val="22403C1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60C70092"/>
    <w:multiLevelType w:val="singleLevel"/>
    <w:tmpl w:val="9300CA76"/>
    <w:lvl w:ilvl="0">
      <w:start w:val="1"/>
      <w:numFmt w:val="russianLower"/>
      <w:pStyle w:val="a"/>
      <w:lvlText w:val="%1)"/>
      <w:lvlJc w:val="left"/>
      <w:pPr>
        <w:ind w:left="984" w:hanging="360"/>
      </w:pPr>
      <w:rPr>
        <w:rFonts w:ascii="Times New Roman" w:hAnsi="Times New Roman" w:hint="default"/>
        <w:sz w:val="28"/>
      </w:rPr>
    </w:lvl>
  </w:abstractNum>
  <w:abstractNum w:abstractNumId="16" w15:restartNumberingAfterBreak="0">
    <w:nsid w:val="6E870F9E"/>
    <w:multiLevelType w:val="hybridMultilevel"/>
    <w:tmpl w:val="B092506A"/>
    <w:lvl w:ilvl="0" w:tplc="9DEE55F2">
      <w:start w:val="1"/>
      <w:numFmt w:val="decimal"/>
      <w:pStyle w:val="10"/>
      <w:lvlText w:val="%1)"/>
      <w:lvlJc w:val="left"/>
      <w:pPr>
        <w:ind w:left="1551" w:hanging="360"/>
      </w:pPr>
      <w:rPr>
        <w:rFonts w:ascii="Times New Roman" w:hAnsi="Times New Roman" w:hint="default"/>
        <w:sz w:val="28"/>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17" w15:restartNumberingAfterBreak="0">
    <w:nsid w:val="70A95086"/>
    <w:multiLevelType w:val="hybridMultilevel"/>
    <w:tmpl w:val="21ECBB4C"/>
    <w:lvl w:ilvl="0" w:tplc="FB98805E">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73EF72DD"/>
    <w:multiLevelType w:val="hybridMultilevel"/>
    <w:tmpl w:val="A51A72E8"/>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9" w15:restartNumberingAfterBreak="0">
    <w:nsid w:val="767D59D4"/>
    <w:multiLevelType w:val="hybridMultilevel"/>
    <w:tmpl w:val="563A4738"/>
    <w:lvl w:ilvl="0" w:tplc="C77A0D58">
      <w:start w:val="4"/>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num w:numId="1">
    <w:abstractNumId w:val="15"/>
    <w:lvlOverride w:ilvl="0">
      <w:startOverride w:val="1"/>
    </w:lvlOverride>
  </w:num>
  <w:num w:numId="2">
    <w:abstractNumId w:val="5"/>
  </w:num>
  <w:num w:numId="3">
    <w:abstractNumId w:val="15"/>
  </w:num>
  <w:num w:numId="4">
    <w:abstractNumId w:val="3"/>
  </w:num>
  <w:num w:numId="5">
    <w:abstractNumId w:val="3"/>
  </w:num>
  <w:num w:numId="6">
    <w:abstractNumId w:val="3"/>
  </w:num>
  <w:num w:numId="7">
    <w:abstractNumId w:val="3"/>
  </w:num>
  <w:num w:numId="8">
    <w:abstractNumId w:val="3"/>
  </w:num>
  <w:num w:numId="9">
    <w:abstractNumId w:val="16"/>
  </w:num>
  <w:num w:numId="10">
    <w:abstractNumId w:val="15"/>
  </w:num>
  <w:num w:numId="11">
    <w:abstractNumId w:val="4"/>
  </w:num>
  <w:num w:numId="12">
    <w:abstractNumId w:val="7"/>
  </w:num>
  <w:num w:numId="13">
    <w:abstractNumId w:val="0"/>
  </w:num>
  <w:num w:numId="14">
    <w:abstractNumId w:val="2"/>
  </w:num>
  <w:num w:numId="15">
    <w:abstractNumId w:val="9"/>
  </w:num>
  <w:num w:numId="16">
    <w:abstractNumId w:val="17"/>
  </w:num>
  <w:num w:numId="17">
    <w:abstractNumId w:val="14"/>
  </w:num>
  <w:num w:numId="18">
    <w:abstractNumId w:val="18"/>
  </w:num>
  <w:num w:numId="19">
    <w:abstractNumId w:val="6"/>
  </w:num>
  <w:num w:numId="20">
    <w:abstractNumId w:val="10"/>
  </w:num>
  <w:num w:numId="21">
    <w:abstractNumId w:val="11"/>
  </w:num>
  <w:num w:numId="22">
    <w:abstractNumId w:val="1"/>
  </w:num>
  <w:num w:numId="23">
    <w:abstractNumId w:val="13"/>
  </w:num>
  <w:num w:numId="24">
    <w:abstractNumId w:val="8"/>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0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C"/>
    <w:rsid w:val="0000085B"/>
    <w:rsid w:val="0000368D"/>
    <w:rsid w:val="00012D41"/>
    <w:rsid w:val="0001316F"/>
    <w:rsid w:val="000149BE"/>
    <w:rsid w:val="00014C92"/>
    <w:rsid w:val="00015724"/>
    <w:rsid w:val="000253D8"/>
    <w:rsid w:val="00026AC4"/>
    <w:rsid w:val="00027827"/>
    <w:rsid w:val="000363BA"/>
    <w:rsid w:val="000433C8"/>
    <w:rsid w:val="000434EF"/>
    <w:rsid w:val="00045397"/>
    <w:rsid w:val="00054EF5"/>
    <w:rsid w:val="00076411"/>
    <w:rsid w:val="00084DB8"/>
    <w:rsid w:val="00090E37"/>
    <w:rsid w:val="00090F29"/>
    <w:rsid w:val="000A23EF"/>
    <w:rsid w:val="000B456F"/>
    <w:rsid w:val="000C5F1D"/>
    <w:rsid w:val="000C6965"/>
    <w:rsid w:val="000D6546"/>
    <w:rsid w:val="000F330B"/>
    <w:rsid w:val="000F56A8"/>
    <w:rsid w:val="000F6A9F"/>
    <w:rsid w:val="00104EFC"/>
    <w:rsid w:val="00112437"/>
    <w:rsid w:val="0011409C"/>
    <w:rsid w:val="0011413A"/>
    <w:rsid w:val="001172D3"/>
    <w:rsid w:val="00117AE6"/>
    <w:rsid w:val="00120274"/>
    <w:rsid w:val="00124ED7"/>
    <w:rsid w:val="001263CC"/>
    <w:rsid w:val="00130767"/>
    <w:rsid w:val="00134377"/>
    <w:rsid w:val="001433CF"/>
    <w:rsid w:val="00147743"/>
    <w:rsid w:val="0015417E"/>
    <w:rsid w:val="00160904"/>
    <w:rsid w:val="00162805"/>
    <w:rsid w:val="00166D42"/>
    <w:rsid w:val="00170720"/>
    <w:rsid w:val="001711AF"/>
    <w:rsid w:val="00176E88"/>
    <w:rsid w:val="00177040"/>
    <w:rsid w:val="001773F9"/>
    <w:rsid w:val="00177F0D"/>
    <w:rsid w:val="00180FAB"/>
    <w:rsid w:val="00185B7E"/>
    <w:rsid w:val="00186E65"/>
    <w:rsid w:val="00187918"/>
    <w:rsid w:val="001937B4"/>
    <w:rsid w:val="001A7BA9"/>
    <w:rsid w:val="001B1EE0"/>
    <w:rsid w:val="001B6291"/>
    <w:rsid w:val="001B7814"/>
    <w:rsid w:val="001C1CA3"/>
    <w:rsid w:val="001C6EA1"/>
    <w:rsid w:val="001C7F3A"/>
    <w:rsid w:val="001D0F36"/>
    <w:rsid w:val="001D2E94"/>
    <w:rsid w:val="001D45EB"/>
    <w:rsid w:val="001D4AFE"/>
    <w:rsid w:val="001D7529"/>
    <w:rsid w:val="001E3E53"/>
    <w:rsid w:val="001E42DE"/>
    <w:rsid w:val="001E57D7"/>
    <w:rsid w:val="001E7ED7"/>
    <w:rsid w:val="001F0EF5"/>
    <w:rsid w:val="001F1C35"/>
    <w:rsid w:val="001F47BD"/>
    <w:rsid w:val="002007D0"/>
    <w:rsid w:val="00205CA9"/>
    <w:rsid w:val="00212E6B"/>
    <w:rsid w:val="00215FD5"/>
    <w:rsid w:val="00220E56"/>
    <w:rsid w:val="00221B47"/>
    <w:rsid w:val="002245D3"/>
    <w:rsid w:val="0022788C"/>
    <w:rsid w:val="00244EDD"/>
    <w:rsid w:val="00256C69"/>
    <w:rsid w:val="00260479"/>
    <w:rsid w:val="00263694"/>
    <w:rsid w:val="002660A8"/>
    <w:rsid w:val="00270A2E"/>
    <w:rsid w:val="00272D85"/>
    <w:rsid w:val="00284D5D"/>
    <w:rsid w:val="0029793C"/>
    <w:rsid w:val="002A3D0F"/>
    <w:rsid w:val="002A5265"/>
    <w:rsid w:val="002B6526"/>
    <w:rsid w:val="002C0A08"/>
    <w:rsid w:val="002C3517"/>
    <w:rsid w:val="002C3C12"/>
    <w:rsid w:val="002C61E7"/>
    <w:rsid w:val="002D0CE0"/>
    <w:rsid w:val="002D57AD"/>
    <w:rsid w:val="002D637A"/>
    <w:rsid w:val="002D6CA6"/>
    <w:rsid w:val="002E0ED5"/>
    <w:rsid w:val="00307246"/>
    <w:rsid w:val="003150AC"/>
    <w:rsid w:val="00317E3D"/>
    <w:rsid w:val="00322F16"/>
    <w:rsid w:val="003233AC"/>
    <w:rsid w:val="00323A58"/>
    <w:rsid w:val="00325B82"/>
    <w:rsid w:val="00332AB8"/>
    <w:rsid w:val="00335B93"/>
    <w:rsid w:val="003360E2"/>
    <w:rsid w:val="00336755"/>
    <w:rsid w:val="00344499"/>
    <w:rsid w:val="003562C7"/>
    <w:rsid w:val="003564D2"/>
    <w:rsid w:val="00357703"/>
    <w:rsid w:val="003578D2"/>
    <w:rsid w:val="00371E1A"/>
    <w:rsid w:val="0037362E"/>
    <w:rsid w:val="00374C7D"/>
    <w:rsid w:val="00384E41"/>
    <w:rsid w:val="00392C7D"/>
    <w:rsid w:val="003A622B"/>
    <w:rsid w:val="003B1C13"/>
    <w:rsid w:val="003B2651"/>
    <w:rsid w:val="003B2FE7"/>
    <w:rsid w:val="003B39B8"/>
    <w:rsid w:val="003B53CC"/>
    <w:rsid w:val="003B58F8"/>
    <w:rsid w:val="003B7630"/>
    <w:rsid w:val="003C670E"/>
    <w:rsid w:val="003D0F30"/>
    <w:rsid w:val="003D32C3"/>
    <w:rsid w:val="003D4E9A"/>
    <w:rsid w:val="003E3E30"/>
    <w:rsid w:val="003E4727"/>
    <w:rsid w:val="00401A4E"/>
    <w:rsid w:val="00405E1F"/>
    <w:rsid w:val="0041620E"/>
    <w:rsid w:val="00416429"/>
    <w:rsid w:val="00417890"/>
    <w:rsid w:val="004224C7"/>
    <w:rsid w:val="00426822"/>
    <w:rsid w:val="00430490"/>
    <w:rsid w:val="004329B5"/>
    <w:rsid w:val="004536AF"/>
    <w:rsid w:val="00461015"/>
    <w:rsid w:val="004658AA"/>
    <w:rsid w:val="004671D7"/>
    <w:rsid w:val="00467C55"/>
    <w:rsid w:val="00470BA5"/>
    <w:rsid w:val="004722FB"/>
    <w:rsid w:val="004767D8"/>
    <w:rsid w:val="00482D0E"/>
    <w:rsid w:val="004A0028"/>
    <w:rsid w:val="004A2A8B"/>
    <w:rsid w:val="004A6D8F"/>
    <w:rsid w:val="004A750A"/>
    <w:rsid w:val="004A7A70"/>
    <w:rsid w:val="004B4FD1"/>
    <w:rsid w:val="004C4321"/>
    <w:rsid w:val="004D5CBC"/>
    <w:rsid w:val="004D5F29"/>
    <w:rsid w:val="004D7116"/>
    <w:rsid w:val="004E5C2B"/>
    <w:rsid w:val="004E634B"/>
    <w:rsid w:val="004F153A"/>
    <w:rsid w:val="005017C9"/>
    <w:rsid w:val="005022D9"/>
    <w:rsid w:val="00505A0A"/>
    <w:rsid w:val="005074C4"/>
    <w:rsid w:val="00514048"/>
    <w:rsid w:val="00514369"/>
    <w:rsid w:val="00520523"/>
    <w:rsid w:val="00522D0F"/>
    <w:rsid w:val="00524A9D"/>
    <w:rsid w:val="00527BC4"/>
    <w:rsid w:val="00536A0E"/>
    <w:rsid w:val="00540563"/>
    <w:rsid w:val="00541597"/>
    <w:rsid w:val="0055635F"/>
    <w:rsid w:val="00560850"/>
    <w:rsid w:val="0058778C"/>
    <w:rsid w:val="005914DF"/>
    <w:rsid w:val="00591804"/>
    <w:rsid w:val="00592036"/>
    <w:rsid w:val="00596EC1"/>
    <w:rsid w:val="005A02B7"/>
    <w:rsid w:val="005A49F2"/>
    <w:rsid w:val="005A5F46"/>
    <w:rsid w:val="005B1519"/>
    <w:rsid w:val="005B2AEF"/>
    <w:rsid w:val="005B30A7"/>
    <w:rsid w:val="005B5490"/>
    <w:rsid w:val="005B6B9D"/>
    <w:rsid w:val="005C071F"/>
    <w:rsid w:val="005D0C7C"/>
    <w:rsid w:val="005E1C38"/>
    <w:rsid w:val="005F1C00"/>
    <w:rsid w:val="005F62F3"/>
    <w:rsid w:val="005F7E75"/>
    <w:rsid w:val="0060130E"/>
    <w:rsid w:val="00601529"/>
    <w:rsid w:val="00624C3F"/>
    <w:rsid w:val="006279ED"/>
    <w:rsid w:val="006308F1"/>
    <w:rsid w:val="00632209"/>
    <w:rsid w:val="0064089E"/>
    <w:rsid w:val="006410BA"/>
    <w:rsid w:val="00643BAE"/>
    <w:rsid w:val="00647D5B"/>
    <w:rsid w:val="00647F27"/>
    <w:rsid w:val="006552BD"/>
    <w:rsid w:val="00655C3A"/>
    <w:rsid w:val="00657B36"/>
    <w:rsid w:val="006721DB"/>
    <w:rsid w:val="00672694"/>
    <w:rsid w:val="0067465B"/>
    <w:rsid w:val="006768A9"/>
    <w:rsid w:val="00691D83"/>
    <w:rsid w:val="006938CB"/>
    <w:rsid w:val="006A45BB"/>
    <w:rsid w:val="006B2BAB"/>
    <w:rsid w:val="006C2979"/>
    <w:rsid w:val="006D39B8"/>
    <w:rsid w:val="006E4AF3"/>
    <w:rsid w:val="006F311B"/>
    <w:rsid w:val="0070762D"/>
    <w:rsid w:val="0071477F"/>
    <w:rsid w:val="00716301"/>
    <w:rsid w:val="007169C6"/>
    <w:rsid w:val="007173C6"/>
    <w:rsid w:val="0072659D"/>
    <w:rsid w:val="00726826"/>
    <w:rsid w:val="00726FCF"/>
    <w:rsid w:val="00736F7A"/>
    <w:rsid w:val="00752333"/>
    <w:rsid w:val="00755FBB"/>
    <w:rsid w:val="00756E49"/>
    <w:rsid w:val="00757226"/>
    <w:rsid w:val="00763B20"/>
    <w:rsid w:val="0076542D"/>
    <w:rsid w:val="00765C97"/>
    <w:rsid w:val="007717DA"/>
    <w:rsid w:val="0077353C"/>
    <w:rsid w:val="0078099A"/>
    <w:rsid w:val="007818C3"/>
    <w:rsid w:val="00784980"/>
    <w:rsid w:val="007866A2"/>
    <w:rsid w:val="00786970"/>
    <w:rsid w:val="00790468"/>
    <w:rsid w:val="007A34A9"/>
    <w:rsid w:val="007B08C2"/>
    <w:rsid w:val="007B0AD6"/>
    <w:rsid w:val="007B532D"/>
    <w:rsid w:val="007C7C8C"/>
    <w:rsid w:val="007D5288"/>
    <w:rsid w:val="007E6ADA"/>
    <w:rsid w:val="007E715B"/>
    <w:rsid w:val="007F10F9"/>
    <w:rsid w:val="007F3808"/>
    <w:rsid w:val="007F3EF7"/>
    <w:rsid w:val="008014F2"/>
    <w:rsid w:val="00801BC0"/>
    <w:rsid w:val="008028EF"/>
    <w:rsid w:val="008043CA"/>
    <w:rsid w:val="0080795D"/>
    <w:rsid w:val="00807ACA"/>
    <w:rsid w:val="008275BD"/>
    <w:rsid w:val="008322CB"/>
    <w:rsid w:val="00832CAE"/>
    <w:rsid w:val="00833EB7"/>
    <w:rsid w:val="00840A07"/>
    <w:rsid w:val="008504E0"/>
    <w:rsid w:val="00854D06"/>
    <w:rsid w:val="008614FA"/>
    <w:rsid w:val="00874D53"/>
    <w:rsid w:val="00877704"/>
    <w:rsid w:val="00877D1C"/>
    <w:rsid w:val="00881B89"/>
    <w:rsid w:val="008827D5"/>
    <w:rsid w:val="00884BB4"/>
    <w:rsid w:val="008901A4"/>
    <w:rsid w:val="00893365"/>
    <w:rsid w:val="00893973"/>
    <w:rsid w:val="00893F80"/>
    <w:rsid w:val="00894381"/>
    <w:rsid w:val="00894C51"/>
    <w:rsid w:val="008A68EA"/>
    <w:rsid w:val="008B2041"/>
    <w:rsid w:val="008B534B"/>
    <w:rsid w:val="008B56D4"/>
    <w:rsid w:val="008D0F9E"/>
    <w:rsid w:val="008D1DAC"/>
    <w:rsid w:val="008D6F1A"/>
    <w:rsid w:val="008E05A5"/>
    <w:rsid w:val="008E4B0A"/>
    <w:rsid w:val="008E5A1E"/>
    <w:rsid w:val="008E612F"/>
    <w:rsid w:val="008E7548"/>
    <w:rsid w:val="008F2D5B"/>
    <w:rsid w:val="008F6276"/>
    <w:rsid w:val="0090285B"/>
    <w:rsid w:val="009112AD"/>
    <w:rsid w:val="00914939"/>
    <w:rsid w:val="00915CB2"/>
    <w:rsid w:val="00921F27"/>
    <w:rsid w:val="00924DE3"/>
    <w:rsid w:val="009254D8"/>
    <w:rsid w:val="009312CD"/>
    <w:rsid w:val="00931BF9"/>
    <w:rsid w:val="00932681"/>
    <w:rsid w:val="00945FFA"/>
    <w:rsid w:val="009472CC"/>
    <w:rsid w:val="009523E6"/>
    <w:rsid w:val="00954362"/>
    <w:rsid w:val="00993C4F"/>
    <w:rsid w:val="009A353F"/>
    <w:rsid w:val="009A3AF6"/>
    <w:rsid w:val="009A76EB"/>
    <w:rsid w:val="009A790D"/>
    <w:rsid w:val="009C6DF9"/>
    <w:rsid w:val="009D2FC5"/>
    <w:rsid w:val="00A02277"/>
    <w:rsid w:val="00A03B2B"/>
    <w:rsid w:val="00A05F5F"/>
    <w:rsid w:val="00A11FF6"/>
    <w:rsid w:val="00A1753A"/>
    <w:rsid w:val="00A227D5"/>
    <w:rsid w:val="00A22943"/>
    <w:rsid w:val="00A22995"/>
    <w:rsid w:val="00A33091"/>
    <w:rsid w:val="00A4071F"/>
    <w:rsid w:val="00A43F95"/>
    <w:rsid w:val="00A45410"/>
    <w:rsid w:val="00A4634E"/>
    <w:rsid w:val="00A56D81"/>
    <w:rsid w:val="00A66554"/>
    <w:rsid w:val="00A6746B"/>
    <w:rsid w:val="00A705EB"/>
    <w:rsid w:val="00A774FF"/>
    <w:rsid w:val="00A828D8"/>
    <w:rsid w:val="00A8405C"/>
    <w:rsid w:val="00A847A9"/>
    <w:rsid w:val="00A97240"/>
    <w:rsid w:val="00AB4979"/>
    <w:rsid w:val="00AB5234"/>
    <w:rsid w:val="00AD2237"/>
    <w:rsid w:val="00AD51C7"/>
    <w:rsid w:val="00AD5422"/>
    <w:rsid w:val="00AD70C0"/>
    <w:rsid w:val="00B04302"/>
    <w:rsid w:val="00B15F64"/>
    <w:rsid w:val="00B16ABF"/>
    <w:rsid w:val="00B27A5B"/>
    <w:rsid w:val="00B322A3"/>
    <w:rsid w:val="00B50F56"/>
    <w:rsid w:val="00B5454B"/>
    <w:rsid w:val="00B5628B"/>
    <w:rsid w:val="00B7239A"/>
    <w:rsid w:val="00B77208"/>
    <w:rsid w:val="00B7771F"/>
    <w:rsid w:val="00B901C5"/>
    <w:rsid w:val="00B91F38"/>
    <w:rsid w:val="00BA014E"/>
    <w:rsid w:val="00BB4596"/>
    <w:rsid w:val="00BD164E"/>
    <w:rsid w:val="00BD1C01"/>
    <w:rsid w:val="00BD56B5"/>
    <w:rsid w:val="00BE5632"/>
    <w:rsid w:val="00C072C9"/>
    <w:rsid w:val="00C11716"/>
    <w:rsid w:val="00C1445C"/>
    <w:rsid w:val="00C2647E"/>
    <w:rsid w:val="00C26FEF"/>
    <w:rsid w:val="00C30562"/>
    <w:rsid w:val="00C3799E"/>
    <w:rsid w:val="00C37B07"/>
    <w:rsid w:val="00C45C3D"/>
    <w:rsid w:val="00C62F11"/>
    <w:rsid w:val="00C63389"/>
    <w:rsid w:val="00C64104"/>
    <w:rsid w:val="00C67785"/>
    <w:rsid w:val="00C67F96"/>
    <w:rsid w:val="00C72725"/>
    <w:rsid w:val="00C741FE"/>
    <w:rsid w:val="00C8475D"/>
    <w:rsid w:val="00C9348C"/>
    <w:rsid w:val="00CA15A5"/>
    <w:rsid w:val="00CB0EE7"/>
    <w:rsid w:val="00CB2311"/>
    <w:rsid w:val="00CB6FD5"/>
    <w:rsid w:val="00CD0EFE"/>
    <w:rsid w:val="00CD6709"/>
    <w:rsid w:val="00CE3454"/>
    <w:rsid w:val="00CF0605"/>
    <w:rsid w:val="00CF0FD4"/>
    <w:rsid w:val="00D00AAF"/>
    <w:rsid w:val="00D024B5"/>
    <w:rsid w:val="00D07E56"/>
    <w:rsid w:val="00D1469B"/>
    <w:rsid w:val="00D14E01"/>
    <w:rsid w:val="00D2584D"/>
    <w:rsid w:val="00D26B1A"/>
    <w:rsid w:val="00D334C3"/>
    <w:rsid w:val="00D4295A"/>
    <w:rsid w:val="00D5247D"/>
    <w:rsid w:val="00D60250"/>
    <w:rsid w:val="00D66917"/>
    <w:rsid w:val="00D67257"/>
    <w:rsid w:val="00D73F68"/>
    <w:rsid w:val="00D83947"/>
    <w:rsid w:val="00D865ED"/>
    <w:rsid w:val="00D94BBC"/>
    <w:rsid w:val="00DA5942"/>
    <w:rsid w:val="00DB29C9"/>
    <w:rsid w:val="00DC06F3"/>
    <w:rsid w:val="00DC3B52"/>
    <w:rsid w:val="00DC41E6"/>
    <w:rsid w:val="00DD31A3"/>
    <w:rsid w:val="00DD425C"/>
    <w:rsid w:val="00DD5B94"/>
    <w:rsid w:val="00DE171A"/>
    <w:rsid w:val="00DE59F2"/>
    <w:rsid w:val="00DF38B4"/>
    <w:rsid w:val="00DF6C01"/>
    <w:rsid w:val="00E06B44"/>
    <w:rsid w:val="00E11AF2"/>
    <w:rsid w:val="00E12687"/>
    <w:rsid w:val="00E22CD4"/>
    <w:rsid w:val="00E24871"/>
    <w:rsid w:val="00E37025"/>
    <w:rsid w:val="00E37AFD"/>
    <w:rsid w:val="00E5571E"/>
    <w:rsid w:val="00E60F37"/>
    <w:rsid w:val="00E64550"/>
    <w:rsid w:val="00E87BAA"/>
    <w:rsid w:val="00E937F2"/>
    <w:rsid w:val="00EA1486"/>
    <w:rsid w:val="00EA452C"/>
    <w:rsid w:val="00EA6F50"/>
    <w:rsid w:val="00EB657B"/>
    <w:rsid w:val="00EC58E3"/>
    <w:rsid w:val="00EC69C5"/>
    <w:rsid w:val="00EC7771"/>
    <w:rsid w:val="00ED1FDD"/>
    <w:rsid w:val="00ED76CE"/>
    <w:rsid w:val="00EE4606"/>
    <w:rsid w:val="00EF3A15"/>
    <w:rsid w:val="00EF4F73"/>
    <w:rsid w:val="00F0226A"/>
    <w:rsid w:val="00F049B5"/>
    <w:rsid w:val="00F05316"/>
    <w:rsid w:val="00F07854"/>
    <w:rsid w:val="00F11E5B"/>
    <w:rsid w:val="00F1251A"/>
    <w:rsid w:val="00F13973"/>
    <w:rsid w:val="00F17FC7"/>
    <w:rsid w:val="00F344B4"/>
    <w:rsid w:val="00F34747"/>
    <w:rsid w:val="00F37325"/>
    <w:rsid w:val="00F4246C"/>
    <w:rsid w:val="00F4690B"/>
    <w:rsid w:val="00F5408C"/>
    <w:rsid w:val="00F55248"/>
    <w:rsid w:val="00F57D28"/>
    <w:rsid w:val="00F62E2B"/>
    <w:rsid w:val="00F63F91"/>
    <w:rsid w:val="00F76D20"/>
    <w:rsid w:val="00F779D1"/>
    <w:rsid w:val="00F81DFC"/>
    <w:rsid w:val="00F86916"/>
    <w:rsid w:val="00F918F8"/>
    <w:rsid w:val="00F95880"/>
    <w:rsid w:val="00FB079D"/>
    <w:rsid w:val="00FB126A"/>
    <w:rsid w:val="00FB1692"/>
    <w:rsid w:val="00FB57A3"/>
    <w:rsid w:val="00FC4D38"/>
    <w:rsid w:val="00FC501C"/>
    <w:rsid w:val="00FC57BD"/>
    <w:rsid w:val="00FE2042"/>
    <w:rsid w:val="00FE372A"/>
    <w:rsid w:val="00FE72C1"/>
    <w:rsid w:val="00FF02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39D40"/>
  <w15:docId w15:val="{0D2415FE-C4C6-493D-93C5-544DB3FA1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Pr>
      <w:sz w:val="24"/>
      <w:szCs w:val="24"/>
    </w:rPr>
  </w:style>
  <w:style w:type="paragraph" w:styleId="1">
    <w:name w:val="heading 1"/>
    <w:next w:val="2"/>
    <w:qFormat/>
    <w:rsid w:val="0000368D"/>
    <w:pPr>
      <w:keepNext/>
      <w:pageBreakBefore/>
      <w:numPr>
        <w:numId w:val="8"/>
      </w:numPr>
      <w:suppressAutoHyphens/>
      <w:spacing w:after="480" w:line="288" w:lineRule="auto"/>
      <w:ind w:right="851"/>
      <w:outlineLvl w:val="0"/>
    </w:pPr>
    <w:rPr>
      <w:b/>
      <w:sz w:val="28"/>
      <w:lang w:eastAsia="en-US"/>
    </w:rPr>
  </w:style>
  <w:style w:type="paragraph" w:styleId="2">
    <w:name w:val="heading 2"/>
    <w:next w:val="3"/>
    <w:link w:val="20"/>
    <w:qFormat/>
    <w:rsid w:val="0000368D"/>
    <w:pPr>
      <w:keepNext/>
      <w:keepLines/>
      <w:numPr>
        <w:ilvl w:val="1"/>
        <w:numId w:val="8"/>
      </w:numPr>
      <w:tabs>
        <w:tab w:val="left" w:pos="720"/>
      </w:tabs>
      <w:spacing w:before="240" w:line="360" w:lineRule="auto"/>
      <w:ind w:left="0"/>
      <w:outlineLvl w:val="1"/>
    </w:pPr>
    <w:rPr>
      <w:snapToGrid w:val="0"/>
      <w:sz w:val="28"/>
      <w:szCs w:val="24"/>
    </w:rPr>
  </w:style>
  <w:style w:type="paragraph" w:styleId="3">
    <w:name w:val="heading 3"/>
    <w:link w:val="30"/>
    <w:qFormat/>
    <w:rsid w:val="0000368D"/>
    <w:pPr>
      <w:keepNext/>
      <w:numPr>
        <w:ilvl w:val="2"/>
        <w:numId w:val="8"/>
      </w:numPr>
      <w:spacing w:before="240" w:line="360" w:lineRule="auto"/>
      <w:outlineLvl w:val="2"/>
    </w:pPr>
    <w:rPr>
      <w:snapToGrid w:val="0"/>
      <w:sz w:val="28"/>
      <w:szCs w:val="24"/>
    </w:rPr>
  </w:style>
  <w:style w:type="paragraph" w:styleId="4">
    <w:name w:val="heading 4"/>
    <w:basedOn w:val="2"/>
    <w:next w:val="a0"/>
    <w:qFormat/>
    <w:rsid w:val="00263694"/>
    <w:pPr>
      <w:numPr>
        <w:ilvl w:val="3"/>
      </w:numPr>
      <w:ind w:firstLine="624"/>
      <w:outlineLvl w:val="3"/>
    </w:pPr>
  </w:style>
  <w:style w:type="paragraph" w:styleId="5">
    <w:name w:val="heading 5"/>
    <w:basedOn w:val="2"/>
    <w:next w:val="a0"/>
    <w:qFormat/>
    <w:rsid w:val="00263694"/>
    <w:pPr>
      <w:numPr>
        <w:ilvl w:val="4"/>
      </w:numPr>
      <w:spacing w:after="60"/>
      <w:outlineLvl w:val="4"/>
    </w:pPr>
  </w:style>
  <w:style w:type="paragraph" w:styleId="6">
    <w:name w:val="heading 6"/>
    <w:basedOn w:val="5"/>
    <w:next w:val="a1"/>
    <w:qFormat/>
    <w:rsid w:val="00180FAB"/>
    <w:pPr>
      <w:numPr>
        <w:ilvl w:val="5"/>
      </w:numPr>
      <w:outlineLvl w:val="5"/>
    </w:pPr>
    <w:rPr>
      <w:rFonts w:ascii="Antiqua" w:hAnsi="Antiqua"/>
      <w:lang w:val="en-US"/>
    </w:rPr>
  </w:style>
  <w:style w:type="paragraph" w:styleId="7">
    <w:name w:val="heading 7"/>
    <w:basedOn w:val="a0"/>
    <w:next w:val="a0"/>
    <w:link w:val="70"/>
    <w:qFormat/>
    <w:rsid w:val="00162805"/>
    <w:pPr>
      <w:numPr>
        <w:ilvl w:val="6"/>
        <w:numId w:val="8"/>
      </w:numPr>
      <w:spacing w:before="240" w:after="60"/>
      <w:outlineLvl w:val="6"/>
    </w:pPr>
    <w:rPr>
      <w:rFonts w:ascii="Arial" w:hAnsi="Arial"/>
      <w:sz w:val="20"/>
      <w:lang w:val="en-US"/>
    </w:rPr>
  </w:style>
  <w:style w:type="paragraph" w:styleId="8">
    <w:name w:val="heading 8"/>
    <w:basedOn w:val="a0"/>
    <w:next w:val="a0"/>
    <w:link w:val="80"/>
    <w:qFormat/>
    <w:rsid w:val="00162805"/>
    <w:pPr>
      <w:numPr>
        <w:ilvl w:val="7"/>
        <w:numId w:val="8"/>
      </w:numPr>
      <w:spacing w:before="240" w:after="60"/>
      <w:outlineLvl w:val="7"/>
    </w:pPr>
    <w:rPr>
      <w:rFonts w:ascii="Arial" w:hAnsi="Arial"/>
      <w:i/>
      <w:sz w:val="20"/>
      <w:lang w:val="en-US"/>
    </w:rPr>
  </w:style>
  <w:style w:type="paragraph" w:styleId="9">
    <w:name w:val="heading 9"/>
    <w:basedOn w:val="a0"/>
    <w:next w:val="a0"/>
    <w:link w:val="90"/>
    <w:qFormat/>
    <w:rsid w:val="00162805"/>
    <w:pPr>
      <w:numPr>
        <w:ilvl w:val="8"/>
        <w:numId w:val="8"/>
      </w:numPr>
      <w:spacing w:before="240" w:after="60"/>
      <w:outlineLvl w:val="8"/>
    </w:pPr>
    <w:rPr>
      <w:rFonts w:ascii="Arial" w:hAnsi="Arial"/>
      <w:b/>
      <w:i/>
      <w:sz w:val="18"/>
      <w:lang w:val="en-U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rialMK12">
    <w:name w:val="Arial MK12"/>
    <w:rsid w:val="00894C51"/>
    <w:pPr>
      <w:pageBreakBefore/>
      <w:spacing w:before="60" w:after="60"/>
      <w:jc w:val="center"/>
    </w:pPr>
    <w:rPr>
      <w:rFonts w:ascii="Arial" w:hAnsi="Arial"/>
      <w:i/>
      <w:noProof/>
      <w:sz w:val="24"/>
    </w:rPr>
  </w:style>
  <w:style w:type="paragraph" w:customStyle="1" w:styleId="TableGraf10L">
    <w:name w:val="TableGraf 10L"/>
    <w:basedOn w:val="a0"/>
    <w:link w:val="TableGraf10L0"/>
    <w:rsid w:val="0000368D"/>
    <w:pPr>
      <w:spacing w:before="40" w:after="40"/>
    </w:pPr>
    <w:rPr>
      <w:szCs w:val="20"/>
      <w:lang w:eastAsia="en-US"/>
    </w:rPr>
  </w:style>
  <w:style w:type="paragraph" w:customStyle="1" w:styleId="Head10L">
    <w:name w:val="Head 10L"/>
    <w:basedOn w:val="TableGraf10L"/>
    <w:rsid w:val="001C1CA3"/>
    <w:rPr>
      <w:b/>
    </w:rPr>
  </w:style>
  <w:style w:type="paragraph" w:customStyle="1" w:styleId="ArialMK8">
    <w:name w:val="Arial MK8"/>
    <w:rsid w:val="00894C51"/>
    <w:pPr>
      <w:spacing w:before="60" w:after="60"/>
      <w:jc w:val="center"/>
    </w:pPr>
    <w:rPr>
      <w:rFonts w:ascii="Arial" w:hAnsi="Arial"/>
      <w:i/>
      <w:sz w:val="16"/>
    </w:rPr>
  </w:style>
  <w:style w:type="paragraph" w:customStyle="1" w:styleId="Head10M">
    <w:name w:val="Head 10M"/>
    <w:basedOn w:val="a0"/>
    <w:rsid w:val="0000368D"/>
    <w:pPr>
      <w:spacing w:before="40" w:after="40"/>
      <w:jc w:val="center"/>
    </w:pPr>
    <w:rPr>
      <w:b/>
      <w:szCs w:val="20"/>
      <w:lang w:eastAsia="en-US"/>
    </w:rPr>
  </w:style>
  <w:style w:type="paragraph" w:customStyle="1" w:styleId="Head12M">
    <w:name w:val="Head 12M"/>
    <w:rsid w:val="00D1469B"/>
    <w:pPr>
      <w:keepLines/>
      <w:spacing w:before="40" w:after="40"/>
      <w:jc w:val="center"/>
    </w:pPr>
    <w:rPr>
      <w:sz w:val="24"/>
      <w:lang w:eastAsia="en-US"/>
    </w:rPr>
  </w:style>
  <w:style w:type="paragraph" w:customStyle="1" w:styleId="TablName">
    <w:name w:val="Tabl_Name"/>
    <w:basedOn w:val="a0"/>
    <w:rsid w:val="0000368D"/>
    <w:pPr>
      <w:keepNext/>
      <w:keepLines/>
      <w:spacing w:before="120" w:after="120" w:line="288" w:lineRule="auto"/>
    </w:pPr>
    <w:rPr>
      <w:sz w:val="28"/>
      <w:szCs w:val="20"/>
      <w:lang w:eastAsia="en-US"/>
    </w:rPr>
  </w:style>
  <w:style w:type="paragraph" w:customStyle="1" w:styleId="TableGraf10M">
    <w:name w:val="TableGraf 10M"/>
    <w:basedOn w:val="a0"/>
    <w:link w:val="TableGraf10M0"/>
    <w:rsid w:val="0000368D"/>
    <w:pPr>
      <w:spacing w:before="40" w:after="40"/>
      <w:jc w:val="center"/>
    </w:pPr>
    <w:rPr>
      <w:szCs w:val="20"/>
      <w:lang w:eastAsia="en-US"/>
    </w:rPr>
  </w:style>
  <w:style w:type="paragraph" w:customStyle="1" w:styleId="TableGraf10R">
    <w:name w:val="TableGraf 10R"/>
    <w:basedOn w:val="a0"/>
    <w:rsid w:val="0000368D"/>
    <w:pPr>
      <w:spacing w:before="40" w:after="40"/>
      <w:jc w:val="right"/>
    </w:pPr>
    <w:rPr>
      <w:szCs w:val="20"/>
      <w:lang w:eastAsia="en-US"/>
    </w:rPr>
  </w:style>
  <w:style w:type="paragraph" w:customStyle="1" w:styleId="TableGraf12L">
    <w:name w:val="TableGraf 12L"/>
    <w:basedOn w:val="a0"/>
    <w:rsid w:val="00643BAE"/>
    <w:pPr>
      <w:spacing w:before="40" w:after="40"/>
    </w:pPr>
    <w:rPr>
      <w:sz w:val="28"/>
      <w:szCs w:val="20"/>
      <w:lang w:eastAsia="en-US"/>
    </w:rPr>
  </w:style>
  <w:style w:type="paragraph" w:customStyle="1" w:styleId="TableGraf12M">
    <w:name w:val="TableGraf 12M"/>
    <w:basedOn w:val="a0"/>
    <w:rsid w:val="00643BAE"/>
    <w:pPr>
      <w:spacing w:before="40" w:after="40"/>
      <w:jc w:val="center"/>
    </w:pPr>
    <w:rPr>
      <w:sz w:val="28"/>
      <w:szCs w:val="20"/>
      <w:lang w:eastAsia="en-US"/>
    </w:rPr>
  </w:style>
  <w:style w:type="paragraph" w:customStyle="1" w:styleId="TableGraf12R">
    <w:name w:val="TableGraf 12R"/>
    <w:basedOn w:val="a0"/>
    <w:rsid w:val="00520523"/>
    <w:pPr>
      <w:spacing w:before="40" w:after="40"/>
      <w:jc w:val="right"/>
    </w:pPr>
    <w:rPr>
      <w:szCs w:val="20"/>
      <w:lang w:eastAsia="en-US"/>
    </w:rPr>
  </w:style>
  <w:style w:type="paragraph" w:styleId="a5">
    <w:name w:val="header"/>
    <w:autoRedefine/>
    <w:rsid w:val="001C1CA3"/>
    <w:pPr>
      <w:tabs>
        <w:tab w:val="center" w:pos="4153"/>
        <w:tab w:val="right" w:pos="8306"/>
      </w:tabs>
    </w:pPr>
    <w:rPr>
      <w:rFonts w:ascii="Arial" w:hAnsi="Arial"/>
      <w:sz w:val="10"/>
      <w:szCs w:val="24"/>
      <w:lang w:eastAsia="en-US"/>
    </w:rPr>
  </w:style>
  <w:style w:type="paragraph" w:styleId="a6">
    <w:name w:val="caption"/>
    <w:basedOn w:val="a0"/>
    <w:next w:val="a0"/>
    <w:qFormat/>
    <w:rsid w:val="006E4AF3"/>
    <w:pPr>
      <w:keepNext/>
      <w:spacing w:before="240" w:after="360"/>
      <w:jc w:val="center"/>
    </w:pPr>
    <w:rPr>
      <w:b/>
      <w:szCs w:val="20"/>
      <w:lang w:eastAsia="en-US"/>
    </w:rPr>
  </w:style>
  <w:style w:type="paragraph" w:customStyle="1" w:styleId="a7">
    <w:name w:val="Приложение"/>
    <w:basedOn w:val="a0"/>
    <w:next w:val="a0"/>
    <w:rsid w:val="00A66554"/>
    <w:pPr>
      <w:pageBreakBefore/>
      <w:spacing w:after="240" w:line="288" w:lineRule="auto"/>
      <w:jc w:val="right"/>
    </w:pPr>
    <w:rPr>
      <w:b/>
      <w:szCs w:val="20"/>
      <w:lang w:eastAsia="en-US"/>
    </w:rPr>
  </w:style>
  <w:style w:type="paragraph" w:customStyle="1" w:styleId="a8">
    <w:name w:val="Примечание"/>
    <w:next w:val="a0"/>
    <w:rsid w:val="0000368D"/>
    <w:pPr>
      <w:spacing w:before="120"/>
      <w:ind w:firstLine="624"/>
      <w:jc w:val="both"/>
    </w:pPr>
    <w:rPr>
      <w:sz w:val="28"/>
      <w:lang w:eastAsia="en-US"/>
    </w:rPr>
  </w:style>
  <w:style w:type="paragraph" w:customStyle="1" w:styleId="a9">
    <w:name w:val="Раздел документа"/>
    <w:basedOn w:val="a0"/>
    <w:next w:val="a0"/>
    <w:rsid w:val="00643BAE"/>
    <w:pPr>
      <w:keepNext/>
      <w:pageBreakBefore/>
      <w:suppressAutoHyphens/>
      <w:spacing w:after="480" w:line="288" w:lineRule="auto"/>
      <w:ind w:left="851" w:right="851"/>
      <w:jc w:val="center"/>
    </w:pPr>
    <w:rPr>
      <w:b/>
      <w:sz w:val="28"/>
      <w:szCs w:val="20"/>
      <w:lang w:eastAsia="en-US"/>
    </w:rPr>
  </w:style>
  <w:style w:type="paragraph" w:customStyle="1" w:styleId="aa">
    <w:name w:val="Рис"/>
    <w:next w:val="ab"/>
    <w:rsid w:val="0000368D"/>
    <w:pPr>
      <w:keepNext/>
      <w:keepLines/>
      <w:spacing w:before="240" w:after="120"/>
      <w:jc w:val="center"/>
    </w:pPr>
    <w:rPr>
      <w:noProof/>
      <w:sz w:val="28"/>
      <w:lang w:val="en-US" w:eastAsia="en-US"/>
    </w:rPr>
  </w:style>
  <w:style w:type="paragraph" w:customStyle="1" w:styleId="ac">
    <w:name w:val="Рис Имя"/>
    <w:basedOn w:val="a0"/>
    <w:next w:val="aa"/>
    <w:rsid w:val="0000368D"/>
    <w:pPr>
      <w:spacing w:before="240" w:after="360" w:line="288" w:lineRule="auto"/>
      <w:jc w:val="center"/>
    </w:pPr>
    <w:rPr>
      <w:sz w:val="28"/>
      <w:szCs w:val="20"/>
      <w:lang w:eastAsia="en-US"/>
    </w:rPr>
  </w:style>
  <w:style w:type="paragraph" w:customStyle="1" w:styleId="ad">
    <w:name w:val="Рис Текст"/>
    <w:basedOn w:val="a0"/>
    <w:rsid w:val="001C1CA3"/>
    <w:pPr>
      <w:keepLines/>
      <w:spacing w:before="120" w:after="120"/>
      <w:ind w:left="851" w:right="851"/>
      <w:jc w:val="both"/>
    </w:pPr>
    <w:rPr>
      <w:sz w:val="20"/>
      <w:szCs w:val="20"/>
      <w:lang w:eastAsia="en-US"/>
    </w:rPr>
  </w:style>
  <w:style w:type="paragraph" w:customStyle="1" w:styleId="ae">
    <w:name w:val="Содержание"/>
    <w:basedOn w:val="a0"/>
    <w:next w:val="a0"/>
    <w:rsid w:val="00643BAE"/>
    <w:pPr>
      <w:keepNext/>
      <w:pageBreakBefore/>
      <w:suppressAutoHyphens/>
      <w:spacing w:after="480" w:line="360" w:lineRule="auto"/>
      <w:jc w:val="center"/>
    </w:pPr>
    <w:rPr>
      <w:b/>
      <w:sz w:val="28"/>
      <w:szCs w:val="20"/>
      <w:lang w:eastAsia="en-US"/>
    </w:rPr>
  </w:style>
  <w:style w:type="paragraph" w:customStyle="1" w:styleId="-">
    <w:name w:val="Список-"/>
    <w:link w:val="-1"/>
    <w:rsid w:val="00643BAE"/>
    <w:pPr>
      <w:numPr>
        <w:numId w:val="2"/>
      </w:numPr>
      <w:spacing w:line="288" w:lineRule="auto"/>
      <w:jc w:val="both"/>
    </w:pPr>
    <w:rPr>
      <w:snapToGrid w:val="0"/>
      <w:spacing w:val="2"/>
      <w:sz w:val="28"/>
      <w:szCs w:val="24"/>
      <w:lang w:eastAsia="en-US"/>
    </w:rPr>
  </w:style>
  <w:style w:type="paragraph" w:customStyle="1" w:styleId="a">
    <w:name w:val="Список_а)"/>
    <w:basedOn w:val="ab"/>
    <w:link w:val="af"/>
    <w:rsid w:val="0000368D"/>
    <w:pPr>
      <w:numPr>
        <w:numId w:val="3"/>
      </w:numPr>
      <w:spacing w:before="60" w:after="60" w:line="240" w:lineRule="auto"/>
      <w:ind w:left="0" w:firstLine="624"/>
    </w:pPr>
    <w:rPr>
      <w:kern w:val="24"/>
      <w:szCs w:val="20"/>
    </w:rPr>
  </w:style>
  <w:style w:type="paragraph" w:customStyle="1" w:styleId="ab">
    <w:name w:val="Текст пункта"/>
    <w:link w:val="11"/>
    <w:qFormat/>
    <w:rsid w:val="00643BAE"/>
    <w:pPr>
      <w:tabs>
        <w:tab w:val="left" w:pos="1134"/>
      </w:tabs>
      <w:spacing w:before="120" w:line="288" w:lineRule="auto"/>
      <w:ind w:firstLine="624"/>
      <w:jc w:val="both"/>
    </w:pPr>
    <w:rPr>
      <w:spacing w:val="2"/>
      <w:sz w:val="28"/>
      <w:szCs w:val="24"/>
      <w:lang w:eastAsia="en-US"/>
    </w:rPr>
  </w:style>
  <w:style w:type="paragraph" w:customStyle="1" w:styleId="a1">
    <w:name w:val="Текст_программы"/>
    <w:link w:val="af0"/>
    <w:rsid w:val="0000368D"/>
    <w:pPr>
      <w:spacing w:before="60" w:after="60"/>
      <w:ind w:firstLine="624"/>
    </w:pPr>
    <w:rPr>
      <w:i/>
      <w:spacing w:val="-2"/>
      <w:sz w:val="28"/>
      <w:szCs w:val="23"/>
      <w:lang w:eastAsia="en-US"/>
    </w:rPr>
  </w:style>
  <w:style w:type="paragraph" w:customStyle="1" w:styleId="12">
    <w:name w:val="ТИТ1"/>
    <w:basedOn w:val="ab"/>
    <w:link w:val="13"/>
    <w:rsid w:val="00643BAE"/>
    <w:pPr>
      <w:suppressAutoHyphens/>
      <w:spacing w:before="60" w:after="60" w:line="360" w:lineRule="auto"/>
      <w:ind w:left="851" w:right="851" w:firstLine="0"/>
      <w:jc w:val="center"/>
    </w:pPr>
    <w:rPr>
      <w:b/>
      <w:caps/>
    </w:rPr>
  </w:style>
  <w:style w:type="paragraph" w:customStyle="1" w:styleId="21">
    <w:name w:val="Тит2"/>
    <w:basedOn w:val="12"/>
    <w:link w:val="22"/>
    <w:rsid w:val="00D1469B"/>
    <w:rPr>
      <w:caps w:val="0"/>
    </w:rPr>
  </w:style>
  <w:style w:type="paragraph" w:customStyle="1" w:styleId="31">
    <w:name w:val="Тит3"/>
    <w:basedOn w:val="21"/>
    <w:rsid w:val="00643BAE"/>
    <w:pPr>
      <w:spacing w:before="0" w:after="0" w:line="240" w:lineRule="auto"/>
    </w:pPr>
    <w:rPr>
      <w:b w:val="0"/>
    </w:rPr>
  </w:style>
  <w:style w:type="paragraph" w:styleId="af1">
    <w:name w:val="Document Map"/>
    <w:basedOn w:val="a0"/>
    <w:semiHidden/>
    <w:rsid w:val="00560850"/>
    <w:pPr>
      <w:shd w:val="clear" w:color="auto" w:fill="000080"/>
    </w:pPr>
    <w:rPr>
      <w:rFonts w:ascii="Tahoma" w:hAnsi="Tahoma" w:cs="Tahoma"/>
    </w:rPr>
  </w:style>
  <w:style w:type="paragraph" w:styleId="af2">
    <w:name w:val="footer"/>
    <w:basedOn w:val="a0"/>
    <w:link w:val="af3"/>
    <w:uiPriority w:val="99"/>
    <w:rsid w:val="00647F27"/>
    <w:pPr>
      <w:tabs>
        <w:tab w:val="center" w:pos="4677"/>
        <w:tab w:val="right" w:pos="9355"/>
      </w:tabs>
    </w:pPr>
  </w:style>
  <w:style w:type="paragraph" w:styleId="23">
    <w:name w:val="toc 2"/>
    <w:basedOn w:val="14"/>
    <w:next w:val="32"/>
    <w:uiPriority w:val="39"/>
    <w:rsid w:val="00B7239A"/>
    <w:rPr>
      <w:b w:val="0"/>
    </w:rPr>
  </w:style>
  <w:style w:type="paragraph" w:styleId="14">
    <w:name w:val="toc 1"/>
    <w:basedOn w:val="a0"/>
    <w:uiPriority w:val="39"/>
    <w:rsid w:val="00643BAE"/>
    <w:pPr>
      <w:tabs>
        <w:tab w:val="left" w:leader="dot" w:pos="9639"/>
      </w:tabs>
      <w:suppressAutoHyphens/>
      <w:spacing w:before="60" w:line="360" w:lineRule="auto"/>
      <w:jc w:val="both"/>
    </w:pPr>
    <w:rPr>
      <w:b/>
      <w:noProof/>
      <w:sz w:val="28"/>
      <w:szCs w:val="20"/>
      <w:lang w:eastAsia="en-US"/>
    </w:rPr>
  </w:style>
  <w:style w:type="paragraph" w:styleId="32">
    <w:name w:val="toc 3"/>
    <w:basedOn w:val="23"/>
    <w:next w:val="40"/>
    <w:uiPriority w:val="39"/>
    <w:rsid w:val="00643BAE"/>
    <w:pPr>
      <w:tabs>
        <w:tab w:val="right" w:leader="dot" w:pos="9809"/>
      </w:tabs>
      <w:ind w:left="227"/>
    </w:pPr>
    <w:rPr>
      <w:i/>
      <w:sz w:val="24"/>
    </w:rPr>
  </w:style>
  <w:style w:type="paragraph" w:styleId="40">
    <w:name w:val="toc 4"/>
    <w:next w:val="a0"/>
    <w:autoRedefine/>
    <w:semiHidden/>
    <w:rsid w:val="001B1EE0"/>
    <w:pPr>
      <w:tabs>
        <w:tab w:val="right" w:leader="dot" w:pos="9809"/>
      </w:tabs>
      <w:ind w:left="227" w:right="851"/>
    </w:pPr>
    <w:rPr>
      <w:sz w:val="22"/>
      <w:szCs w:val="24"/>
    </w:rPr>
  </w:style>
  <w:style w:type="paragraph" w:customStyle="1" w:styleId="Head12L">
    <w:name w:val="Head 12L"/>
    <w:basedOn w:val="Head10L"/>
    <w:rsid w:val="004536AF"/>
  </w:style>
  <w:style w:type="character" w:customStyle="1" w:styleId="70">
    <w:name w:val="Заголовок 7 Знак"/>
    <w:link w:val="7"/>
    <w:rsid w:val="00162805"/>
    <w:rPr>
      <w:rFonts w:ascii="Arial" w:hAnsi="Arial"/>
      <w:szCs w:val="24"/>
      <w:lang w:val="en-US"/>
    </w:rPr>
  </w:style>
  <w:style w:type="character" w:customStyle="1" w:styleId="80">
    <w:name w:val="Заголовок 8 Знак"/>
    <w:link w:val="8"/>
    <w:rsid w:val="00162805"/>
    <w:rPr>
      <w:rFonts w:ascii="Arial" w:hAnsi="Arial"/>
      <w:i/>
      <w:szCs w:val="24"/>
      <w:lang w:val="en-US"/>
    </w:rPr>
  </w:style>
  <w:style w:type="character" w:customStyle="1" w:styleId="90">
    <w:name w:val="Заголовок 9 Знак"/>
    <w:link w:val="9"/>
    <w:rsid w:val="00162805"/>
    <w:rPr>
      <w:rFonts w:ascii="Arial" w:hAnsi="Arial"/>
      <w:b/>
      <w:i/>
      <w:sz w:val="18"/>
      <w:szCs w:val="24"/>
      <w:lang w:val="en-US"/>
    </w:rPr>
  </w:style>
  <w:style w:type="character" w:styleId="af4">
    <w:name w:val="page number"/>
    <w:rsid w:val="00162805"/>
    <w:rPr>
      <w:rFonts w:ascii="Times New Roman" w:hAnsi="Times New Roman"/>
      <w:sz w:val="24"/>
    </w:rPr>
  </w:style>
  <w:style w:type="paragraph" w:styleId="50">
    <w:name w:val="toc 5"/>
    <w:basedOn w:val="a0"/>
    <w:next w:val="a0"/>
    <w:autoRedefine/>
    <w:rsid w:val="00162805"/>
    <w:pPr>
      <w:tabs>
        <w:tab w:val="right" w:leader="dot" w:pos="9809"/>
      </w:tabs>
      <w:ind w:left="960"/>
    </w:pPr>
    <w:rPr>
      <w:sz w:val="18"/>
    </w:rPr>
  </w:style>
  <w:style w:type="paragraph" w:styleId="60">
    <w:name w:val="toc 6"/>
    <w:basedOn w:val="a0"/>
    <w:next w:val="a0"/>
    <w:autoRedefine/>
    <w:rsid w:val="00162805"/>
    <w:pPr>
      <w:tabs>
        <w:tab w:val="right" w:leader="dot" w:pos="9809"/>
      </w:tabs>
      <w:ind w:left="1200"/>
    </w:pPr>
    <w:rPr>
      <w:sz w:val="18"/>
    </w:rPr>
  </w:style>
  <w:style w:type="paragraph" w:styleId="71">
    <w:name w:val="toc 7"/>
    <w:basedOn w:val="a0"/>
    <w:next w:val="a0"/>
    <w:autoRedefine/>
    <w:rsid w:val="00162805"/>
    <w:pPr>
      <w:tabs>
        <w:tab w:val="right" w:leader="dot" w:pos="9809"/>
      </w:tabs>
      <w:ind w:left="1440"/>
    </w:pPr>
    <w:rPr>
      <w:sz w:val="18"/>
    </w:rPr>
  </w:style>
  <w:style w:type="paragraph" w:styleId="81">
    <w:name w:val="toc 8"/>
    <w:basedOn w:val="a0"/>
    <w:next w:val="a0"/>
    <w:autoRedefine/>
    <w:rsid w:val="00162805"/>
    <w:pPr>
      <w:tabs>
        <w:tab w:val="right" w:leader="dot" w:pos="9809"/>
      </w:tabs>
      <w:ind w:left="1680"/>
    </w:pPr>
    <w:rPr>
      <w:sz w:val="18"/>
    </w:rPr>
  </w:style>
  <w:style w:type="paragraph" w:styleId="91">
    <w:name w:val="toc 9"/>
    <w:basedOn w:val="a0"/>
    <w:next w:val="a0"/>
    <w:autoRedefine/>
    <w:rsid w:val="00162805"/>
    <w:pPr>
      <w:tabs>
        <w:tab w:val="right" w:leader="dot" w:pos="9809"/>
      </w:tabs>
      <w:ind w:left="1920"/>
    </w:pPr>
    <w:rPr>
      <w:sz w:val="18"/>
    </w:rPr>
  </w:style>
  <w:style w:type="paragraph" w:styleId="af5">
    <w:name w:val="footnote text"/>
    <w:basedOn w:val="a0"/>
    <w:link w:val="af6"/>
    <w:rsid w:val="00162805"/>
    <w:rPr>
      <w:sz w:val="16"/>
    </w:rPr>
  </w:style>
  <w:style w:type="character" w:customStyle="1" w:styleId="af6">
    <w:name w:val="Текст сноски Знак"/>
    <w:link w:val="af5"/>
    <w:rsid w:val="00162805"/>
    <w:rPr>
      <w:sz w:val="16"/>
      <w:szCs w:val="24"/>
    </w:rPr>
  </w:style>
  <w:style w:type="paragraph" w:styleId="af7">
    <w:name w:val="Plain Text"/>
    <w:basedOn w:val="a0"/>
    <w:link w:val="af8"/>
    <w:rsid w:val="00162805"/>
    <w:rPr>
      <w:rFonts w:ascii="Courier New" w:hAnsi="Courier New"/>
      <w:sz w:val="20"/>
    </w:rPr>
  </w:style>
  <w:style w:type="character" w:customStyle="1" w:styleId="af8">
    <w:name w:val="Текст Знак"/>
    <w:link w:val="af7"/>
    <w:rsid w:val="00162805"/>
    <w:rPr>
      <w:rFonts w:ascii="Courier New" w:hAnsi="Courier New"/>
      <w:szCs w:val="24"/>
    </w:rPr>
  </w:style>
  <w:style w:type="character" w:styleId="af9">
    <w:name w:val="Hyperlink"/>
    <w:uiPriority w:val="99"/>
    <w:rsid w:val="00162805"/>
    <w:rPr>
      <w:color w:val="0000FF"/>
      <w:u w:val="single"/>
    </w:rPr>
  </w:style>
  <w:style w:type="character" w:styleId="afa">
    <w:name w:val="footnote reference"/>
    <w:rsid w:val="00162805"/>
    <w:rPr>
      <w:vertAlign w:val="superscript"/>
    </w:rPr>
  </w:style>
  <w:style w:type="paragraph" w:styleId="afb">
    <w:name w:val="Balloon Text"/>
    <w:basedOn w:val="a0"/>
    <w:link w:val="afc"/>
    <w:rsid w:val="00162805"/>
    <w:rPr>
      <w:rFonts w:ascii="Tahoma" w:hAnsi="Tahoma"/>
      <w:sz w:val="16"/>
    </w:rPr>
  </w:style>
  <w:style w:type="character" w:customStyle="1" w:styleId="afc">
    <w:name w:val="Текст выноски Знак"/>
    <w:link w:val="afb"/>
    <w:rsid w:val="00162805"/>
    <w:rPr>
      <w:rFonts w:ascii="Tahoma" w:hAnsi="Tahoma"/>
      <w:sz w:val="16"/>
      <w:szCs w:val="24"/>
    </w:rPr>
  </w:style>
  <w:style w:type="character" w:styleId="afd">
    <w:name w:val="FollowedHyperlink"/>
    <w:rsid w:val="00162805"/>
    <w:rPr>
      <w:color w:val="800080"/>
      <w:u w:val="single"/>
    </w:rPr>
  </w:style>
  <w:style w:type="character" w:customStyle="1" w:styleId="af0">
    <w:name w:val="Текст_программы Знак"/>
    <w:link w:val="a1"/>
    <w:rsid w:val="0000368D"/>
    <w:rPr>
      <w:i/>
      <w:spacing w:val="-2"/>
      <w:sz w:val="28"/>
      <w:szCs w:val="23"/>
      <w:lang w:eastAsia="en-US"/>
    </w:rPr>
  </w:style>
  <w:style w:type="character" w:customStyle="1" w:styleId="af">
    <w:name w:val="Список_а) Знак"/>
    <w:link w:val="a"/>
    <w:rsid w:val="0000368D"/>
    <w:rPr>
      <w:spacing w:val="2"/>
      <w:kern w:val="24"/>
      <w:sz w:val="28"/>
      <w:lang w:eastAsia="en-US"/>
    </w:rPr>
  </w:style>
  <w:style w:type="character" w:customStyle="1" w:styleId="11">
    <w:name w:val="Текст пункта Знак1"/>
    <w:link w:val="ab"/>
    <w:rsid w:val="00643BAE"/>
    <w:rPr>
      <w:spacing w:val="2"/>
      <w:sz w:val="28"/>
      <w:szCs w:val="24"/>
      <w:lang w:eastAsia="en-US"/>
    </w:rPr>
  </w:style>
  <w:style w:type="paragraph" w:styleId="afe">
    <w:name w:val="Body Text"/>
    <w:basedOn w:val="a0"/>
    <w:link w:val="aff"/>
    <w:rsid w:val="00162805"/>
    <w:pPr>
      <w:widowControl w:val="0"/>
      <w:autoSpaceDE w:val="0"/>
      <w:autoSpaceDN w:val="0"/>
      <w:adjustRightInd w:val="0"/>
      <w:spacing w:after="120"/>
    </w:pPr>
  </w:style>
  <w:style w:type="character" w:customStyle="1" w:styleId="aff">
    <w:name w:val="Основной текст Знак"/>
    <w:link w:val="afe"/>
    <w:rsid w:val="00162805"/>
    <w:rPr>
      <w:sz w:val="24"/>
      <w:szCs w:val="24"/>
    </w:rPr>
  </w:style>
  <w:style w:type="character" w:customStyle="1" w:styleId="Internetlink">
    <w:name w:val="Internet link"/>
    <w:rsid w:val="00162805"/>
    <w:rPr>
      <w:color w:val="000080"/>
      <w:u w:val="single"/>
      <w:lang w:val="x-none"/>
    </w:rPr>
  </w:style>
  <w:style w:type="character" w:customStyle="1" w:styleId="-1">
    <w:name w:val="Список- Знак1"/>
    <w:link w:val="-"/>
    <w:rsid w:val="00643BAE"/>
    <w:rPr>
      <w:snapToGrid w:val="0"/>
      <w:spacing w:val="2"/>
      <w:sz w:val="28"/>
      <w:szCs w:val="24"/>
      <w:lang w:eastAsia="en-US"/>
    </w:rPr>
  </w:style>
  <w:style w:type="paragraph" w:styleId="aff0">
    <w:name w:val="Title"/>
    <w:basedOn w:val="a0"/>
    <w:next w:val="afe"/>
    <w:link w:val="aff1"/>
    <w:qFormat/>
    <w:rsid w:val="00162805"/>
    <w:pPr>
      <w:keepNext/>
      <w:widowControl w:val="0"/>
      <w:autoSpaceDE w:val="0"/>
      <w:autoSpaceDN w:val="0"/>
      <w:adjustRightInd w:val="0"/>
      <w:spacing w:before="240" w:after="120"/>
    </w:pPr>
    <w:rPr>
      <w:rFonts w:ascii="Arial" w:hAnsi="Arial" w:cs="Arial"/>
      <w:sz w:val="28"/>
      <w:szCs w:val="28"/>
    </w:rPr>
  </w:style>
  <w:style w:type="character" w:customStyle="1" w:styleId="aff1">
    <w:name w:val="Заголовок Знак"/>
    <w:link w:val="aff0"/>
    <w:rsid w:val="00162805"/>
    <w:rPr>
      <w:rFonts w:ascii="Arial" w:hAnsi="Arial" w:cs="Arial"/>
      <w:sz w:val="28"/>
      <w:szCs w:val="28"/>
    </w:rPr>
  </w:style>
  <w:style w:type="paragraph" w:styleId="aff2">
    <w:name w:val="Normal (Web)"/>
    <w:basedOn w:val="a0"/>
    <w:uiPriority w:val="99"/>
    <w:unhideWhenUsed/>
    <w:rsid w:val="00162805"/>
    <w:pPr>
      <w:spacing w:before="100" w:beforeAutospacing="1" w:after="100" w:afterAutospacing="1"/>
    </w:pPr>
  </w:style>
  <w:style w:type="character" w:customStyle="1" w:styleId="20">
    <w:name w:val="Заголовок 2 Знак"/>
    <w:link w:val="2"/>
    <w:rsid w:val="0000368D"/>
    <w:rPr>
      <w:snapToGrid w:val="0"/>
      <w:sz w:val="28"/>
      <w:szCs w:val="24"/>
    </w:rPr>
  </w:style>
  <w:style w:type="character" w:customStyle="1" w:styleId="af3">
    <w:name w:val="Нижний колонтитул Знак"/>
    <w:link w:val="af2"/>
    <w:uiPriority w:val="99"/>
    <w:rsid w:val="00A227D5"/>
    <w:rPr>
      <w:sz w:val="24"/>
      <w:szCs w:val="24"/>
    </w:rPr>
  </w:style>
  <w:style w:type="paragraph" w:customStyle="1" w:styleId="10">
    <w:name w:val="Список_1)"/>
    <w:qFormat/>
    <w:rsid w:val="0000368D"/>
    <w:pPr>
      <w:numPr>
        <w:numId w:val="9"/>
      </w:numPr>
      <w:spacing w:before="60" w:after="60"/>
    </w:pPr>
    <w:rPr>
      <w:spacing w:val="2"/>
      <w:kern w:val="24"/>
      <w:sz w:val="28"/>
      <w:lang w:eastAsia="en-US"/>
    </w:rPr>
  </w:style>
  <w:style w:type="paragraph" w:styleId="24">
    <w:name w:val="Body Text 2"/>
    <w:basedOn w:val="a0"/>
    <w:link w:val="25"/>
    <w:rsid w:val="00D67257"/>
    <w:pPr>
      <w:spacing w:after="120" w:line="480" w:lineRule="auto"/>
    </w:pPr>
  </w:style>
  <w:style w:type="character" w:customStyle="1" w:styleId="25">
    <w:name w:val="Основной текст 2 Знак"/>
    <w:link w:val="24"/>
    <w:rsid w:val="00D67257"/>
    <w:rPr>
      <w:sz w:val="24"/>
      <w:szCs w:val="24"/>
    </w:rPr>
  </w:style>
  <w:style w:type="paragraph" w:styleId="33">
    <w:name w:val="Body Text Indent 3"/>
    <w:basedOn w:val="a0"/>
    <w:link w:val="34"/>
    <w:rsid w:val="00877704"/>
    <w:pPr>
      <w:spacing w:after="120"/>
      <w:ind w:left="283"/>
    </w:pPr>
    <w:rPr>
      <w:sz w:val="16"/>
      <w:szCs w:val="16"/>
    </w:rPr>
  </w:style>
  <w:style w:type="character" w:customStyle="1" w:styleId="34">
    <w:name w:val="Основной текст с отступом 3 Знак"/>
    <w:link w:val="33"/>
    <w:uiPriority w:val="99"/>
    <w:rsid w:val="00877704"/>
    <w:rPr>
      <w:sz w:val="16"/>
      <w:szCs w:val="16"/>
    </w:rPr>
  </w:style>
  <w:style w:type="character" w:customStyle="1" w:styleId="13">
    <w:name w:val="ТИТ1 Знак"/>
    <w:basedOn w:val="a2"/>
    <w:link w:val="12"/>
    <w:rsid w:val="00B77208"/>
    <w:rPr>
      <w:b/>
      <w:caps/>
      <w:spacing w:val="2"/>
      <w:sz w:val="28"/>
      <w:szCs w:val="24"/>
      <w:lang w:eastAsia="en-US"/>
    </w:rPr>
  </w:style>
  <w:style w:type="paragraph" w:customStyle="1" w:styleId="Head12M2">
    <w:name w:val="Head 12M2"/>
    <w:basedOn w:val="a0"/>
    <w:rsid w:val="00B77208"/>
    <w:pPr>
      <w:keepNext/>
      <w:suppressAutoHyphens/>
      <w:spacing w:before="60" w:after="60"/>
      <w:ind w:left="851" w:right="851"/>
      <w:jc w:val="center"/>
    </w:pPr>
    <w:rPr>
      <w:b/>
      <w:szCs w:val="20"/>
    </w:rPr>
  </w:style>
  <w:style w:type="paragraph" w:customStyle="1" w:styleId="-0">
    <w:name w:val="А-Перечисление Дефис"/>
    <w:basedOn w:val="a0"/>
    <w:rsid w:val="00B77208"/>
    <w:pPr>
      <w:numPr>
        <w:numId w:val="12"/>
      </w:numPr>
      <w:spacing w:line="360" w:lineRule="auto"/>
    </w:pPr>
    <w:rPr>
      <w:sz w:val="28"/>
      <w:szCs w:val="20"/>
    </w:rPr>
  </w:style>
  <w:style w:type="character" w:customStyle="1" w:styleId="TableGraf10M0">
    <w:name w:val="TableGraf 10M Знак"/>
    <w:basedOn w:val="a2"/>
    <w:link w:val="TableGraf10M"/>
    <w:rsid w:val="00B77208"/>
    <w:rPr>
      <w:sz w:val="24"/>
      <w:lang w:eastAsia="en-US"/>
    </w:rPr>
  </w:style>
  <w:style w:type="character" w:customStyle="1" w:styleId="aff3">
    <w:name w:val="Текст пункта Знак"/>
    <w:basedOn w:val="a2"/>
    <w:rsid w:val="00B77208"/>
    <w:rPr>
      <w:sz w:val="24"/>
      <w:lang w:val="ru-RU" w:eastAsia="ru-RU" w:bidi="ar-SA"/>
    </w:rPr>
  </w:style>
  <w:style w:type="character" w:customStyle="1" w:styleId="TableGraf10L0">
    <w:name w:val="TableGraf 10L Знак"/>
    <w:basedOn w:val="a2"/>
    <w:link w:val="TableGraf10L"/>
    <w:rsid w:val="00B77208"/>
    <w:rPr>
      <w:sz w:val="24"/>
      <w:lang w:eastAsia="en-US"/>
    </w:rPr>
  </w:style>
  <w:style w:type="paragraph" w:customStyle="1" w:styleId="Iniiaiieoaeno2">
    <w:name w:val="Iniiaiie oaeno 2"/>
    <w:basedOn w:val="a0"/>
    <w:rsid w:val="00B77208"/>
    <w:pPr>
      <w:widowControl w:val="0"/>
      <w:overflowPunct w:val="0"/>
      <w:autoSpaceDE w:val="0"/>
      <w:autoSpaceDN w:val="0"/>
      <w:adjustRightInd w:val="0"/>
      <w:ind w:firstLine="567"/>
      <w:jc w:val="both"/>
      <w:textAlignment w:val="baseline"/>
    </w:pPr>
    <w:rPr>
      <w:sz w:val="28"/>
      <w:szCs w:val="20"/>
    </w:rPr>
  </w:style>
  <w:style w:type="paragraph" w:customStyle="1" w:styleId="Noeeu1">
    <w:name w:val="Noeeu1"/>
    <w:basedOn w:val="a0"/>
    <w:rsid w:val="00B77208"/>
    <w:pPr>
      <w:widowControl w:val="0"/>
      <w:overflowPunct w:val="0"/>
      <w:autoSpaceDE w:val="0"/>
      <w:autoSpaceDN w:val="0"/>
      <w:adjustRightInd w:val="0"/>
      <w:ind w:firstLine="567"/>
      <w:jc w:val="both"/>
      <w:textAlignment w:val="baseline"/>
    </w:pPr>
    <w:rPr>
      <w:sz w:val="28"/>
      <w:szCs w:val="20"/>
    </w:rPr>
  </w:style>
  <w:style w:type="paragraph" w:customStyle="1" w:styleId="FR3">
    <w:name w:val="FR3"/>
    <w:rsid w:val="00B77208"/>
    <w:pPr>
      <w:widowControl w:val="0"/>
      <w:overflowPunct w:val="0"/>
      <w:autoSpaceDE w:val="0"/>
      <w:autoSpaceDN w:val="0"/>
      <w:adjustRightInd w:val="0"/>
      <w:spacing w:before="240" w:after="240" w:line="260" w:lineRule="auto"/>
      <w:ind w:left="1320" w:right="1200"/>
      <w:jc w:val="center"/>
      <w:textAlignment w:val="baseline"/>
    </w:pPr>
    <w:rPr>
      <w:rFonts w:ascii="Arial" w:hAnsi="Arial"/>
      <w:sz w:val="22"/>
    </w:rPr>
  </w:style>
  <w:style w:type="paragraph" w:customStyle="1" w:styleId="caaieiaie21">
    <w:name w:val="caaieiaie 21"/>
    <w:basedOn w:val="a0"/>
    <w:next w:val="a0"/>
    <w:rsid w:val="00B77208"/>
    <w:pPr>
      <w:keepNext/>
      <w:widowControl w:val="0"/>
      <w:overflowPunct w:val="0"/>
      <w:autoSpaceDE w:val="0"/>
      <w:autoSpaceDN w:val="0"/>
      <w:adjustRightInd w:val="0"/>
      <w:ind w:firstLine="720"/>
      <w:jc w:val="center"/>
      <w:textAlignment w:val="baseline"/>
    </w:pPr>
    <w:rPr>
      <w:b/>
      <w:sz w:val="28"/>
      <w:szCs w:val="20"/>
    </w:rPr>
  </w:style>
  <w:style w:type="character" w:customStyle="1" w:styleId="22">
    <w:name w:val="Тит2 Знак"/>
    <w:basedOn w:val="13"/>
    <w:link w:val="21"/>
    <w:rsid w:val="00B77208"/>
    <w:rPr>
      <w:b/>
      <w:caps w:val="0"/>
      <w:spacing w:val="2"/>
      <w:sz w:val="28"/>
      <w:szCs w:val="24"/>
      <w:lang w:eastAsia="en-US"/>
    </w:rPr>
  </w:style>
  <w:style w:type="paragraph" w:styleId="aff4">
    <w:name w:val="List Paragraph"/>
    <w:basedOn w:val="a0"/>
    <w:uiPriority w:val="34"/>
    <w:qFormat/>
    <w:rsid w:val="008E4B0A"/>
    <w:pPr>
      <w:ind w:left="720"/>
      <w:contextualSpacing/>
    </w:pPr>
  </w:style>
  <w:style w:type="character" w:customStyle="1" w:styleId="30">
    <w:name w:val="Заголовок 3 Знак"/>
    <w:basedOn w:val="a2"/>
    <w:link w:val="3"/>
    <w:rsid w:val="00084DB8"/>
    <w:rPr>
      <w:snapToGrid w:val="0"/>
      <w:sz w:val="28"/>
      <w:szCs w:val="24"/>
    </w:rPr>
  </w:style>
  <w:style w:type="character" w:customStyle="1" w:styleId="15">
    <w:name w:val="Неразрешенное упоминание1"/>
    <w:basedOn w:val="a2"/>
    <w:uiPriority w:val="99"/>
    <w:semiHidden/>
    <w:unhideWhenUsed/>
    <w:rsid w:val="00335B93"/>
    <w:rPr>
      <w:color w:val="605E5C"/>
      <w:shd w:val="clear" w:color="auto" w:fill="E1DFDD"/>
    </w:rPr>
  </w:style>
  <w:style w:type="character" w:styleId="aff5">
    <w:name w:val="annotation reference"/>
    <w:basedOn w:val="a2"/>
    <w:semiHidden/>
    <w:unhideWhenUsed/>
    <w:rsid w:val="003B7630"/>
    <w:rPr>
      <w:sz w:val="16"/>
      <w:szCs w:val="16"/>
    </w:rPr>
  </w:style>
  <w:style w:type="paragraph" w:styleId="aff6">
    <w:name w:val="annotation text"/>
    <w:basedOn w:val="a0"/>
    <w:link w:val="aff7"/>
    <w:semiHidden/>
    <w:unhideWhenUsed/>
    <w:rsid w:val="003B7630"/>
    <w:rPr>
      <w:sz w:val="20"/>
      <w:szCs w:val="20"/>
    </w:rPr>
  </w:style>
  <w:style w:type="character" w:customStyle="1" w:styleId="aff7">
    <w:name w:val="Текст примечания Знак"/>
    <w:basedOn w:val="a2"/>
    <w:link w:val="aff6"/>
    <w:semiHidden/>
    <w:rsid w:val="003B7630"/>
  </w:style>
  <w:style w:type="paragraph" w:styleId="aff8">
    <w:name w:val="annotation subject"/>
    <w:basedOn w:val="aff6"/>
    <w:next w:val="aff6"/>
    <w:link w:val="aff9"/>
    <w:semiHidden/>
    <w:unhideWhenUsed/>
    <w:rsid w:val="003B7630"/>
    <w:rPr>
      <w:b/>
      <w:bCs/>
    </w:rPr>
  </w:style>
  <w:style w:type="character" w:customStyle="1" w:styleId="aff9">
    <w:name w:val="Тема примечания Знак"/>
    <w:basedOn w:val="aff7"/>
    <w:link w:val="aff8"/>
    <w:semiHidden/>
    <w:rsid w:val="003B7630"/>
    <w:rPr>
      <w:b/>
      <w:bCs/>
    </w:rPr>
  </w:style>
  <w:style w:type="paragraph" w:customStyle="1" w:styleId="listing">
    <w:name w:val="listing"/>
    <w:basedOn w:val="a0"/>
    <w:qFormat/>
    <w:rsid w:val="003578D2"/>
    <w:pPr>
      <w:keepNext/>
      <w:keepLines/>
      <w:numPr>
        <w:numId w:val="25"/>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lang w:val="en-US"/>
    </w:rPr>
  </w:style>
  <w:style w:type="character" w:styleId="affa">
    <w:name w:val="Emphasis"/>
    <w:basedOn w:val="a2"/>
    <w:qFormat/>
    <w:rsid w:val="00104EFC"/>
    <w:rPr>
      <w:i/>
      <w:iCs/>
    </w:rPr>
  </w:style>
  <w:style w:type="character" w:styleId="affb">
    <w:name w:val="Unresolved Mention"/>
    <w:basedOn w:val="a2"/>
    <w:uiPriority w:val="99"/>
    <w:semiHidden/>
    <w:unhideWhenUsed/>
    <w:rsid w:val="00AB5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271473">
      <w:bodyDiv w:val="1"/>
      <w:marLeft w:val="0"/>
      <w:marRight w:val="0"/>
      <w:marTop w:val="0"/>
      <w:marBottom w:val="0"/>
      <w:divBdr>
        <w:top w:val="none" w:sz="0" w:space="0" w:color="auto"/>
        <w:left w:val="none" w:sz="0" w:space="0" w:color="auto"/>
        <w:bottom w:val="none" w:sz="0" w:space="0" w:color="auto"/>
        <w:right w:val="none" w:sz="0" w:space="0" w:color="auto"/>
      </w:divBdr>
    </w:div>
    <w:div w:id="538319953">
      <w:bodyDiv w:val="1"/>
      <w:marLeft w:val="0"/>
      <w:marRight w:val="0"/>
      <w:marTop w:val="0"/>
      <w:marBottom w:val="0"/>
      <w:divBdr>
        <w:top w:val="none" w:sz="0" w:space="0" w:color="auto"/>
        <w:left w:val="none" w:sz="0" w:space="0" w:color="auto"/>
        <w:bottom w:val="none" w:sz="0" w:space="0" w:color="auto"/>
        <w:right w:val="none" w:sz="0" w:space="0" w:color="auto"/>
      </w:divBdr>
    </w:div>
    <w:div w:id="640887406">
      <w:bodyDiv w:val="1"/>
      <w:marLeft w:val="0"/>
      <w:marRight w:val="0"/>
      <w:marTop w:val="0"/>
      <w:marBottom w:val="0"/>
      <w:divBdr>
        <w:top w:val="none" w:sz="0" w:space="0" w:color="auto"/>
        <w:left w:val="none" w:sz="0" w:space="0" w:color="auto"/>
        <w:bottom w:val="none" w:sz="0" w:space="0" w:color="auto"/>
        <w:right w:val="none" w:sz="0" w:space="0" w:color="auto"/>
      </w:divBdr>
    </w:div>
    <w:div w:id="645011421">
      <w:bodyDiv w:val="1"/>
      <w:marLeft w:val="0"/>
      <w:marRight w:val="0"/>
      <w:marTop w:val="0"/>
      <w:marBottom w:val="0"/>
      <w:divBdr>
        <w:top w:val="none" w:sz="0" w:space="0" w:color="auto"/>
        <w:left w:val="none" w:sz="0" w:space="0" w:color="auto"/>
        <w:bottom w:val="none" w:sz="0" w:space="0" w:color="auto"/>
        <w:right w:val="none" w:sz="0" w:space="0" w:color="auto"/>
      </w:divBdr>
    </w:div>
    <w:div w:id="649136830">
      <w:bodyDiv w:val="1"/>
      <w:marLeft w:val="0"/>
      <w:marRight w:val="0"/>
      <w:marTop w:val="0"/>
      <w:marBottom w:val="0"/>
      <w:divBdr>
        <w:top w:val="none" w:sz="0" w:space="0" w:color="auto"/>
        <w:left w:val="none" w:sz="0" w:space="0" w:color="auto"/>
        <w:bottom w:val="none" w:sz="0" w:space="0" w:color="auto"/>
        <w:right w:val="none" w:sz="0" w:space="0" w:color="auto"/>
      </w:divBdr>
    </w:div>
    <w:div w:id="978149418">
      <w:bodyDiv w:val="1"/>
      <w:marLeft w:val="0"/>
      <w:marRight w:val="0"/>
      <w:marTop w:val="0"/>
      <w:marBottom w:val="0"/>
      <w:divBdr>
        <w:top w:val="none" w:sz="0" w:space="0" w:color="auto"/>
        <w:left w:val="none" w:sz="0" w:space="0" w:color="auto"/>
        <w:bottom w:val="none" w:sz="0" w:space="0" w:color="auto"/>
        <w:right w:val="none" w:sz="0" w:space="0" w:color="auto"/>
      </w:divBdr>
    </w:div>
    <w:div w:id="1101488292">
      <w:bodyDiv w:val="1"/>
      <w:marLeft w:val="0"/>
      <w:marRight w:val="0"/>
      <w:marTop w:val="0"/>
      <w:marBottom w:val="0"/>
      <w:divBdr>
        <w:top w:val="none" w:sz="0" w:space="0" w:color="auto"/>
        <w:left w:val="none" w:sz="0" w:space="0" w:color="auto"/>
        <w:bottom w:val="none" w:sz="0" w:space="0" w:color="auto"/>
        <w:right w:val="none" w:sz="0" w:space="0" w:color="auto"/>
      </w:divBdr>
    </w:div>
    <w:div w:id="1163936200">
      <w:bodyDiv w:val="1"/>
      <w:marLeft w:val="0"/>
      <w:marRight w:val="0"/>
      <w:marTop w:val="0"/>
      <w:marBottom w:val="0"/>
      <w:divBdr>
        <w:top w:val="none" w:sz="0" w:space="0" w:color="auto"/>
        <w:left w:val="none" w:sz="0" w:space="0" w:color="auto"/>
        <w:bottom w:val="none" w:sz="0" w:space="0" w:color="auto"/>
        <w:right w:val="none" w:sz="0" w:space="0" w:color="auto"/>
      </w:divBdr>
    </w:div>
    <w:div w:id="1213923678">
      <w:bodyDiv w:val="1"/>
      <w:marLeft w:val="0"/>
      <w:marRight w:val="0"/>
      <w:marTop w:val="0"/>
      <w:marBottom w:val="0"/>
      <w:divBdr>
        <w:top w:val="none" w:sz="0" w:space="0" w:color="auto"/>
        <w:left w:val="none" w:sz="0" w:space="0" w:color="auto"/>
        <w:bottom w:val="none" w:sz="0" w:space="0" w:color="auto"/>
        <w:right w:val="none" w:sz="0" w:space="0" w:color="auto"/>
      </w:divBdr>
    </w:div>
    <w:div w:id="1347710546">
      <w:bodyDiv w:val="1"/>
      <w:marLeft w:val="0"/>
      <w:marRight w:val="0"/>
      <w:marTop w:val="0"/>
      <w:marBottom w:val="0"/>
      <w:divBdr>
        <w:top w:val="none" w:sz="0" w:space="0" w:color="auto"/>
        <w:left w:val="none" w:sz="0" w:space="0" w:color="auto"/>
        <w:bottom w:val="none" w:sz="0" w:space="0" w:color="auto"/>
        <w:right w:val="none" w:sz="0" w:space="0" w:color="auto"/>
      </w:divBdr>
    </w:div>
    <w:div w:id="1367146977">
      <w:bodyDiv w:val="1"/>
      <w:marLeft w:val="0"/>
      <w:marRight w:val="0"/>
      <w:marTop w:val="0"/>
      <w:marBottom w:val="0"/>
      <w:divBdr>
        <w:top w:val="none" w:sz="0" w:space="0" w:color="auto"/>
        <w:left w:val="none" w:sz="0" w:space="0" w:color="auto"/>
        <w:bottom w:val="none" w:sz="0" w:space="0" w:color="auto"/>
        <w:right w:val="none" w:sz="0" w:space="0" w:color="auto"/>
      </w:divBdr>
    </w:div>
    <w:div w:id="1377244672">
      <w:bodyDiv w:val="1"/>
      <w:marLeft w:val="0"/>
      <w:marRight w:val="0"/>
      <w:marTop w:val="0"/>
      <w:marBottom w:val="0"/>
      <w:divBdr>
        <w:top w:val="none" w:sz="0" w:space="0" w:color="auto"/>
        <w:left w:val="none" w:sz="0" w:space="0" w:color="auto"/>
        <w:bottom w:val="none" w:sz="0" w:space="0" w:color="auto"/>
        <w:right w:val="none" w:sz="0" w:space="0" w:color="auto"/>
      </w:divBdr>
    </w:div>
    <w:div w:id="1402946444">
      <w:bodyDiv w:val="1"/>
      <w:marLeft w:val="0"/>
      <w:marRight w:val="0"/>
      <w:marTop w:val="0"/>
      <w:marBottom w:val="0"/>
      <w:divBdr>
        <w:top w:val="none" w:sz="0" w:space="0" w:color="auto"/>
        <w:left w:val="none" w:sz="0" w:space="0" w:color="auto"/>
        <w:bottom w:val="none" w:sz="0" w:space="0" w:color="auto"/>
        <w:right w:val="none" w:sz="0" w:space="0" w:color="auto"/>
      </w:divBdr>
    </w:div>
    <w:div w:id="1467308681">
      <w:bodyDiv w:val="1"/>
      <w:marLeft w:val="0"/>
      <w:marRight w:val="0"/>
      <w:marTop w:val="0"/>
      <w:marBottom w:val="0"/>
      <w:divBdr>
        <w:top w:val="none" w:sz="0" w:space="0" w:color="auto"/>
        <w:left w:val="none" w:sz="0" w:space="0" w:color="auto"/>
        <w:bottom w:val="none" w:sz="0" w:space="0" w:color="auto"/>
        <w:right w:val="none" w:sz="0" w:space="0" w:color="auto"/>
      </w:divBdr>
    </w:div>
    <w:div w:id="1510606671">
      <w:bodyDiv w:val="1"/>
      <w:marLeft w:val="0"/>
      <w:marRight w:val="0"/>
      <w:marTop w:val="0"/>
      <w:marBottom w:val="0"/>
      <w:divBdr>
        <w:top w:val="none" w:sz="0" w:space="0" w:color="auto"/>
        <w:left w:val="none" w:sz="0" w:space="0" w:color="auto"/>
        <w:bottom w:val="none" w:sz="0" w:space="0" w:color="auto"/>
        <w:right w:val="none" w:sz="0" w:space="0" w:color="auto"/>
      </w:divBdr>
    </w:div>
    <w:div w:id="1651668492">
      <w:bodyDiv w:val="1"/>
      <w:marLeft w:val="0"/>
      <w:marRight w:val="0"/>
      <w:marTop w:val="0"/>
      <w:marBottom w:val="0"/>
      <w:divBdr>
        <w:top w:val="none" w:sz="0" w:space="0" w:color="auto"/>
        <w:left w:val="none" w:sz="0" w:space="0" w:color="auto"/>
        <w:bottom w:val="none" w:sz="0" w:space="0" w:color="auto"/>
        <w:right w:val="none" w:sz="0" w:space="0" w:color="auto"/>
      </w:divBdr>
    </w:div>
    <w:div w:id="1690912852">
      <w:bodyDiv w:val="1"/>
      <w:marLeft w:val="0"/>
      <w:marRight w:val="0"/>
      <w:marTop w:val="0"/>
      <w:marBottom w:val="0"/>
      <w:divBdr>
        <w:top w:val="none" w:sz="0" w:space="0" w:color="auto"/>
        <w:left w:val="none" w:sz="0" w:space="0" w:color="auto"/>
        <w:bottom w:val="none" w:sz="0" w:space="0" w:color="auto"/>
        <w:right w:val="none" w:sz="0" w:space="0" w:color="auto"/>
      </w:divBdr>
    </w:div>
    <w:div w:id="1987124845">
      <w:bodyDiv w:val="1"/>
      <w:marLeft w:val="0"/>
      <w:marRight w:val="0"/>
      <w:marTop w:val="0"/>
      <w:marBottom w:val="0"/>
      <w:divBdr>
        <w:top w:val="none" w:sz="0" w:space="0" w:color="auto"/>
        <w:left w:val="none" w:sz="0" w:space="0" w:color="auto"/>
        <w:bottom w:val="none" w:sz="0" w:space="0" w:color="auto"/>
        <w:right w:val="none" w:sz="0" w:space="0" w:color="auto"/>
      </w:divBdr>
    </w:div>
    <w:div w:id="2004353464">
      <w:bodyDiv w:val="1"/>
      <w:marLeft w:val="0"/>
      <w:marRight w:val="0"/>
      <w:marTop w:val="0"/>
      <w:marBottom w:val="0"/>
      <w:divBdr>
        <w:top w:val="none" w:sz="0" w:space="0" w:color="auto"/>
        <w:left w:val="none" w:sz="0" w:space="0" w:color="auto"/>
        <w:bottom w:val="none" w:sz="0" w:space="0" w:color="auto"/>
        <w:right w:val="none" w:sz="0" w:space="0" w:color="auto"/>
      </w:divBdr>
    </w:div>
    <w:div w:id="2018117471">
      <w:bodyDiv w:val="1"/>
      <w:marLeft w:val="0"/>
      <w:marRight w:val="0"/>
      <w:marTop w:val="0"/>
      <w:marBottom w:val="0"/>
      <w:divBdr>
        <w:top w:val="none" w:sz="0" w:space="0" w:color="auto"/>
        <w:left w:val="none" w:sz="0" w:space="0" w:color="auto"/>
        <w:bottom w:val="none" w:sz="0" w:space="0" w:color="auto"/>
        <w:right w:val="none" w:sz="0" w:space="0" w:color="auto"/>
      </w:divBdr>
    </w:div>
    <w:div w:id="2050756932">
      <w:bodyDiv w:val="1"/>
      <w:marLeft w:val="0"/>
      <w:marRight w:val="0"/>
      <w:marTop w:val="0"/>
      <w:marBottom w:val="0"/>
      <w:divBdr>
        <w:top w:val="none" w:sz="0" w:space="0" w:color="auto"/>
        <w:left w:val="none" w:sz="0" w:space="0" w:color="auto"/>
        <w:bottom w:val="none" w:sz="0" w:space="0" w:color="auto"/>
        <w:right w:val="none" w:sz="0" w:space="0" w:color="auto"/>
      </w:divBdr>
    </w:div>
    <w:div w:id="2056615477">
      <w:bodyDiv w:val="1"/>
      <w:marLeft w:val="0"/>
      <w:marRight w:val="0"/>
      <w:marTop w:val="0"/>
      <w:marBottom w:val="0"/>
      <w:divBdr>
        <w:top w:val="none" w:sz="0" w:space="0" w:color="auto"/>
        <w:left w:val="none" w:sz="0" w:space="0" w:color="auto"/>
        <w:bottom w:val="none" w:sz="0" w:space="0" w:color="auto"/>
        <w:right w:val="none" w:sz="0" w:space="0" w:color="auto"/>
      </w:divBdr>
    </w:div>
    <w:div w:id="212599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KWT0bUBfUk" TargetMode="External"/><Relationship Id="rId13" Type="http://schemas.openxmlformats.org/officeDocument/2006/relationships/image" Target="media/image5.jpeg"/><Relationship Id="rId18" Type="http://schemas.openxmlformats.org/officeDocument/2006/relationships/hyperlink" Target="https://github.com/Mike-Kuznetsov/Arduino-Racing-Game/%2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V:\work\&#1087;&#1088;&#1077;&#1076;&#1083;&#1086;&#1078;&#1077;&#1085;&#1080;&#1103;%20&#1087;&#1086;%20&#1086;&#1090;&#1076;&#1077;&#1083;&#1091;\&#1072;&#1076;&#1084;&#1080;&#1085;&#1080;&#1089;&#1090;&#1088;&#1072;&#1090;&#1080;&#1074;&#1085;&#1099;&#1077;%20&#1076;&#1086;&#1082;&#1091;&#1084;&#1077;&#1085;&#1090;&#1099;\&#1056;&#1077;&#1075;&#1083;&#1072;&#1084;&#1077;&#1085;&#1090;&#1099;,%20&#1089;&#1090;&#1072;&#1085;&#1076;&#1072;&#1088;&#1090;&#1099;%20&#1080;%20&#1087;&#1088;&#1080;&#1082;&#1072;&#1079;&#1099;,%20&#1043;&#1054;&#1057;&#1058;&#1099;\&#1044;&#1086;&#1082;&#1091;&#1084;&#1077;&#1085;&#1090;&#1099;%20&#1054;&#1058;&#1044;\&#1064;&#1072;&#1073;&#1083;&#1086;&#1085;&#1099;_2013_new\&#1043;&#1054;&#1057;&#1058;%207.32_&#1054;&#1058;&#1044;_201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30F0B-4407-4C86-B2BF-0556511E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 7.32_ОТД_2012.dotx</Template>
  <TotalTime>1786</TotalTime>
  <Pages>17</Pages>
  <Words>2407</Words>
  <Characters>13722</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1</vt:lpstr>
    </vt:vector>
  </TitlesOfParts>
  <Company>ICL</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konstantin</dc:creator>
  <cp:lastModifiedBy>WIN7</cp:lastModifiedBy>
  <cp:revision>219</cp:revision>
  <cp:lastPrinted>2004-03-13T10:30:00Z</cp:lastPrinted>
  <dcterms:created xsi:type="dcterms:W3CDTF">2022-09-17T08:59:00Z</dcterms:created>
  <dcterms:modified xsi:type="dcterms:W3CDTF">2023-08-05T21:00:00Z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p_Doc_BoldToTextBold">
    <vt:bool>true</vt:bool>
  </property>
  <property fmtid="{D5CDD505-2E9C-101B-9397-08002B2CF9AE}" pid="3" name="Tip_Doc_Text2Image">
    <vt:bool>true</vt:bool>
  </property>
  <property fmtid="{D5CDD505-2E9C-101B-9397-08002B2CF9AE}" pid="4" name="Tip_Doc_EmpyFieldsSearch">
    <vt:bool>true</vt:bool>
  </property>
  <property fmtid="{D5CDD505-2E9C-101B-9397-08002B2CF9AE}" pid="5" name="Tip_Doc_QuoteToBold">
    <vt:bool>true</vt:bool>
  </property>
  <property fmtid="{D5CDD505-2E9C-101B-9397-08002B2CF9AE}" pid="6" name="Tip_Doc_RemoveSIRTagsFromText">
    <vt:bool>true</vt:bool>
  </property>
  <property fmtid="{D5CDD505-2E9C-101B-9397-08002B2CF9AE}" pid="7" name="Tip_Doc_RemoveTagsFromText">
    <vt:bool>true</vt:bool>
  </property>
  <property fmtid="{D5CDD505-2E9C-101B-9397-08002B2CF9AE}" pid="8" name="Tip_Doc_RowDeletion">
    <vt:bool>true</vt:bool>
  </property>
</Properties>
</file>